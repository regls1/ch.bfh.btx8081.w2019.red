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1DDC7D" w14:textId="4A04452E" w:rsidR="00A0086F" w:rsidRPr="00EC15CB" w:rsidRDefault="00A81161" w:rsidP="00A0086F">
      <w:pPr>
        <w:pBdr>
          <w:bottom w:val="single" w:sz="12" w:space="1" w:color="auto"/>
        </w:pBdr>
        <w:rPr>
          <w:rStyle w:val="IntensiverVerweis"/>
          <w:rFonts w:asciiTheme="minorHAnsi" w:hAnsiTheme="minorHAnsi" w:cstheme="minorHAnsi"/>
          <w:color w:val="auto"/>
          <w:sz w:val="32"/>
          <w:szCs w:val="32"/>
          <w:lang w:val="en-US"/>
        </w:rPr>
      </w:pPr>
      <w:r w:rsidRPr="00EC15CB">
        <w:rPr>
          <w:rStyle w:val="IntensiverVerweis"/>
          <w:rFonts w:asciiTheme="minorHAnsi" w:hAnsiTheme="minorHAnsi" w:cstheme="minorHAnsi"/>
          <w:color w:val="auto"/>
          <w:sz w:val="32"/>
          <w:szCs w:val="32"/>
          <w:lang w:val="en-US"/>
        </w:rPr>
        <w:t xml:space="preserve">CS2 Task1: Design </w:t>
      </w:r>
      <w:r w:rsidRPr="00A81161">
        <w:rPr>
          <w:rStyle w:val="IntensiverVerweis"/>
          <w:rFonts w:asciiTheme="minorHAnsi" w:hAnsiTheme="minorHAnsi" w:cstheme="minorHAnsi"/>
          <w:color w:val="auto"/>
          <w:sz w:val="32"/>
          <w:szCs w:val="32"/>
          <w:lang w:val="en-US"/>
        </w:rPr>
        <w:t>Thinking</w:t>
      </w:r>
    </w:p>
    <w:p w14:paraId="4A2F271D" w14:textId="15E979B8" w:rsidR="00A0086F" w:rsidRPr="00EC15CB" w:rsidRDefault="00A0086F" w:rsidP="00A0086F">
      <w:pPr>
        <w:rPr>
          <w:rStyle w:val="IntensiverVerweis"/>
          <w:rFonts w:asciiTheme="minorHAnsi" w:hAnsiTheme="minorHAnsi" w:cstheme="minorHAnsi"/>
          <w:color w:val="auto"/>
          <w:sz w:val="32"/>
          <w:szCs w:val="32"/>
          <w:lang w:val="en-US"/>
        </w:rPr>
      </w:pPr>
      <w:r w:rsidRPr="00A0086F">
        <w:rPr>
          <w:noProof/>
        </w:rPr>
        <w:drawing>
          <wp:anchor distT="0" distB="0" distL="114300" distR="114300" simplePos="0" relativeHeight="251658240" behindDoc="1" locked="0" layoutInCell="1" allowOverlap="1" wp14:anchorId="0F3F7409" wp14:editId="33C7F0B9">
            <wp:simplePos x="0" y="0"/>
            <wp:positionH relativeFrom="margin">
              <wp:align>center</wp:align>
            </wp:positionH>
            <wp:positionV relativeFrom="paragraph">
              <wp:posOffset>78823</wp:posOffset>
            </wp:positionV>
            <wp:extent cx="5317053" cy="2981739"/>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317053" cy="2981739"/>
                    </a:xfrm>
                    <a:prstGeom prst="rect">
                      <a:avLst/>
                    </a:prstGeom>
                  </pic:spPr>
                </pic:pic>
              </a:graphicData>
            </a:graphic>
            <wp14:sizeRelH relativeFrom="margin">
              <wp14:pctWidth>0</wp14:pctWidth>
            </wp14:sizeRelH>
            <wp14:sizeRelV relativeFrom="margin">
              <wp14:pctHeight>0</wp14:pctHeight>
            </wp14:sizeRelV>
          </wp:anchor>
        </w:drawing>
      </w:r>
    </w:p>
    <w:p w14:paraId="0163D557" w14:textId="04D26140" w:rsidR="002F1E76" w:rsidRPr="00EC15CB" w:rsidRDefault="002F1E76" w:rsidP="002F1E76">
      <w:pPr>
        <w:ind w:left="2832" w:firstLine="708"/>
        <w:rPr>
          <w:rStyle w:val="IntensiverVerweis"/>
          <w:rFonts w:asciiTheme="minorHAnsi" w:hAnsiTheme="minorHAnsi" w:cstheme="minorHAnsi"/>
          <w:color w:val="auto"/>
          <w:sz w:val="32"/>
          <w:szCs w:val="32"/>
          <w:lang w:val="en-US"/>
        </w:rPr>
      </w:pPr>
    </w:p>
    <w:p w14:paraId="7E5123D2" w14:textId="59052E20" w:rsidR="002F1E76" w:rsidRPr="00EC15CB" w:rsidRDefault="002F1E76" w:rsidP="002F1E76">
      <w:pPr>
        <w:ind w:left="2832" w:firstLine="708"/>
        <w:rPr>
          <w:rStyle w:val="IntensiverVerweis"/>
          <w:rFonts w:asciiTheme="minorHAnsi" w:hAnsiTheme="minorHAnsi" w:cstheme="minorHAnsi"/>
          <w:color w:val="auto"/>
          <w:sz w:val="32"/>
          <w:szCs w:val="32"/>
          <w:lang w:val="en-US"/>
        </w:rPr>
      </w:pPr>
    </w:p>
    <w:p w14:paraId="46607DFC" w14:textId="77777777" w:rsidR="002F1E76" w:rsidRPr="00EC15CB" w:rsidRDefault="002F1E76" w:rsidP="002F1E76">
      <w:pPr>
        <w:ind w:left="2832" w:firstLine="708"/>
        <w:rPr>
          <w:rStyle w:val="IntensiverVerweis"/>
          <w:rFonts w:asciiTheme="minorHAnsi" w:hAnsiTheme="minorHAnsi" w:cstheme="minorHAnsi"/>
          <w:color w:val="auto"/>
          <w:sz w:val="32"/>
          <w:szCs w:val="32"/>
          <w:lang w:val="en-US"/>
        </w:rPr>
      </w:pPr>
    </w:p>
    <w:p w14:paraId="414DB056" w14:textId="77777777" w:rsidR="002F1E76" w:rsidRPr="00EC15CB" w:rsidRDefault="002F1E76" w:rsidP="002F1E76">
      <w:pPr>
        <w:ind w:left="2832" w:firstLine="708"/>
        <w:rPr>
          <w:rStyle w:val="IntensiverVerweis"/>
          <w:rFonts w:asciiTheme="minorHAnsi" w:hAnsiTheme="minorHAnsi" w:cstheme="minorHAnsi"/>
          <w:color w:val="auto"/>
          <w:sz w:val="32"/>
          <w:szCs w:val="32"/>
          <w:lang w:val="en-US"/>
        </w:rPr>
      </w:pPr>
    </w:p>
    <w:p w14:paraId="34056BB8" w14:textId="77777777" w:rsidR="002F1E76" w:rsidRPr="00EC15CB" w:rsidRDefault="002F1E76" w:rsidP="002F1E76">
      <w:pPr>
        <w:ind w:left="2832" w:firstLine="708"/>
        <w:rPr>
          <w:rStyle w:val="IntensiverVerweis"/>
          <w:rFonts w:asciiTheme="minorHAnsi" w:hAnsiTheme="minorHAnsi" w:cstheme="minorHAnsi"/>
          <w:color w:val="auto"/>
          <w:sz w:val="32"/>
          <w:szCs w:val="32"/>
          <w:lang w:val="en-US"/>
        </w:rPr>
      </w:pPr>
    </w:p>
    <w:p w14:paraId="24BF9A07" w14:textId="77777777" w:rsidR="002F1E76" w:rsidRPr="00EC15CB" w:rsidRDefault="002F1E76" w:rsidP="002F1E76">
      <w:pPr>
        <w:ind w:left="2832" w:firstLine="708"/>
        <w:rPr>
          <w:rStyle w:val="IntensiverVerweis"/>
          <w:rFonts w:asciiTheme="minorHAnsi" w:hAnsiTheme="minorHAnsi" w:cstheme="minorHAnsi"/>
          <w:color w:val="auto"/>
          <w:sz w:val="32"/>
          <w:szCs w:val="32"/>
          <w:lang w:val="en-US"/>
        </w:rPr>
      </w:pPr>
    </w:p>
    <w:p w14:paraId="2F383548" w14:textId="77777777" w:rsidR="002F1E76" w:rsidRPr="00EC15CB" w:rsidRDefault="002F1E76" w:rsidP="002F1E76">
      <w:pPr>
        <w:ind w:left="2832" w:firstLine="708"/>
        <w:rPr>
          <w:rStyle w:val="IntensiverVerweis"/>
          <w:rFonts w:asciiTheme="minorHAnsi" w:hAnsiTheme="minorHAnsi" w:cstheme="minorHAnsi"/>
          <w:color w:val="auto"/>
          <w:sz w:val="32"/>
          <w:szCs w:val="32"/>
          <w:lang w:val="en-US"/>
        </w:rPr>
      </w:pPr>
    </w:p>
    <w:p w14:paraId="1146A76F" w14:textId="70AEDAF7" w:rsidR="002F1E76" w:rsidRPr="00EC15CB" w:rsidRDefault="00A0086F" w:rsidP="00A0086F">
      <w:pPr>
        <w:rPr>
          <w:rStyle w:val="IntensiverVerweis"/>
          <w:rFonts w:asciiTheme="minorHAnsi" w:hAnsiTheme="minorHAnsi" w:cstheme="minorHAnsi"/>
          <w:color w:val="auto"/>
          <w:sz w:val="32"/>
          <w:szCs w:val="32"/>
          <w:lang w:val="en-US"/>
        </w:rPr>
      </w:pPr>
      <w:r w:rsidRPr="00EC15CB">
        <w:rPr>
          <w:rStyle w:val="IntensiverVerweis"/>
          <w:rFonts w:asciiTheme="minorHAnsi" w:hAnsiTheme="minorHAnsi" w:cstheme="minorHAnsi"/>
          <w:color w:val="auto"/>
          <w:sz w:val="32"/>
          <w:szCs w:val="32"/>
          <w:lang w:val="en-US"/>
        </w:rPr>
        <w:t>___________________________________________________</w:t>
      </w:r>
    </w:p>
    <w:p w14:paraId="70DEA82D" w14:textId="1A60DE8E" w:rsidR="000727D7" w:rsidRPr="00EC15CB" w:rsidRDefault="000727D7" w:rsidP="002F1E76">
      <w:pPr>
        <w:ind w:left="2832" w:firstLine="708"/>
        <w:rPr>
          <w:rStyle w:val="IntensiverVerweis"/>
          <w:rFonts w:asciiTheme="minorHAnsi" w:hAnsiTheme="minorHAnsi" w:cstheme="minorHAnsi"/>
          <w:color w:val="auto"/>
          <w:sz w:val="32"/>
          <w:szCs w:val="32"/>
          <w:lang w:val="en-US"/>
        </w:rPr>
      </w:pPr>
      <w:r w:rsidRPr="00EC15CB">
        <w:rPr>
          <w:rStyle w:val="IntensiverVerweis"/>
          <w:rFonts w:asciiTheme="minorHAnsi" w:hAnsiTheme="minorHAnsi" w:cstheme="minorHAnsi"/>
          <w:color w:val="auto"/>
          <w:sz w:val="32"/>
          <w:szCs w:val="32"/>
          <w:lang w:val="en-US"/>
        </w:rPr>
        <w:t xml:space="preserve">Gruppe </w:t>
      </w:r>
      <w:r w:rsidR="002F1E76" w:rsidRPr="00EC15CB">
        <w:rPr>
          <w:rStyle w:val="IntensiverVerweis"/>
          <w:rFonts w:asciiTheme="minorHAnsi" w:hAnsiTheme="minorHAnsi" w:cstheme="minorHAnsi"/>
          <w:color w:val="auto"/>
          <w:sz w:val="32"/>
          <w:szCs w:val="32"/>
          <w:lang w:val="en-US"/>
        </w:rPr>
        <w:t>Rot</w:t>
      </w:r>
    </w:p>
    <w:p w14:paraId="1B1E28B1" w14:textId="29C78DCD" w:rsidR="000727D7" w:rsidRPr="00B11491" w:rsidRDefault="000727D7" w:rsidP="00B11491">
      <w:pPr>
        <w:jc w:val="center"/>
        <w:rPr>
          <w:rStyle w:val="IntensiverVerweis"/>
          <w:rFonts w:asciiTheme="minorHAnsi" w:hAnsiTheme="minorHAnsi" w:cstheme="minorHAnsi"/>
          <w:b w:val="0"/>
          <w:color w:val="auto"/>
          <w:sz w:val="32"/>
          <w:szCs w:val="32"/>
          <w:lang w:val="de-CH"/>
        </w:rPr>
      </w:pPr>
      <w:r w:rsidRPr="00B11491">
        <w:rPr>
          <w:rStyle w:val="IntensiverVerweis"/>
          <w:rFonts w:asciiTheme="minorHAnsi" w:hAnsiTheme="minorHAnsi" w:cstheme="minorHAnsi"/>
          <w:b w:val="0"/>
          <w:color w:val="auto"/>
          <w:sz w:val="32"/>
          <w:szCs w:val="32"/>
          <w:lang w:val="de-CH"/>
        </w:rPr>
        <w:t>Gruppenmitglieder:</w:t>
      </w:r>
    </w:p>
    <w:p w14:paraId="1B925496" w14:textId="34EDE4B1" w:rsidR="002F1E76" w:rsidRPr="002F1E76" w:rsidRDefault="002F1E76" w:rsidP="002F1E76">
      <w:pPr>
        <w:jc w:val="center"/>
        <w:rPr>
          <w:rStyle w:val="IntensiverVerweis"/>
          <w:rFonts w:asciiTheme="minorHAnsi" w:hAnsiTheme="minorHAnsi" w:cstheme="minorHAnsi"/>
          <w:b w:val="0"/>
          <w:color w:val="auto"/>
          <w:sz w:val="32"/>
          <w:szCs w:val="32"/>
          <w:lang w:val="de-CH"/>
        </w:rPr>
      </w:pPr>
      <w:r>
        <w:rPr>
          <w:rStyle w:val="IntensiverVerweis"/>
          <w:rFonts w:asciiTheme="minorHAnsi" w:hAnsiTheme="minorHAnsi" w:cstheme="minorHAnsi"/>
          <w:b w:val="0"/>
          <w:color w:val="auto"/>
          <w:sz w:val="32"/>
          <w:szCs w:val="32"/>
          <w:lang w:val="de-CH"/>
        </w:rPr>
        <w:t>T</w:t>
      </w:r>
      <w:r w:rsidR="00D37CA7">
        <w:rPr>
          <w:rStyle w:val="IntensiverVerweis"/>
          <w:rFonts w:asciiTheme="minorHAnsi" w:hAnsiTheme="minorHAnsi" w:cstheme="minorHAnsi"/>
          <w:b w:val="0"/>
          <w:color w:val="auto"/>
          <w:sz w:val="32"/>
          <w:szCs w:val="32"/>
          <w:lang w:val="de-CH"/>
        </w:rPr>
        <w:t>homas</w:t>
      </w:r>
      <w:r>
        <w:rPr>
          <w:rStyle w:val="IntensiverVerweis"/>
          <w:rFonts w:asciiTheme="minorHAnsi" w:hAnsiTheme="minorHAnsi" w:cstheme="minorHAnsi"/>
          <w:b w:val="0"/>
          <w:color w:val="auto"/>
          <w:sz w:val="32"/>
          <w:szCs w:val="32"/>
          <w:lang w:val="de-CH"/>
        </w:rPr>
        <w:t xml:space="preserve"> Wacker</w:t>
      </w:r>
      <w:r w:rsidR="005A2D21" w:rsidRPr="00B11491">
        <w:rPr>
          <w:rStyle w:val="IntensiverVerweis"/>
          <w:rFonts w:asciiTheme="minorHAnsi" w:hAnsiTheme="minorHAnsi" w:cstheme="minorHAnsi"/>
          <w:b w:val="0"/>
          <w:color w:val="auto"/>
          <w:sz w:val="32"/>
          <w:szCs w:val="32"/>
          <w:lang w:val="de-CH"/>
        </w:rPr>
        <w:t>,</w:t>
      </w:r>
      <w:r>
        <w:rPr>
          <w:rStyle w:val="IntensiverVerweis"/>
          <w:rFonts w:asciiTheme="minorHAnsi" w:hAnsiTheme="minorHAnsi" w:cstheme="minorHAnsi"/>
          <w:b w:val="0"/>
          <w:color w:val="auto"/>
          <w:sz w:val="32"/>
          <w:szCs w:val="32"/>
          <w:lang w:val="de-CH"/>
        </w:rPr>
        <w:t xml:space="preserve"> Amir Khalife</w:t>
      </w:r>
      <w:r w:rsidR="000727D7" w:rsidRPr="00B11491">
        <w:rPr>
          <w:rStyle w:val="IntensiverVerweis"/>
          <w:rFonts w:asciiTheme="minorHAnsi" w:hAnsiTheme="minorHAnsi" w:cstheme="minorHAnsi"/>
          <w:b w:val="0"/>
          <w:color w:val="auto"/>
          <w:sz w:val="32"/>
          <w:szCs w:val="32"/>
          <w:lang w:val="de-CH"/>
        </w:rPr>
        <w:t xml:space="preserve">, </w:t>
      </w:r>
      <w:r>
        <w:rPr>
          <w:rStyle w:val="IntensiverVerweis"/>
          <w:rFonts w:asciiTheme="minorHAnsi" w:hAnsiTheme="minorHAnsi" w:cstheme="minorHAnsi"/>
          <w:b w:val="0"/>
          <w:color w:val="auto"/>
          <w:sz w:val="32"/>
          <w:szCs w:val="32"/>
          <w:lang w:val="de-CH"/>
        </w:rPr>
        <w:t xml:space="preserve">Stefanie </w:t>
      </w:r>
      <w:r w:rsidRPr="002F1E76">
        <w:rPr>
          <w:rFonts w:asciiTheme="minorHAnsi" w:hAnsiTheme="minorHAnsi" w:cstheme="minorHAnsi"/>
          <w:bCs/>
          <w:smallCaps/>
          <w:spacing w:val="5"/>
          <w:sz w:val="32"/>
          <w:szCs w:val="32"/>
        </w:rPr>
        <w:t>Neuenschwander</w:t>
      </w:r>
      <w:r w:rsidR="005A2D21" w:rsidRPr="00B11491">
        <w:rPr>
          <w:rStyle w:val="IntensiverVerweis"/>
          <w:rFonts w:asciiTheme="minorHAnsi" w:hAnsiTheme="minorHAnsi" w:cstheme="minorHAnsi"/>
          <w:b w:val="0"/>
          <w:color w:val="auto"/>
          <w:sz w:val="32"/>
          <w:szCs w:val="32"/>
          <w:lang w:val="de-CH"/>
        </w:rPr>
        <w:t>,</w:t>
      </w:r>
    </w:p>
    <w:p w14:paraId="261B364C" w14:textId="2190C0AD" w:rsidR="000727D7" w:rsidRPr="002F1E76" w:rsidRDefault="002F1E76" w:rsidP="002F1E76">
      <w:pPr>
        <w:jc w:val="center"/>
        <w:rPr>
          <w:rStyle w:val="IntensiverVerweis"/>
          <w:rFonts w:asciiTheme="minorHAnsi" w:hAnsiTheme="minorHAnsi" w:cstheme="minorHAnsi"/>
          <w:b w:val="0"/>
          <w:color w:val="auto"/>
          <w:sz w:val="32"/>
          <w:szCs w:val="32"/>
          <w:lang w:val="en-US"/>
        </w:rPr>
      </w:pPr>
      <w:r w:rsidRPr="002F1E76">
        <w:rPr>
          <w:rStyle w:val="IntensiverVerweis"/>
          <w:rFonts w:asciiTheme="minorHAnsi" w:hAnsiTheme="minorHAnsi" w:cstheme="minorHAnsi"/>
          <w:b w:val="0"/>
          <w:color w:val="auto"/>
          <w:sz w:val="32"/>
          <w:szCs w:val="32"/>
          <w:lang w:val="en-US"/>
        </w:rPr>
        <w:t>Patricia Romao</w:t>
      </w:r>
      <w:r w:rsidR="005A2D21" w:rsidRPr="002F1E76">
        <w:rPr>
          <w:rStyle w:val="IntensiverVerweis"/>
          <w:rFonts w:asciiTheme="minorHAnsi" w:hAnsiTheme="minorHAnsi" w:cstheme="minorHAnsi"/>
          <w:b w:val="0"/>
          <w:color w:val="auto"/>
          <w:sz w:val="32"/>
          <w:szCs w:val="32"/>
          <w:lang w:val="en-US"/>
        </w:rPr>
        <w:t xml:space="preserve">, </w:t>
      </w:r>
      <w:r w:rsidRPr="002F1E76">
        <w:rPr>
          <w:rStyle w:val="IntensiverVerweis"/>
          <w:rFonts w:asciiTheme="minorHAnsi" w:hAnsiTheme="minorHAnsi" w:cstheme="minorHAnsi"/>
          <w:b w:val="0"/>
          <w:color w:val="auto"/>
          <w:sz w:val="32"/>
          <w:szCs w:val="32"/>
          <w:lang w:val="en-US"/>
        </w:rPr>
        <w:t>Selina Regli</w:t>
      </w:r>
      <w:r w:rsidR="000727D7" w:rsidRPr="002F1E76">
        <w:rPr>
          <w:rStyle w:val="IntensiverVerweis"/>
          <w:rFonts w:asciiTheme="minorHAnsi" w:hAnsiTheme="minorHAnsi" w:cstheme="minorHAnsi"/>
          <w:b w:val="0"/>
          <w:color w:val="auto"/>
          <w:sz w:val="32"/>
          <w:szCs w:val="32"/>
          <w:lang w:val="en-US"/>
        </w:rPr>
        <w:t xml:space="preserve">, </w:t>
      </w:r>
      <w:r w:rsidRPr="002F1E76">
        <w:rPr>
          <w:rStyle w:val="IntensiverVerweis"/>
          <w:rFonts w:asciiTheme="minorHAnsi" w:hAnsiTheme="minorHAnsi" w:cstheme="minorHAnsi"/>
          <w:b w:val="0"/>
          <w:color w:val="auto"/>
          <w:sz w:val="32"/>
          <w:szCs w:val="32"/>
          <w:lang w:val="en-US"/>
        </w:rPr>
        <w:t>F</w:t>
      </w:r>
      <w:r>
        <w:rPr>
          <w:rStyle w:val="IntensiverVerweis"/>
          <w:rFonts w:asciiTheme="minorHAnsi" w:hAnsiTheme="minorHAnsi" w:cstheme="minorHAnsi"/>
          <w:b w:val="0"/>
          <w:color w:val="auto"/>
          <w:sz w:val="32"/>
          <w:szCs w:val="32"/>
          <w:lang w:val="en-US"/>
        </w:rPr>
        <w:t>loriana Gashi</w:t>
      </w:r>
    </w:p>
    <w:p w14:paraId="075765DE" w14:textId="77777777" w:rsidR="000727D7" w:rsidRPr="002F1E76" w:rsidRDefault="000727D7" w:rsidP="00B11491">
      <w:pPr>
        <w:rPr>
          <w:rStyle w:val="IntensiverVerweis"/>
          <w:rFonts w:asciiTheme="minorHAnsi" w:hAnsiTheme="minorHAnsi" w:cstheme="minorHAnsi"/>
          <w:color w:val="auto"/>
          <w:sz w:val="32"/>
          <w:szCs w:val="32"/>
          <w:lang w:val="en-US"/>
        </w:rPr>
      </w:pPr>
    </w:p>
    <w:p w14:paraId="4743BE7C" w14:textId="09FE999A" w:rsidR="000727D7" w:rsidRPr="002F1E76" w:rsidRDefault="000727D7" w:rsidP="00B11491">
      <w:pPr>
        <w:rPr>
          <w:rStyle w:val="IntensiverVerweis"/>
          <w:rFonts w:asciiTheme="minorHAnsi" w:hAnsiTheme="minorHAnsi" w:cstheme="minorHAnsi"/>
          <w:i/>
          <w:iCs/>
          <w:color w:val="auto"/>
          <w:sz w:val="32"/>
          <w:szCs w:val="32"/>
          <w:lang w:val="en-US"/>
        </w:rPr>
      </w:pPr>
      <w:r w:rsidRPr="002F1E76">
        <w:rPr>
          <w:rStyle w:val="IntensiverVerweis"/>
          <w:rFonts w:asciiTheme="minorHAnsi" w:hAnsiTheme="minorHAnsi" w:cstheme="minorHAnsi"/>
          <w:color w:val="auto"/>
          <w:sz w:val="32"/>
          <w:szCs w:val="32"/>
          <w:lang w:val="en-US"/>
        </w:rPr>
        <w:br w:type="page"/>
      </w:r>
    </w:p>
    <w:sdt>
      <w:sdtPr>
        <w:rPr>
          <w:rFonts w:asciiTheme="minorHAnsi" w:eastAsia="Times New Roman" w:hAnsiTheme="minorHAnsi" w:cstheme="minorHAnsi"/>
          <w:color w:val="auto"/>
          <w:sz w:val="22"/>
          <w:szCs w:val="24"/>
          <w:lang w:val="de-DE" w:eastAsia="de-DE"/>
        </w:rPr>
        <w:id w:val="1228335076"/>
        <w:docPartObj>
          <w:docPartGallery w:val="Table of Contents"/>
          <w:docPartUnique/>
        </w:docPartObj>
      </w:sdtPr>
      <w:sdtEndPr>
        <w:rPr>
          <w:b/>
          <w:bCs/>
        </w:rPr>
      </w:sdtEndPr>
      <w:sdtContent>
        <w:p w14:paraId="345CFED7" w14:textId="1EE79F94" w:rsidR="005B73D7" w:rsidRPr="00030DB8" w:rsidRDefault="6F2FF695" w:rsidP="00030DB8">
          <w:pPr>
            <w:pStyle w:val="Inhaltsverzeichnisberschrift"/>
            <w:spacing w:line="360" w:lineRule="auto"/>
            <w:rPr>
              <w:rFonts w:asciiTheme="minorHAnsi" w:eastAsia="Times New Roman" w:hAnsiTheme="minorHAnsi"/>
              <w:b/>
              <w:bCs/>
              <w:caps/>
              <w:color w:val="auto"/>
              <w:kern w:val="32"/>
              <w:lang w:eastAsia="de-DE"/>
            </w:rPr>
          </w:pPr>
          <w:r w:rsidRPr="005B73D7">
            <w:rPr>
              <w:rStyle w:val="TBTextkrperChar"/>
              <w:rFonts w:asciiTheme="minorHAnsi" w:eastAsia="Times New Roman" w:hAnsiTheme="minorHAnsi"/>
              <w:b/>
              <w:bCs/>
              <w:caps/>
              <w:color w:val="auto"/>
              <w:kern w:val="32"/>
              <w:sz w:val="32"/>
              <w:szCs w:val="32"/>
            </w:rPr>
            <w:t>Inhaltsverzeichnis</w:t>
          </w:r>
        </w:p>
        <w:p w14:paraId="1EC16249" w14:textId="053F3D0A" w:rsidR="00AB50AD" w:rsidRDefault="00CB05D9">
          <w:pPr>
            <w:pStyle w:val="Verzeichnis1"/>
            <w:rPr>
              <w:rFonts w:asciiTheme="minorHAnsi" w:eastAsiaTheme="minorEastAsia" w:hAnsiTheme="minorHAnsi" w:cstheme="minorBidi"/>
              <w:b w:val="0"/>
              <w:noProof/>
              <w:szCs w:val="22"/>
              <w:lang w:val="de-CH" w:eastAsia="de-CH"/>
            </w:rPr>
          </w:pPr>
          <w:r w:rsidRPr="00B11491">
            <w:rPr>
              <w:rFonts w:asciiTheme="minorHAnsi" w:hAnsiTheme="minorHAnsi" w:cstheme="minorHAnsi"/>
              <w:lang w:val="de-CH"/>
            </w:rPr>
            <w:fldChar w:fldCharType="begin"/>
          </w:r>
          <w:r w:rsidRPr="00B11491">
            <w:rPr>
              <w:rFonts w:asciiTheme="minorHAnsi" w:hAnsiTheme="minorHAnsi" w:cstheme="minorHAnsi"/>
              <w:lang w:val="de-CH"/>
            </w:rPr>
            <w:instrText xml:space="preserve"> TOC \o "1-3" \h \z \u </w:instrText>
          </w:r>
          <w:r w:rsidRPr="00B11491">
            <w:rPr>
              <w:rFonts w:asciiTheme="minorHAnsi" w:hAnsiTheme="minorHAnsi" w:cstheme="minorHAnsi"/>
              <w:lang w:val="de-CH"/>
            </w:rPr>
            <w:fldChar w:fldCharType="separate"/>
          </w:r>
          <w:hyperlink w:anchor="_Toc23179137" w:history="1">
            <w:r w:rsidR="00AB50AD" w:rsidRPr="006B1222">
              <w:rPr>
                <w:rStyle w:val="Hyperlink"/>
                <w:rFonts w:cstheme="minorHAnsi"/>
                <w:noProof/>
              </w:rPr>
              <w:t>1</w:t>
            </w:r>
            <w:r w:rsidR="00AB50AD">
              <w:rPr>
                <w:rFonts w:asciiTheme="minorHAnsi" w:eastAsiaTheme="minorEastAsia" w:hAnsiTheme="minorHAnsi" w:cstheme="minorBidi"/>
                <w:b w:val="0"/>
                <w:noProof/>
                <w:szCs w:val="22"/>
                <w:lang w:val="de-CH" w:eastAsia="de-CH"/>
              </w:rPr>
              <w:tab/>
            </w:r>
            <w:r w:rsidR="00AB50AD" w:rsidRPr="006B1222">
              <w:rPr>
                <w:rStyle w:val="Hyperlink"/>
                <w:rFonts w:cstheme="minorHAnsi"/>
                <w:noProof/>
              </w:rPr>
              <w:t>Scoping</w:t>
            </w:r>
            <w:r w:rsidR="00AB50AD">
              <w:rPr>
                <w:noProof/>
                <w:webHidden/>
              </w:rPr>
              <w:tab/>
            </w:r>
            <w:r w:rsidR="00AB50AD">
              <w:rPr>
                <w:noProof/>
                <w:webHidden/>
              </w:rPr>
              <w:fldChar w:fldCharType="begin"/>
            </w:r>
            <w:r w:rsidR="00AB50AD">
              <w:rPr>
                <w:noProof/>
                <w:webHidden/>
              </w:rPr>
              <w:instrText xml:space="preserve"> PAGEREF _Toc23179137 \h </w:instrText>
            </w:r>
            <w:r w:rsidR="00AB50AD">
              <w:rPr>
                <w:noProof/>
                <w:webHidden/>
              </w:rPr>
            </w:r>
            <w:r w:rsidR="00AB50AD">
              <w:rPr>
                <w:noProof/>
                <w:webHidden/>
              </w:rPr>
              <w:fldChar w:fldCharType="separate"/>
            </w:r>
            <w:r w:rsidR="00AB50AD">
              <w:rPr>
                <w:noProof/>
                <w:webHidden/>
              </w:rPr>
              <w:t>3</w:t>
            </w:r>
            <w:r w:rsidR="00AB50AD">
              <w:rPr>
                <w:noProof/>
                <w:webHidden/>
              </w:rPr>
              <w:fldChar w:fldCharType="end"/>
            </w:r>
          </w:hyperlink>
        </w:p>
        <w:p w14:paraId="7BE450A6" w14:textId="18AD22B1" w:rsidR="00AB50AD" w:rsidRDefault="008B1871">
          <w:pPr>
            <w:pStyle w:val="Verzeichnis2"/>
            <w:rPr>
              <w:rFonts w:asciiTheme="minorHAnsi" w:eastAsiaTheme="minorEastAsia" w:hAnsiTheme="minorHAnsi" w:cstheme="minorBidi"/>
              <w:noProof/>
              <w:szCs w:val="22"/>
              <w:lang w:val="de-CH" w:eastAsia="de-CH"/>
            </w:rPr>
          </w:pPr>
          <w:hyperlink w:anchor="_Toc23179138" w:history="1">
            <w:r w:rsidR="00AB50AD" w:rsidRPr="006B1222">
              <w:rPr>
                <w:rStyle w:val="Hyperlink"/>
                <w:rFonts w:cstheme="minorHAnsi"/>
                <w:noProof/>
                <w:lang w:val="x-none" w:eastAsia="x-none" w:bidi="x-none"/>
              </w:rPr>
              <w:t>1.1</w:t>
            </w:r>
            <w:r w:rsidR="00AB50AD">
              <w:rPr>
                <w:rFonts w:asciiTheme="minorHAnsi" w:eastAsiaTheme="minorEastAsia" w:hAnsiTheme="minorHAnsi" w:cstheme="minorBidi"/>
                <w:noProof/>
                <w:szCs w:val="22"/>
                <w:lang w:val="de-CH" w:eastAsia="de-CH"/>
              </w:rPr>
              <w:tab/>
            </w:r>
            <w:r w:rsidR="00AB50AD" w:rsidRPr="006B1222">
              <w:rPr>
                <w:rStyle w:val="Hyperlink"/>
                <w:rFonts w:cstheme="minorHAnsi"/>
                <w:noProof/>
              </w:rPr>
              <w:t>Project Scope</w:t>
            </w:r>
            <w:r w:rsidR="00AB50AD">
              <w:rPr>
                <w:noProof/>
                <w:webHidden/>
              </w:rPr>
              <w:tab/>
            </w:r>
            <w:r w:rsidR="00AB50AD">
              <w:rPr>
                <w:noProof/>
                <w:webHidden/>
              </w:rPr>
              <w:fldChar w:fldCharType="begin"/>
            </w:r>
            <w:r w:rsidR="00AB50AD">
              <w:rPr>
                <w:noProof/>
                <w:webHidden/>
              </w:rPr>
              <w:instrText xml:space="preserve"> PAGEREF _Toc23179138 \h </w:instrText>
            </w:r>
            <w:r w:rsidR="00AB50AD">
              <w:rPr>
                <w:noProof/>
                <w:webHidden/>
              </w:rPr>
            </w:r>
            <w:r w:rsidR="00AB50AD">
              <w:rPr>
                <w:noProof/>
                <w:webHidden/>
              </w:rPr>
              <w:fldChar w:fldCharType="separate"/>
            </w:r>
            <w:r w:rsidR="00AB50AD">
              <w:rPr>
                <w:noProof/>
                <w:webHidden/>
              </w:rPr>
              <w:t>3</w:t>
            </w:r>
            <w:r w:rsidR="00AB50AD">
              <w:rPr>
                <w:noProof/>
                <w:webHidden/>
              </w:rPr>
              <w:fldChar w:fldCharType="end"/>
            </w:r>
          </w:hyperlink>
        </w:p>
        <w:p w14:paraId="00F6F11C" w14:textId="757E0228" w:rsidR="00AB50AD" w:rsidRDefault="008B1871">
          <w:pPr>
            <w:pStyle w:val="Verzeichnis2"/>
            <w:rPr>
              <w:rFonts w:asciiTheme="minorHAnsi" w:eastAsiaTheme="minorEastAsia" w:hAnsiTheme="minorHAnsi" w:cstheme="minorBidi"/>
              <w:noProof/>
              <w:szCs w:val="22"/>
              <w:lang w:val="de-CH" w:eastAsia="de-CH"/>
            </w:rPr>
          </w:pPr>
          <w:hyperlink w:anchor="_Toc23179139" w:history="1">
            <w:r w:rsidR="00AB50AD" w:rsidRPr="006B1222">
              <w:rPr>
                <w:rStyle w:val="Hyperlink"/>
                <w:rFonts w:cstheme="minorHAnsi"/>
                <w:noProof/>
                <w:lang w:val="x-none" w:eastAsia="x-none" w:bidi="x-none"/>
              </w:rPr>
              <w:t>1.2</w:t>
            </w:r>
            <w:r w:rsidR="00AB50AD">
              <w:rPr>
                <w:rFonts w:asciiTheme="minorHAnsi" w:eastAsiaTheme="minorEastAsia" w:hAnsiTheme="minorHAnsi" w:cstheme="minorBidi"/>
                <w:noProof/>
                <w:szCs w:val="22"/>
                <w:lang w:val="de-CH" w:eastAsia="de-CH"/>
              </w:rPr>
              <w:tab/>
            </w:r>
            <w:r w:rsidR="00AB50AD" w:rsidRPr="006B1222">
              <w:rPr>
                <w:rStyle w:val="Hyperlink"/>
                <w:rFonts w:cstheme="minorHAnsi"/>
                <w:noProof/>
              </w:rPr>
              <w:t>Out Of Scope</w:t>
            </w:r>
            <w:r w:rsidR="00AB50AD">
              <w:rPr>
                <w:noProof/>
                <w:webHidden/>
              </w:rPr>
              <w:tab/>
            </w:r>
            <w:r w:rsidR="00AB50AD">
              <w:rPr>
                <w:noProof/>
                <w:webHidden/>
              </w:rPr>
              <w:fldChar w:fldCharType="begin"/>
            </w:r>
            <w:r w:rsidR="00AB50AD">
              <w:rPr>
                <w:noProof/>
                <w:webHidden/>
              </w:rPr>
              <w:instrText xml:space="preserve"> PAGEREF _Toc23179139 \h </w:instrText>
            </w:r>
            <w:r w:rsidR="00AB50AD">
              <w:rPr>
                <w:noProof/>
                <w:webHidden/>
              </w:rPr>
            </w:r>
            <w:r w:rsidR="00AB50AD">
              <w:rPr>
                <w:noProof/>
                <w:webHidden/>
              </w:rPr>
              <w:fldChar w:fldCharType="separate"/>
            </w:r>
            <w:r w:rsidR="00AB50AD">
              <w:rPr>
                <w:noProof/>
                <w:webHidden/>
              </w:rPr>
              <w:t>3</w:t>
            </w:r>
            <w:r w:rsidR="00AB50AD">
              <w:rPr>
                <w:noProof/>
                <w:webHidden/>
              </w:rPr>
              <w:fldChar w:fldCharType="end"/>
            </w:r>
          </w:hyperlink>
        </w:p>
        <w:p w14:paraId="1C8C7BF1" w14:textId="5921B1D2" w:rsidR="00AB50AD" w:rsidRDefault="008B1871">
          <w:pPr>
            <w:pStyle w:val="Verzeichnis2"/>
            <w:rPr>
              <w:rFonts w:asciiTheme="minorHAnsi" w:eastAsiaTheme="minorEastAsia" w:hAnsiTheme="minorHAnsi" w:cstheme="minorBidi"/>
              <w:noProof/>
              <w:szCs w:val="22"/>
              <w:lang w:val="de-CH" w:eastAsia="de-CH"/>
            </w:rPr>
          </w:pPr>
          <w:hyperlink w:anchor="_Toc23179140" w:history="1">
            <w:r w:rsidR="00AB50AD" w:rsidRPr="006B1222">
              <w:rPr>
                <w:rStyle w:val="Hyperlink"/>
                <w:rFonts w:cstheme="minorHAnsi"/>
                <w:noProof/>
                <w:lang w:val="x-none" w:eastAsia="x-none" w:bidi="x-none"/>
              </w:rPr>
              <w:t>1.3</w:t>
            </w:r>
            <w:r w:rsidR="00AB50AD">
              <w:rPr>
                <w:rFonts w:asciiTheme="minorHAnsi" w:eastAsiaTheme="minorEastAsia" w:hAnsiTheme="minorHAnsi" w:cstheme="minorBidi"/>
                <w:noProof/>
                <w:szCs w:val="22"/>
                <w:lang w:val="de-CH" w:eastAsia="de-CH"/>
              </w:rPr>
              <w:tab/>
            </w:r>
            <w:r w:rsidR="00AB50AD" w:rsidRPr="006B1222">
              <w:rPr>
                <w:rStyle w:val="Hyperlink"/>
                <w:rFonts w:cstheme="minorHAnsi"/>
                <w:noProof/>
              </w:rPr>
              <w:t>Project Restrictions</w:t>
            </w:r>
            <w:r w:rsidR="00AB50AD">
              <w:rPr>
                <w:noProof/>
                <w:webHidden/>
              </w:rPr>
              <w:tab/>
            </w:r>
            <w:r w:rsidR="00AB50AD">
              <w:rPr>
                <w:noProof/>
                <w:webHidden/>
              </w:rPr>
              <w:fldChar w:fldCharType="begin"/>
            </w:r>
            <w:r w:rsidR="00AB50AD">
              <w:rPr>
                <w:noProof/>
                <w:webHidden/>
              </w:rPr>
              <w:instrText xml:space="preserve"> PAGEREF _Toc23179140 \h </w:instrText>
            </w:r>
            <w:r w:rsidR="00AB50AD">
              <w:rPr>
                <w:noProof/>
                <w:webHidden/>
              </w:rPr>
            </w:r>
            <w:r w:rsidR="00AB50AD">
              <w:rPr>
                <w:noProof/>
                <w:webHidden/>
              </w:rPr>
              <w:fldChar w:fldCharType="separate"/>
            </w:r>
            <w:r w:rsidR="00AB50AD">
              <w:rPr>
                <w:noProof/>
                <w:webHidden/>
              </w:rPr>
              <w:t>3</w:t>
            </w:r>
            <w:r w:rsidR="00AB50AD">
              <w:rPr>
                <w:noProof/>
                <w:webHidden/>
              </w:rPr>
              <w:fldChar w:fldCharType="end"/>
            </w:r>
          </w:hyperlink>
        </w:p>
        <w:p w14:paraId="547B8BF1" w14:textId="581D3F0E" w:rsidR="00AB50AD" w:rsidRDefault="008B1871">
          <w:pPr>
            <w:pStyle w:val="Verzeichnis1"/>
            <w:rPr>
              <w:rFonts w:asciiTheme="minorHAnsi" w:eastAsiaTheme="minorEastAsia" w:hAnsiTheme="minorHAnsi" w:cstheme="minorBidi"/>
              <w:b w:val="0"/>
              <w:noProof/>
              <w:szCs w:val="22"/>
              <w:lang w:val="de-CH" w:eastAsia="de-CH"/>
            </w:rPr>
          </w:pPr>
          <w:hyperlink w:anchor="_Toc23179141" w:history="1">
            <w:r w:rsidR="00AB50AD" w:rsidRPr="006B1222">
              <w:rPr>
                <w:rStyle w:val="Hyperlink"/>
                <w:rFonts w:cstheme="minorHAnsi"/>
                <w:noProof/>
              </w:rPr>
              <w:t>2</w:t>
            </w:r>
            <w:r w:rsidR="00AB50AD">
              <w:rPr>
                <w:rFonts w:asciiTheme="minorHAnsi" w:eastAsiaTheme="minorEastAsia" w:hAnsiTheme="minorHAnsi" w:cstheme="minorBidi"/>
                <w:b w:val="0"/>
                <w:noProof/>
                <w:szCs w:val="22"/>
                <w:lang w:val="de-CH" w:eastAsia="de-CH"/>
              </w:rPr>
              <w:tab/>
            </w:r>
            <w:r w:rsidR="00AB50AD" w:rsidRPr="006B1222">
              <w:rPr>
                <w:rStyle w:val="Hyperlink"/>
                <w:rFonts w:cstheme="minorHAnsi"/>
                <w:noProof/>
              </w:rPr>
              <w:t>Resear</w:t>
            </w:r>
            <w:r w:rsidR="00AB50AD" w:rsidRPr="006B1222">
              <w:rPr>
                <w:rStyle w:val="Hyperlink"/>
                <w:rFonts w:cstheme="minorHAnsi"/>
                <w:smallCaps/>
                <w:noProof/>
              </w:rPr>
              <w:t>ch</w:t>
            </w:r>
            <w:r w:rsidR="00AB50AD">
              <w:rPr>
                <w:noProof/>
                <w:webHidden/>
              </w:rPr>
              <w:tab/>
            </w:r>
            <w:r w:rsidR="00AB50AD">
              <w:rPr>
                <w:noProof/>
                <w:webHidden/>
              </w:rPr>
              <w:fldChar w:fldCharType="begin"/>
            </w:r>
            <w:r w:rsidR="00AB50AD">
              <w:rPr>
                <w:noProof/>
                <w:webHidden/>
              </w:rPr>
              <w:instrText xml:space="preserve"> PAGEREF _Toc23179141 \h </w:instrText>
            </w:r>
            <w:r w:rsidR="00AB50AD">
              <w:rPr>
                <w:noProof/>
                <w:webHidden/>
              </w:rPr>
            </w:r>
            <w:r w:rsidR="00AB50AD">
              <w:rPr>
                <w:noProof/>
                <w:webHidden/>
              </w:rPr>
              <w:fldChar w:fldCharType="separate"/>
            </w:r>
            <w:r w:rsidR="00AB50AD">
              <w:rPr>
                <w:noProof/>
                <w:webHidden/>
              </w:rPr>
              <w:t>4</w:t>
            </w:r>
            <w:r w:rsidR="00AB50AD">
              <w:rPr>
                <w:noProof/>
                <w:webHidden/>
              </w:rPr>
              <w:fldChar w:fldCharType="end"/>
            </w:r>
          </w:hyperlink>
        </w:p>
        <w:p w14:paraId="22B47528" w14:textId="0F526265" w:rsidR="00AB50AD" w:rsidRDefault="008B1871">
          <w:pPr>
            <w:pStyle w:val="Verzeichnis2"/>
            <w:rPr>
              <w:rFonts w:asciiTheme="minorHAnsi" w:eastAsiaTheme="minorEastAsia" w:hAnsiTheme="minorHAnsi" w:cstheme="minorBidi"/>
              <w:noProof/>
              <w:szCs w:val="22"/>
              <w:lang w:val="de-CH" w:eastAsia="de-CH"/>
            </w:rPr>
          </w:pPr>
          <w:hyperlink w:anchor="_Toc23179142" w:history="1">
            <w:r w:rsidR="00AB50AD" w:rsidRPr="006B1222">
              <w:rPr>
                <w:rStyle w:val="Hyperlink"/>
                <w:rFonts w:cstheme="minorHAnsi"/>
                <w:noProof/>
                <w:lang w:val="x-none" w:eastAsia="x-none" w:bidi="x-none"/>
              </w:rPr>
              <w:t>2.1</w:t>
            </w:r>
            <w:r w:rsidR="00AB50AD">
              <w:rPr>
                <w:rFonts w:asciiTheme="minorHAnsi" w:eastAsiaTheme="minorEastAsia" w:hAnsiTheme="minorHAnsi" w:cstheme="minorBidi"/>
                <w:noProof/>
                <w:szCs w:val="22"/>
                <w:lang w:val="de-CH" w:eastAsia="de-CH"/>
              </w:rPr>
              <w:tab/>
            </w:r>
            <w:r w:rsidR="00AB50AD" w:rsidRPr="006B1222">
              <w:rPr>
                <w:rStyle w:val="Hyperlink"/>
                <w:rFonts w:cstheme="minorHAnsi"/>
                <w:noProof/>
              </w:rPr>
              <w:t>Interview</w:t>
            </w:r>
            <w:r w:rsidR="00AB50AD">
              <w:rPr>
                <w:noProof/>
                <w:webHidden/>
              </w:rPr>
              <w:tab/>
            </w:r>
            <w:r w:rsidR="00AB50AD">
              <w:rPr>
                <w:noProof/>
                <w:webHidden/>
              </w:rPr>
              <w:fldChar w:fldCharType="begin"/>
            </w:r>
            <w:r w:rsidR="00AB50AD">
              <w:rPr>
                <w:noProof/>
                <w:webHidden/>
              </w:rPr>
              <w:instrText xml:space="preserve"> PAGEREF _Toc23179142 \h </w:instrText>
            </w:r>
            <w:r w:rsidR="00AB50AD">
              <w:rPr>
                <w:noProof/>
                <w:webHidden/>
              </w:rPr>
            </w:r>
            <w:r w:rsidR="00AB50AD">
              <w:rPr>
                <w:noProof/>
                <w:webHidden/>
              </w:rPr>
              <w:fldChar w:fldCharType="separate"/>
            </w:r>
            <w:r w:rsidR="00AB50AD">
              <w:rPr>
                <w:noProof/>
                <w:webHidden/>
              </w:rPr>
              <w:t>4</w:t>
            </w:r>
            <w:r w:rsidR="00AB50AD">
              <w:rPr>
                <w:noProof/>
                <w:webHidden/>
              </w:rPr>
              <w:fldChar w:fldCharType="end"/>
            </w:r>
          </w:hyperlink>
        </w:p>
        <w:p w14:paraId="7FFF3E2B" w14:textId="449E58D1" w:rsidR="00AB50AD" w:rsidRDefault="008B1871">
          <w:pPr>
            <w:pStyle w:val="Verzeichnis1"/>
            <w:rPr>
              <w:rFonts w:asciiTheme="minorHAnsi" w:eastAsiaTheme="minorEastAsia" w:hAnsiTheme="minorHAnsi" w:cstheme="minorBidi"/>
              <w:b w:val="0"/>
              <w:noProof/>
              <w:szCs w:val="22"/>
              <w:lang w:val="de-CH" w:eastAsia="de-CH"/>
            </w:rPr>
          </w:pPr>
          <w:hyperlink w:anchor="_Toc23179143" w:history="1">
            <w:r w:rsidR="00AB50AD" w:rsidRPr="006B1222">
              <w:rPr>
                <w:rStyle w:val="Hyperlink"/>
                <w:rFonts w:cstheme="minorHAnsi"/>
                <w:noProof/>
              </w:rPr>
              <w:t>3</w:t>
            </w:r>
            <w:r w:rsidR="00AB50AD">
              <w:rPr>
                <w:rFonts w:asciiTheme="minorHAnsi" w:eastAsiaTheme="minorEastAsia" w:hAnsiTheme="minorHAnsi" w:cstheme="minorBidi"/>
                <w:b w:val="0"/>
                <w:noProof/>
                <w:szCs w:val="22"/>
                <w:lang w:val="de-CH" w:eastAsia="de-CH"/>
              </w:rPr>
              <w:tab/>
            </w:r>
            <w:r w:rsidR="00AB50AD" w:rsidRPr="006B1222">
              <w:rPr>
                <w:rStyle w:val="Hyperlink"/>
                <w:rFonts w:cstheme="minorHAnsi"/>
                <w:noProof/>
              </w:rPr>
              <w:t>Synthesize</w:t>
            </w:r>
            <w:r w:rsidR="00AB50AD">
              <w:rPr>
                <w:noProof/>
                <w:webHidden/>
              </w:rPr>
              <w:tab/>
            </w:r>
            <w:r w:rsidR="00AB50AD">
              <w:rPr>
                <w:noProof/>
                <w:webHidden/>
              </w:rPr>
              <w:fldChar w:fldCharType="begin"/>
            </w:r>
            <w:r w:rsidR="00AB50AD">
              <w:rPr>
                <w:noProof/>
                <w:webHidden/>
              </w:rPr>
              <w:instrText xml:space="preserve"> PAGEREF _Toc23179143 \h </w:instrText>
            </w:r>
            <w:r w:rsidR="00AB50AD">
              <w:rPr>
                <w:noProof/>
                <w:webHidden/>
              </w:rPr>
            </w:r>
            <w:r w:rsidR="00AB50AD">
              <w:rPr>
                <w:noProof/>
                <w:webHidden/>
              </w:rPr>
              <w:fldChar w:fldCharType="separate"/>
            </w:r>
            <w:r w:rsidR="00AB50AD">
              <w:rPr>
                <w:noProof/>
                <w:webHidden/>
              </w:rPr>
              <w:t>11</w:t>
            </w:r>
            <w:r w:rsidR="00AB50AD">
              <w:rPr>
                <w:noProof/>
                <w:webHidden/>
              </w:rPr>
              <w:fldChar w:fldCharType="end"/>
            </w:r>
          </w:hyperlink>
        </w:p>
        <w:p w14:paraId="7E00F220" w14:textId="112DF4D7" w:rsidR="00AB50AD" w:rsidRDefault="008B1871">
          <w:pPr>
            <w:pStyle w:val="Verzeichnis1"/>
            <w:rPr>
              <w:rFonts w:asciiTheme="minorHAnsi" w:eastAsiaTheme="minorEastAsia" w:hAnsiTheme="minorHAnsi" w:cstheme="minorBidi"/>
              <w:b w:val="0"/>
              <w:noProof/>
              <w:szCs w:val="22"/>
              <w:lang w:val="de-CH" w:eastAsia="de-CH"/>
            </w:rPr>
          </w:pPr>
          <w:hyperlink w:anchor="_Toc23179144" w:history="1">
            <w:r w:rsidR="00AB50AD" w:rsidRPr="006B1222">
              <w:rPr>
                <w:rStyle w:val="Hyperlink"/>
                <w:rFonts w:cstheme="minorHAnsi"/>
                <w:noProof/>
              </w:rPr>
              <w:t>4</w:t>
            </w:r>
            <w:r w:rsidR="00AB50AD">
              <w:rPr>
                <w:rFonts w:asciiTheme="minorHAnsi" w:eastAsiaTheme="minorEastAsia" w:hAnsiTheme="minorHAnsi" w:cstheme="minorBidi"/>
                <w:b w:val="0"/>
                <w:noProof/>
                <w:szCs w:val="22"/>
                <w:lang w:val="de-CH" w:eastAsia="de-CH"/>
              </w:rPr>
              <w:tab/>
            </w:r>
            <w:r w:rsidR="00AB50AD" w:rsidRPr="006B1222">
              <w:rPr>
                <w:rStyle w:val="Hyperlink"/>
                <w:rFonts w:cstheme="minorHAnsi"/>
                <w:noProof/>
              </w:rPr>
              <w:t>Design</w:t>
            </w:r>
            <w:r w:rsidR="00AB50AD">
              <w:rPr>
                <w:noProof/>
                <w:webHidden/>
              </w:rPr>
              <w:tab/>
            </w:r>
            <w:r w:rsidR="00AB50AD">
              <w:rPr>
                <w:noProof/>
                <w:webHidden/>
              </w:rPr>
              <w:fldChar w:fldCharType="begin"/>
            </w:r>
            <w:r w:rsidR="00AB50AD">
              <w:rPr>
                <w:noProof/>
                <w:webHidden/>
              </w:rPr>
              <w:instrText xml:space="preserve"> PAGEREF _Toc23179144 \h </w:instrText>
            </w:r>
            <w:r w:rsidR="00AB50AD">
              <w:rPr>
                <w:noProof/>
                <w:webHidden/>
              </w:rPr>
            </w:r>
            <w:r w:rsidR="00AB50AD">
              <w:rPr>
                <w:noProof/>
                <w:webHidden/>
              </w:rPr>
              <w:fldChar w:fldCharType="separate"/>
            </w:r>
            <w:r w:rsidR="00AB50AD">
              <w:rPr>
                <w:noProof/>
                <w:webHidden/>
              </w:rPr>
              <w:t>13</w:t>
            </w:r>
            <w:r w:rsidR="00AB50AD">
              <w:rPr>
                <w:noProof/>
                <w:webHidden/>
              </w:rPr>
              <w:fldChar w:fldCharType="end"/>
            </w:r>
          </w:hyperlink>
        </w:p>
        <w:p w14:paraId="0555B53B" w14:textId="12A86763" w:rsidR="00AB50AD" w:rsidRDefault="008B1871">
          <w:pPr>
            <w:pStyle w:val="Verzeichnis1"/>
            <w:rPr>
              <w:rFonts w:asciiTheme="minorHAnsi" w:eastAsiaTheme="minorEastAsia" w:hAnsiTheme="minorHAnsi" w:cstheme="minorBidi"/>
              <w:b w:val="0"/>
              <w:noProof/>
              <w:szCs w:val="22"/>
              <w:lang w:val="de-CH" w:eastAsia="de-CH"/>
            </w:rPr>
          </w:pPr>
          <w:hyperlink w:anchor="_Toc23179145" w:history="1">
            <w:r w:rsidR="00AB50AD" w:rsidRPr="006B1222">
              <w:rPr>
                <w:rStyle w:val="Hyperlink"/>
                <w:rFonts w:cstheme="minorHAnsi"/>
                <w:noProof/>
              </w:rPr>
              <w:t>5</w:t>
            </w:r>
            <w:r w:rsidR="00AB50AD">
              <w:rPr>
                <w:rFonts w:asciiTheme="minorHAnsi" w:eastAsiaTheme="minorEastAsia" w:hAnsiTheme="minorHAnsi" w:cstheme="minorBidi"/>
                <w:b w:val="0"/>
                <w:noProof/>
                <w:szCs w:val="22"/>
                <w:lang w:val="de-CH" w:eastAsia="de-CH"/>
              </w:rPr>
              <w:tab/>
            </w:r>
            <w:r w:rsidR="00AB50AD" w:rsidRPr="006B1222">
              <w:rPr>
                <w:rStyle w:val="Hyperlink"/>
                <w:rFonts w:cstheme="minorHAnsi"/>
                <w:noProof/>
              </w:rPr>
              <w:t>Prototype</w:t>
            </w:r>
            <w:r w:rsidR="00AB50AD">
              <w:rPr>
                <w:noProof/>
                <w:webHidden/>
              </w:rPr>
              <w:tab/>
            </w:r>
            <w:r w:rsidR="00AB50AD">
              <w:rPr>
                <w:noProof/>
                <w:webHidden/>
              </w:rPr>
              <w:fldChar w:fldCharType="begin"/>
            </w:r>
            <w:r w:rsidR="00AB50AD">
              <w:rPr>
                <w:noProof/>
                <w:webHidden/>
              </w:rPr>
              <w:instrText xml:space="preserve"> PAGEREF _Toc23179145 \h </w:instrText>
            </w:r>
            <w:r w:rsidR="00AB50AD">
              <w:rPr>
                <w:noProof/>
                <w:webHidden/>
              </w:rPr>
            </w:r>
            <w:r w:rsidR="00AB50AD">
              <w:rPr>
                <w:noProof/>
                <w:webHidden/>
              </w:rPr>
              <w:fldChar w:fldCharType="separate"/>
            </w:r>
            <w:r w:rsidR="00AB50AD">
              <w:rPr>
                <w:noProof/>
                <w:webHidden/>
              </w:rPr>
              <w:t>14</w:t>
            </w:r>
            <w:r w:rsidR="00AB50AD">
              <w:rPr>
                <w:noProof/>
                <w:webHidden/>
              </w:rPr>
              <w:fldChar w:fldCharType="end"/>
            </w:r>
          </w:hyperlink>
        </w:p>
        <w:p w14:paraId="441658CC" w14:textId="40781166" w:rsidR="00AB50AD" w:rsidRDefault="008B1871">
          <w:pPr>
            <w:pStyle w:val="Verzeichnis1"/>
            <w:rPr>
              <w:rFonts w:asciiTheme="minorHAnsi" w:eastAsiaTheme="minorEastAsia" w:hAnsiTheme="minorHAnsi" w:cstheme="minorBidi"/>
              <w:b w:val="0"/>
              <w:noProof/>
              <w:szCs w:val="22"/>
              <w:lang w:val="de-CH" w:eastAsia="de-CH"/>
            </w:rPr>
          </w:pPr>
          <w:hyperlink w:anchor="_Toc23179146" w:history="1">
            <w:r w:rsidR="00AB50AD" w:rsidRPr="006B1222">
              <w:rPr>
                <w:rStyle w:val="Hyperlink"/>
                <w:rFonts w:cstheme="minorHAnsi"/>
                <w:noProof/>
              </w:rPr>
              <w:t>6</w:t>
            </w:r>
            <w:r w:rsidR="00AB50AD">
              <w:rPr>
                <w:rFonts w:asciiTheme="minorHAnsi" w:eastAsiaTheme="minorEastAsia" w:hAnsiTheme="minorHAnsi" w:cstheme="minorBidi"/>
                <w:b w:val="0"/>
                <w:noProof/>
                <w:szCs w:val="22"/>
                <w:lang w:val="de-CH" w:eastAsia="de-CH"/>
              </w:rPr>
              <w:tab/>
            </w:r>
            <w:r w:rsidR="00AB50AD" w:rsidRPr="006B1222">
              <w:rPr>
                <w:rStyle w:val="Hyperlink"/>
                <w:rFonts w:cstheme="minorHAnsi"/>
                <w:noProof/>
              </w:rPr>
              <w:t>Validate</w:t>
            </w:r>
            <w:r w:rsidR="00AB50AD">
              <w:rPr>
                <w:noProof/>
                <w:webHidden/>
              </w:rPr>
              <w:tab/>
            </w:r>
            <w:r w:rsidR="00AB50AD">
              <w:rPr>
                <w:noProof/>
                <w:webHidden/>
              </w:rPr>
              <w:fldChar w:fldCharType="begin"/>
            </w:r>
            <w:r w:rsidR="00AB50AD">
              <w:rPr>
                <w:noProof/>
                <w:webHidden/>
              </w:rPr>
              <w:instrText xml:space="preserve"> PAGEREF _Toc23179146 \h </w:instrText>
            </w:r>
            <w:r w:rsidR="00AB50AD">
              <w:rPr>
                <w:noProof/>
                <w:webHidden/>
              </w:rPr>
            </w:r>
            <w:r w:rsidR="00AB50AD">
              <w:rPr>
                <w:noProof/>
                <w:webHidden/>
              </w:rPr>
              <w:fldChar w:fldCharType="separate"/>
            </w:r>
            <w:r w:rsidR="00AB50AD">
              <w:rPr>
                <w:noProof/>
                <w:webHidden/>
              </w:rPr>
              <w:t>15</w:t>
            </w:r>
            <w:r w:rsidR="00AB50AD">
              <w:rPr>
                <w:noProof/>
                <w:webHidden/>
              </w:rPr>
              <w:fldChar w:fldCharType="end"/>
            </w:r>
          </w:hyperlink>
        </w:p>
        <w:p w14:paraId="28596513" w14:textId="57AACF8E" w:rsidR="00AB50AD" w:rsidRDefault="008B1871">
          <w:pPr>
            <w:pStyle w:val="Verzeichnis1"/>
            <w:rPr>
              <w:rFonts w:asciiTheme="minorHAnsi" w:eastAsiaTheme="minorEastAsia" w:hAnsiTheme="minorHAnsi" w:cstheme="minorBidi"/>
              <w:b w:val="0"/>
              <w:noProof/>
              <w:szCs w:val="22"/>
              <w:lang w:val="de-CH" w:eastAsia="de-CH"/>
            </w:rPr>
          </w:pPr>
          <w:hyperlink w:anchor="_Toc23179147" w:history="1">
            <w:r w:rsidR="00AB50AD" w:rsidRPr="006B1222">
              <w:rPr>
                <w:rStyle w:val="Hyperlink"/>
                <w:rFonts w:cstheme="minorHAnsi"/>
                <w:noProof/>
              </w:rPr>
              <w:t>7</w:t>
            </w:r>
            <w:r w:rsidR="00AB50AD">
              <w:rPr>
                <w:rFonts w:asciiTheme="minorHAnsi" w:eastAsiaTheme="minorEastAsia" w:hAnsiTheme="minorHAnsi" w:cstheme="minorBidi"/>
                <w:b w:val="0"/>
                <w:noProof/>
                <w:szCs w:val="22"/>
                <w:lang w:val="de-CH" w:eastAsia="de-CH"/>
              </w:rPr>
              <w:tab/>
            </w:r>
            <w:r w:rsidR="00AB50AD" w:rsidRPr="006B1222">
              <w:rPr>
                <w:rStyle w:val="Hyperlink"/>
                <w:rFonts w:cstheme="minorHAnsi"/>
                <w:noProof/>
              </w:rPr>
              <w:t>Quellen</w:t>
            </w:r>
            <w:r w:rsidR="00AB50AD">
              <w:rPr>
                <w:noProof/>
                <w:webHidden/>
              </w:rPr>
              <w:tab/>
            </w:r>
            <w:r w:rsidR="00AB50AD">
              <w:rPr>
                <w:noProof/>
                <w:webHidden/>
              </w:rPr>
              <w:fldChar w:fldCharType="begin"/>
            </w:r>
            <w:r w:rsidR="00AB50AD">
              <w:rPr>
                <w:noProof/>
                <w:webHidden/>
              </w:rPr>
              <w:instrText xml:space="preserve"> PAGEREF _Toc23179147 \h </w:instrText>
            </w:r>
            <w:r w:rsidR="00AB50AD">
              <w:rPr>
                <w:noProof/>
                <w:webHidden/>
              </w:rPr>
            </w:r>
            <w:r w:rsidR="00AB50AD">
              <w:rPr>
                <w:noProof/>
                <w:webHidden/>
              </w:rPr>
              <w:fldChar w:fldCharType="separate"/>
            </w:r>
            <w:r w:rsidR="00AB50AD">
              <w:rPr>
                <w:noProof/>
                <w:webHidden/>
              </w:rPr>
              <w:t>16</w:t>
            </w:r>
            <w:r w:rsidR="00AB50AD">
              <w:rPr>
                <w:noProof/>
                <w:webHidden/>
              </w:rPr>
              <w:fldChar w:fldCharType="end"/>
            </w:r>
          </w:hyperlink>
        </w:p>
        <w:p w14:paraId="08875103" w14:textId="55BD9A11" w:rsidR="00AB50AD" w:rsidRDefault="008B1871">
          <w:pPr>
            <w:pStyle w:val="Verzeichnis1"/>
            <w:rPr>
              <w:rFonts w:asciiTheme="minorHAnsi" w:eastAsiaTheme="minorEastAsia" w:hAnsiTheme="minorHAnsi" w:cstheme="minorBidi"/>
              <w:b w:val="0"/>
              <w:noProof/>
              <w:szCs w:val="22"/>
              <w:lang w:val="de-CH" w:eastAsia="de-CH"/>
            </w:rPr>
          </w:pPr>
          <w:hyperlink w:anchor="_Toc23179148" w:history="1">
            <w:r w:rsidR="00AB50AD" w:rsidRPr="006B1222">
              <w:rPr>
                <w:rStyle w:val="Hyperlink"/>
                <w:rFonts w:cstheme="minorHAnsi"/>
                <w:noProof/>
              </w:rPr>
              <w:t>8</w:t>
            </w:r>
            <w:r w:rsidR="00AB50AD">
              <w:rPr>
                <w:rFonts w:asciiTheme="minorHAnsi" w:eastAsiaTheme="minorEastAsia" w:hAnsiTheme="minorHAnsi" w:cstheme="minorBidi"/>
                <w:b w:val="0"/>
                <w:noProof/>
                <w:szCs w:val="22"/>
                <w:lang w:val="de-CH" w:eastAsia="de-CH"/>
              </w:rPr>
              <w:tab/>
            </w:r>
            <w:r w:rsidR="00AB50AD" w:rsidRPr="006B1222">
              <w:rPr>
                <w:rStyle w:val="Hyperlink"/>
                <w:rFonts w:cstheme="minorHAnsi"/>
                <w:noProof/>
              </w:rPr>
              <w:t>Anhang</w:t>
            </w:r>
            <w:r w:rsidR="00AB50AD">
              <w:rPr>
                <w:noProof/>
                <w:webHidden/>
              </w:rPr>
              <w:tab/>
            </w:r>
            <w:r w:rsidR="00AB50AD">
              <w:rPr>
                <w:noProof/>
                <w:webHidden/>
              </w:rPr>
              <w:fldChar w:fldCharType="begin"/>
            </w:r>
            <w:r w:rsidR="00AB50AD">
              <w:rPr>
                <w:noProof/>
                <w:webHidden/>
              </w:rPr>
              <w:instrText xml:space="preserve"> PAGEREF _Toc23179148 \h </w:instrText>
            </w:r>
            <w:r w:rsidR="00AB50AD">
              <w:rPr>
                <w:noProof/>
                <w:webHidden/>
              </w:rPr>
            </w:r>
            <w:r w:rsidR="00AB50AD">
              <w:rPr>
                <w:noProof/>
                <w:webHidden/>
              </w:rPr>
              <w:fldChar w:fldCharType="separate"/>
            </w:r>
            <w:r w:rsidR="00AB50AD">
              <w:rPr>
                <w:noProof/>
                <w:webHidden/>
              </w:rPr>
              <w:t>17</w:t>
            </w:r>
            <w:r w:rsidR="00AB50AD">
              <w:rPr>
                <w:noProof/>
                <w:webHidden/>
              </w:rPr>
              <w:fldChar w:fldCharType="end"/>
            </w:r>
          </w:hyperlink>
        </w:p>
        <w:p w14:paraId="355AAC37" w14:textId="20880F58" w:rsidR="005B73D7" w:rsidRDefault="00CB05D9" w:rsidP="00B11491">
          <w:pPr>
            <w:rPr>
              <w:rFonts w:asciiTheme="minorHAnsi" w:hAnsiTheme="minorHAnsi" w:cstheme="minorHAnsi"/>
              <w:b/>
              <w:bCs/>
            </w:rPr>
          </w:pPr>
          <w:r w:rsidRPr="00B11491">
            <w:rPr>
              <w:rFonts w:asciiTheme="minorHAnsi" w:hAnsiTheme="minorHAnsi" w:cstheme="minorHAnsi"/>
              <w:b/>
              <w:bCs/>
              <w:lang w:val="de-CH"/>
            </w:rPr>
            <w:fldChar w:fldCharType="end"/>
          </w:r>
        </w:p>
      </w:sdtContent>
    </w:sdt>
    <w:p w14:paraId="22463824" w14:textId="39FD8827" w:rsidR="001E3469" w:rsidRDefault="001E3469" w:rsidP="00B11491">
      <w:pPr>
        <w:rPr>
          <w:rFonts w:asciiTheme="minorHAnsi" w:hAnsiTheme="minorHAnsi" w:cstheme="minorHAnsi"/>
          <w:b/>
          <w:bCs/>
        </w:rPr>
      </w:pPr>
    </w:p>
    <w:p w14:paraId="4E5D18BC" w14:textId="69E4FA31" w:rsidR="001E3469" w:rsidRDefault="001E3469" w:rsidP="00B11491">
      <w:pPr>
        <w:rPr>
          <w:rFonts w:asciiTheme="minorHAnsi" w:hAnsiTheme="minorHAnsi" w:cstheme="minorHAnsi"/>
          <w:b/>
          <w:bCs/>
        </w:rPr>
      </w:pPr>
    </w:p>
    <w:p w14:paraId="105F0B10" w14:textId="598F71E0" w:rsidR="001E3469" w:rsidRDefault="001E3469" w:rsidP="00B11491">
      <w:pPr>
        <w:rPr>
          <w:rFonts w:asciiTheme="minorHAnsi" w:hAnsiTheme="minorHAnsi" w:cstheme="minorHAnsi"/>
          <w:b/>
          <w:bCs/>
        </w:rPr>
      </w:pPr>
    </w:p>
    <w:p w14:paraId="6F108D1E" w14:textId="20EDD51E" w:rsidR="001E3469" w:rsidRDefault="001E3469" w:rsidP="00B11491">
      <w:pPr>
        <w:rPr>
          <w:rFonts w:asciiTheme="minorHAnsi" w:hAnsiTheme="minorHAnsi" w:cstheme="minorHAnsi"/>
          <w:b/>
          <w:bCs/>
        </w:rPr>
      </w:pPr>
    </w:p>
    <w:p w14:paraId="5F15B670" w14:textId="0C5EBB60" w:rsidR="001E3469" w:rsidRDefault="001E3469" w:rsidP="00B11491">
      <w:pPr>
        <w:rPr>
          <w:rFonts w:asciiTheme="minorHAnsi" w:hAnsiTheme="minorHAnsi" w:cstheme="minorHAnsi"/>
          <w:b/>
          <w:bCs/>
        </w:rPr>
      </w:pPr>
    </w:p>
    <w:p w14:paraId="2946F8C4" w14:textId="17D8044C" w:rsidR="001E3469" w:rsidRDefault="001E3469" w:rsidP="00B11491">
      <w:pPr>
        <w:rPr>
          <w:rFonts w:asciiTheme="minorHAnsi" w:hAnsiTheme="minorHAnsi" w:cstheme="minorHAnsi"/>
          <w:b/>
          <w:bCs/>
        </w:rPr>
      </w:pPr>
    </w:p>
    <w:p w14:paraId="55298D2F" w14:textId="7C20E8B4" w:rsidR="001E3469" w:rsidRDefault="001E3469" w:rsidP="00B11491">
      <w:pPr>
        <w:rPr>
          <w:rFonts w:asciiTheme="minorHAnsi" w:hAnsiTheme="minorHAnsi" w:cstheme="minorHAnsi"/>
          <w:b/>
          <w:bCs/>
        </w:rPr>
      </w:pPr>
    </w:p>
    <w:p w14:paraId="158C43FE" w14:textId="5D41B3F2" w:rsidR="001E3469" w:rsidRDefault="001E3469" w:rsidP="00B11491">
      <w:pPr>
        <w:rPr>
          <w:rFonts w:asciiTheme="minorHAnsi" w:hAnsiTheme="minorHAnsi" w:cstheme="minorHAnsi"/>
          <w:b/>
          <w:bCs/>
        </w:rPr>
      </w:pPr>
    </w:p>
    <w:p w14:paraId="3CA13FE1" w14:textId="6B0624C5" w:rsidR="001E3469" w:rsidRDefault="001E3469" w:rsidP="00B11491">
      <w:pPr>
        <w:rPr>
          <w:rFonts w:asciiTheme="minorHAnsi" w:hAnsiTheme="minorHAnsi" w:cstheme="minorHAnsi"/>
          <w:b/>
          <w:bCs/>
        </w:rPr>
      </w:pPr>
    </w:p>
    <w:p w14:paraId="6A15F374" w14:textId="7F7DB4C1" w:rsidR="001E3469" w:rsidRDefault="001E3469" w:rsidP="00B11491">
      <w:pPr>
        <w:rPr>
          <w:rFonts w:asciiTheme="minorHAnsi" w:hAnsiTheme="minorHAnsi" w:cstheme="minorHAnsi"/>
          <w:b/>
          <w:bCs/>
        </w:rPr>
      </w:pPr>
    </w:p>
    <w:p w14:paraId="148C39C4" w14:textId="6290CC2C" w:rsidR="001E3469" w:rsidRDefault="001E3469" w:rsidP="00B11491">
      <w:pPr>
        <w:rPr>
          <w:rFonts w:asciiTheme="minorHAnsi" w:hAnsiTheme="minorHAnsi" w:cstheme="minorHAnsi"/>
          <w:b/>
          <w:bCs/>
        </w:rPr>
      </w:pPr>
    </w:p>
    <w:p w14:paraId="67F5A81F" w14:textId="0350CFE5" w:rsidR="001E3469" w:rsidRDefault="001E3469" w:rsidP="00B11491">
      <w:pPr>
        <w:rPr>
          <w:rFonts w:asciiTheme="minorHAnsi" w:hAnsiTheme="minorHAnsi" w:cstheme="minorHAnsi"/>
          <w:b/>
          <w:bCs/>
        </w:rPr>
      </w:pPr>
    </w:p>
    <w:p w14:paraId="4E44477A" w14:textId="4A497D05" w:rsidR="001E3469" w:rsidRDefault="001E3469" w:rsidP="00B11491">
      <w:pPr>
        <w:rPr>
          <w:rFonts w:asciiTheme="minorHAnsi" w:hAnsiTheme="minorHAnsi" w:cstheme="minorHAnsi"/>
          <w:b/>
          <w:bCs/>
        </w:rPr>
      </w:pPr>
    </w:p>
    <w:p w14:paraId="004E0D99" w14:textId="3BC454DF" w:rsidR="001E3469" w:rsidRDefault="001E3469" w:rsidP="00B11491">
      <w:pPr>
        <w:rPr>
          <w:rFonts w:asciiTheme="minorHAnsi" w:hAnsiTheme="minorHAnsi" w:cstheme="minorHAnsi"/>
          <w:b/>
          <w:bCs/>
        </w:rPr>
      </w:pPr>
    </w:p>
    <w:p w14:paraId="75F8CCE5" w14:textId="76BA62CE" w:rsidR="001E3469" w:rsidRDefault="001E3469" w:rsidP="00B11491">
      <w:pPr>
        <w:rPr>
          <w:rFonts w:asciiTheme="minorHAnsi" w:hAnsiTheme="minorHAnsi" w:cstheme="minorHAnsi"/>
          <w:b/>
          <w:bCs/>
        </w:rPr>
      </w:pPr>
    </w:p>
    <w:p w14:paraId="676D6C9A" w14:textId="381363B8" w:rsidR="001E3469" w:rsidRDefault="001E3469" w:rsidP="00B11491">
      <w:pPr>
        <w:rPr>
          <w:rFonts w:asciiTheme="minorHAnsi" w:hAnsiTheme="minorHAnsi" w:cstheme="minorHAnsi"/>
          <w:b/>
          <w:bCs/>
        </w:rPr>
      </w:pPr>
    </w:p>
    <w:p w14:paraId="5AE56C99" w14:textId="383F2E26" w:rsidR="001E3469" w:rsidRDefault="001E3469" w:rsidP="00B11491">
      <w:pPr>
        <w:rPr>
          <w:rFonts w:asciiTheme="minorHAnsi" w:hAnsiTheme="minorHAnsi" w:cstheme="minorHAnsi"/>
          <w:b/>
          <w:bCs/>
        </w:rPr>
      </w:pPr>
    </w:p>
    <w:p w14:paraId="6ADA367A" w14:textId="5B509D7B" w:rsidR="001E3469" w:rsidRDefault="001E3469" w:rsidP="00B11491">
      <w:pPr>
        <w:rPr>
          <w:rFonts w:asciiTheme="minorHAnsi" w:hAnsiTheme="minorHAnsi" w:cstheme="minorHAnsi"/>
          <w:b/>
          <w:bCs/>
        </w:rPr>
      </w:pPr>
    </w:p>
    <w:p w14:paraId="3EB65951" w14:textId="4FE01861" w:rsidR="001E3469" w:rsidRDefault="001E3469" w:rsidP="00B11491">
      <w:pPr>
        <w:rPr>
          <w:rFonts w:asciiTheme="minorHAnsi" w:hAnsiTheme="minorHAnsi" w:cstheme="minorHAnsi"/>
          <w:b/>
          <w:bCs/>
        </w:rPr>
      </w:pPr>
    </w:p>
    <w:p w14:paraId="63142557" w14:textId="000C4EC6" w:rsidR="001E3469" w:rsidRDefault="001E3469" w:rsidP="00B11491">
      <w:pPr>
        <w:rPr>
          <w:rFonts w:asciiTheme="minorHAnsi" w:hAnsiTheme="minorHAnsi" w:cstheme="minorHAnsi"/>
          <w:b/>
          <w:bCs/>
        </w:rPr>
      </w:pPr>
    </w:p>
    <w:p w14:paraId="7336B793" w14:textId="1A6324D9" w:rsidR="001E3469" w:rsidRDefault="001E3469" w:rsidP="00B11491">
      <w:pPr>
        <w:rPr>
          <w:rFonts w:asciiTheme="minorHAnsi" w:hAnsiTheme="minorHAnsi" w:cstheme="minorHAnsi"/>
          <w:b/>
          <w:bCs/>
        </w:rPr>
      </w:pPr>
    </w:p>
    <w:p w14:paraId="6889584B" w14:textId="77777777" w:rsidR="001E3469" w:rsidRDefault="001E3469" w:rsidP="00B11491">
      <w:pPr>
        <w:rPr>
          <w:rFonts w:asciiTheme="minorHAnsi" w:hAnsiTheme="minorHAnsi" w:cstheme="minorHAnsi"/>
          <w:b/>
          <w:bCs/>
        </w:rPr>
      </w:pPr>
    </w:p>
    <w:p w14:paraId="24EA76FB" w14:textId="0863B150" w:rsidR="006E29A9" w:rsidRPr="001E3469" w:rsidRDefault="6F2FF695" w:rsidP="001E3469">
      <w:pPr>
        <w:pStyle w:val="berschrift1"/>
        <w:tabs>
          <w:tab w:val="clear" w:pos="900"/>
          <w:tab w:val="num" w:pos="567"/>
        </w:tabs>
        <w:rPr>
          <w:rFonts w:asciiTheme="minorHAnsi" w:hAnsiTheme="minorHAnsi" w:cstheme="minorHAnsi"/>
        </w:rPr>
      </w:pPr>
      <w:bookmarkStart w:id="0" w:name="_Toc23179137"/>
      <w:bookmarkStart w:id="1" w:name="_Toc497227147"/>
      <w:r w:rsidRPr="001E3469">
        <w:rPr>
          <w:rStyle w:val="TBTextkrperChar"/>
          <w:rFonts w:asciiTheme="minorHAnsi" w:hAnsiTheme="minorHAnsi" w:cstheme="minorHAnsi"/>
          <w:sz w:val="32"/>
          <w:szCs w:val="32"/>
        </w:rPr>
        <w:t>Scoping</w:t>
      </w:r>
      <w:bookmarkEnd w:id="0"/>
      <w:r w:rsidRPr="001E3469">
        <w:rPr>
          <w:rStyle w:val="eop"/>
          <w:rFonts w:asciiTheme="minorHAnsi" w:hAnsiTheme="minorHAnsi" w:cstheme="minorHAnsi"/>
          <w:sz w:val="26"/>
          <w:szCs w:val="26"/>
        </w:rPr>
        <w:t> </w:t>
      </w:r>
      <w:bookmarkEnd w:id="1"/>
    </w:p>
    <w:p w14:paraId="2FD2AE2F" w14:textId="10E70D79" w:rsidR="004030FF" w:rsidRDefault="6F2FF695" w:rsidP="00B11491">
      <w:pPr>
        <w:pStyle w:val="berschrift2"/>
        <w:rPr>
          <w:rStyle w:val="normaltextrun"/>
          <w:rFonts w:asciiTheme="minorHAnsi" w:hAnsiTheme="minorHAnsi" w:cstheme="minorHAnsi"/>
        </w:rPr>
      </w:pPr>
      <w:bookmarkStart w:id="2" w:name="_Toc497227148"/>
      <w:bookmarkStart w:id="3" w:name="_Toc23179138"/>
      <w:r w:rsidRPr="00B11491">
        <w:rPr>
          <w:rStyle w:val="normaltextrun"/>
          <w:rFonts w:asciiTheme="minorHAnsi" w:hAnsiTheme="minorHAnsi" w:cstheme="minorHAnsi"/>
        </w:rPr>
        <w:t xml:space="preserve">Project </w:t>
      </w:r>
      <w:r w:rsidR="00F86E2E">
        <w:rPr>
          <w:rStyle w:val="normaltextrun"/>
          <w:rFonts w:asciiTheme="minorHAnsi" w:hAnsiTheme="minorHAnsi" w:cstheme="minorHAnsi"/>
        </w:rPr>
        <w:t>S</w:t>
      </w:r>
      <w:r w:rsidRPr="00B11491">
        <w:rPr>
          <w:rStyle w:val="normaltextrun"/>
          <w:rFonts w:asciiTheme="minorHAnsi" w:hAnsiTheme="minorHAnsi" w:cstheme="minorHAnsi"/>
        </w:rPr>
        <w:t>cope</w:t>
      </w:r>
      <w:bookmarkEnd w:id="2"/>
      <w:bookmarkEnd w:id="3"/>
    </w:p>
    <w:p w14:paraId="38C150E2" w14:textId="06DC42C9" w:rsidR="00EC15CB" w:rsidRPr="00EC15CB" w:rsidRDefault="00EC15CB" w:rsidP="00EC15CB">
      <w:pPr>
        <w:pStyle w:val="Textkrper"/>
        <w:rPr>
          <w:lang w:val="de-CH"/>
        </w:rPr>
      </w:pPr>
      <w:r>
        <w:rPr>
          <w:lang w:val="de-CH"/>
        </w:rPr>
        <w:t xml:space="preserve">Im Rahmen dieser Arbeit beschränken wir uns auf die psychische Krankheit </w:t>
      </w:r>
      <w:r w:rsidR="00921CF9">
        <w:rPr>
          <w:lang w:val="de-CH"/>
        </w:rPr>
        <w:t>Sozialphobie</w:t>
      </w:r>
      <w:r>
        <w:rPr>
          <w:lang w:val="de-CH"/>
        </w:rPr>
        <w:t xml:space="preserve"> und den Patienten als Benutzer. Ziel ist es, eine </w:t>
      </w:r>
      <w:r w:rsidR="00921CF9">
        <w:rPr>
          <w:lang w:val="de-CH"/>
        </w:rPr>
        <w:t>Webapplikation</w:t>
      </w:r>
      <w:r>
        <w:rPr>
          <w:lang w:val="de-CH"/>
        </w:rPr>
        <w:t xml:space="preserve"> zu entwerfen</w:t>
      </w:r>
      <w:r w:rsidR="00921CF9">
        <w:rPr>
          <w:lang w:val="de-CH"/>
        </w:rPr>
        <w:t>,</w:t>
      </w:r>
      <w:r>
        <w:rPr>
          <w:lang w:val="de-CH"/>
        </w:rPr>
        <w:t xml:space="preserve"> deren Funktion die Anforderung</w:t>
      </w:r>
      <w:r w:rsidR="00921CF9">
        <w:rPr>
          <w:lang w:val="de-CH"/>
        </w:rPr>
        <w:t>en</w:t>
      </w:r>
      <w:r>
        <w:rPr>
          <w:lang w:val="de-CH"/>
        </w:rPr>
        <w:t xml:space="preserve"> des Patienten erfüll</w:t>
      </w:r>
      <w:r w:rsidR="00921CF9">
        <w:rPr>
          <w:lang w:val="de-CH"/>
        </w:rPr>
        <w:t>en</w:t>
      </w:r>
      <w:r>
        <w:rPr>
          <w:lang w:val="de-CH"/>
        </w:rPr>
        <w:t>. Die App soll möglichst schnell</w:t>
      </w:r>
      <w:r w:rsidR="00FC0947">
        <w:rPr>
          <w:lang w:val="de-CH"/>
        </w:rPr>
        <w:t>,</w:t>
      </w:r>
      <w:r>
        <w:rPr>
          <w:lang w:val="de-CH"/>
        </w:rPr>
        <w:t xml:space="preserve"> </w:t>
      </w:r>
      <w:r w:rsidR="00FC0947">
        <w:rPr>
          <w:lang w:val="de-CH"/>
        </w:rPr>
        <w:t xml:space="preserve">einfach </w:t>
      </w:r>
      <w:r>
        <w:rPr>
          <w:lang w:val="de-CH"/>
        </w:rPr>
        <w:t xml:space="preserve">bedienbar sein und womöglich soll den Benutzer bei der Benutzung </w:t>
      </w:r>
      <w:r w:rsidR="00FC0947">
        <w:rPr>
          <w:lang w:val="de-CH"/>
        </w:rPr>
        <w:t>Spass</w:t>
      </w:r>
      <w:r>
        <w:rPr>
          <w:lang w:val="de-CH"/>
        </w:rPr>
        <w:t xml:space="preserve"> machen. </w:t>
      </w:r>
    </w:p>
    <w:p w14:paraId="750FDF79" w14:textId="660262A9" w:rsidR="004030FF" w:rsidRDefault="6F2FF695" w:rsidP="00B11491">
      <w:pPr>
        <w:pStyle w:val="berschrift2"/>
        <w:rPr>
          <w:rStyle w:val="normaltextrun"/>
          <w:rFonts w:asciiTheme="minorHAnsi" w:hAnsiTheme="minorHAnsi" w:cstheme="minorHAnsi"/>
        </w:rPr>
      </w:pPr>
      <w:bookmarkStart w:id="4" w:name="_Toc497227149"/>
      <w:bookmarkStart w:id="5" w:name="_Toc23179139"/>
      <w:r w:rsidRPr="00B11491">
        <w:rPr>
          <w:rStyle w:val="normaltextrun"/>
          <w:rFonts w:asciiTheme="minorHAnsi" w:hAnsiTheme="minorHAnsi" w:cstheme="minorHAnsi"/>
        </w:rPr>
        <w:t xml:space="preserve">Out </w:t>
      </w:r>
      <w:r w:rsidR="00F86E2E">
        <w:rPr>
          <w:rStyle w:val="normaltextrun"/>
          <w:rFonts w:asciiTheme="minorHAnsi" w:hAnsiTheme="minorHAnsi" w:cstheme="minorHAnsi"/>
        </w:rPr>
        <w:t>O</w:t>
      </w:r>
      <w:r w:rsidRPr="00B11491">
        <w:rPr>
          <w:rStyle w:val="normaltextrun"/>
          <w:rFonts w:asciiTheme="minorHAnsi" w:hAnsiTheme="minorHAnsi" w:cstheme="minorHAnsi"/>
        </w:rPr>
        <w:t xml:space="preserve">f </w:t>
      </w:r>
      <w:r w:rsidR="00F86E2E">
        <w:rPr>
          <w:rStyle w:val="normaltextrun"/>
          <w:rFonts w:asciiTheme="minorHAnsi" w:hAnsiTheme="minorHAnsi" w:cstheme="minorHAnsi"/>
        </w:rPr>
        <w:t>S</w:t>
      </w:r>
      <w:r w:rsidRPr="00B11491">
        <w:rPr>
          <w:rStyle w:val="normaltextrun"/>
          <w:rFonts w:asciiTheme="minorHAnsi" w:hAnsiTheme="minorHAnsi" w:cstheme="minorHAnsi"/>
        </w:rPr>
        <w:t>cope</w:t>
      </w:r>
      <w:bookmarkEnd w:id="4"/>
      <w:bookmarkEnd w:id="5"/>
    </w:p>
    <w:p w14:paraId="0E25D270" w14:textId="7199271F" w:rsidR="00FC0947" w:rsidRPr="00FC0947" w:rsidRDefault="00FC0947" w:rsidP="00FC0947">
      <w:pPr>
        <w:pStyle w:val="Textkrper"/>
        <w:rPr>
          <w:lang w:val="de-CH"/>
        </w:rPr>
      </w:pPr>
      <w:r>
        <w:rPr>
          <w:lang w:val="de-CH"/>
        </w:rPr>
        <w:t>Die App</w:t>
      </w:r>
      <w:r w:rsidR="00921CF9">
        <w:rPr>
          <w:lang w:val="de-CH"/>
        </w:rPr>
        <w:t>likation</w:t>
      </w:r>
      <w:r>
        <w:rPr>
          <w:lang w:val="de-CH"/>
        </w:rPr>
        <w:t xml:space="preserve"> </w:t>
      </w:r>
      <w:r w:rsidR="00EF35E5">
        <w:rPr>
          <w:lang w:val="de-CH"/>
        </w:rPr>
        <w:t>wird</w:t>
      </w:r>
      <w:r>
        <w:rPr>
          <w:lang w:val="de-CH"/>
        </w:rPr>
        <w:t xml:space="preserve"> weder </w:t>
      </w:r>
      <w:r w:rsidR="00921CF9">
        <w:rPr>
          <w:lang w:val="de-CH"/>
        </w:rPr>
        <w:t>Diagnosen</w:t>
      </w:r>
      <w:r>
        <w:rPr>
          <w:lang w:val="de-CH"/>
        </w:rPr>
        <w:t xml:space="preserve"> stellen</w:t>
      </w:r>
      <w:r w:rsidR="00921CF9">
        <w:rPr>
          <w:lang w:val="de-CH"/>
        </w:rPr>
        <w:t xml:space="preserve"> noch in irgendeiner Form Aufgaben von Therapeuten übernehmen</w:t>
      </w:r>
      <w:r>
        <w:rPr>
          <w:lang w:val="de-CH"/>
        </w:rPr>
        <w:t xml:space="preserve">. </w:t>
      </w:r>
      <w:r w:rsidR="00921CF9">
        <w:rPr>
          <w:lang w:val="de-CH"/>
        </w:rPr>
        <w:t xml:space="preserve">Sie ist einzig dazu gedacht, </w:t>
      </w:r>
      <w:r>
        <w:rPr>
          <w:lang w:val="de-CH"/>
        </w:rPr>
        <w:t>den Patienten im Alltag zu unterstützen</w:t>
      </w:r>
      <w:r w:rsidR="00EF35E5">
        <w:rPr>
          <w:lang w:val="de-CH"/>
        </w:rPr>
        <w:t xml:space="preserve"> und ihm Steine aus dem Weg zu räumen.</w:t>
      </w:r>
    </w:p>
    <w:p w14:paraId="6DFE1971" w14:textId="78BB4749" w:rsidR="004030FF" w:rsidRPr="00B11491" w:rsidRDefault="6F2FF695" w:rsidP="00B11491">
      <w:pPr>
        <w:pStyle w:val="berschrift2"/>
        <w:rPr>
          <w:rFonts w:asciiTheme="minorHAnsi" w:hAnsiTheme="minorHAnsi" w:cstheme="minorHAnsi"/>
        </w:rPr>
      </w:pPr>
      <w:bookmarkStart w:id="6" w:name="_Toc497227150"/>
      <w:bookmarkStart w:id="7" w:name="_Toc23179140"/>
      <w:r w:rsidRPr="00B11491">
        <w:rPr>
          <w:rStyle w:val="normaltextrun"/>
          <w:rFonts w:asciiTheme="minorHAnsi" w:hAnsiTheme="minorHAnsi" w:cstheme="minorHAnsi"/>
        </w:rPr>
        <w:t xml:space="preserve">Project </w:t>
      </w:r>
      <w:r w:rsidR="00D72147">
        <w:rPr>
          <w:rStyle w:val="normaltextrun"/>
          <w:rFonts w:asciiTheme="minorHAnsi" w:hAnsiTheme="minorHAnsi" w:cstheme="minorHAnsi"/>
        </w:rPr>
        <w:t>R</w:t>
      </w:r>
      <w:r w:rsidRPr="00B11491">
        <w:rPr>
          <w:rStyle w:val="normaltextrun"/>
          <w:rFonts w:asciiTheme="minorHAnsi" w:hAnsiTheme="minorHAnsi" w:cstheme="minorHAnsi"/>
        </w:rPr>
        <w:t>estrictions</w:t>
      </w:r>
      <w:bookmarkEnd w:id="6"/>
      <w:bookmarkEnd w:id="7"/>
    </w:p>
    <w:p w14:paraId="17700DD2" w14:textId="494532A1" w:rsidR="00EF35E5" w:rsidRDefault="00EF35E5" w:rsidP="00B11491">
      <w:pPr>
        <w:rPr>
          <w:rStyle w:val="normaltextrun"/>
          <w:rFonts w:asciiTheme="minorHAnsi" w:hAnsiTheme="minorHAnsi" w:cstheme="minorHAnsi"/>
          <w:szCs w:val="22"/>
          <w:lang w:val="de-CH"/>
        </w:rPr>
      </w:pPr>
      <w:r>
        <w:rPr>
          <w:rStyle w:val="normaltextrun"/>
          <w:rFonts w:asciiTheme="minorHAnsi" w:hAnsiTheme="minorHAnsi" w:cstheme="minorHAnsi"/>
          <w:szCs w:val="22"/>
          <w:lang w:val="de-CH"/>
        </w:rPr>
        <w:t>An der Arbeit nehmen sechs Studenten d</w:t>
      </w:r>
      <w:r w:rsidR="009D38D8">
        <w:rPr>
          <w:rStyle w:val="normaltextrun"/>
          <w:rFonts w:asciiTheme="minorHAnsi" w:hAnsiTheme="minorHAnsi" w:cstheme="minorHAnsi"/>
          <w:szCs w:val="22"/>
          <w:lang w:val="de-CH"/>
        </w:rPr>
        <w:t>es Studiengangs</w:t>
      </w:r>
      <w:r>
        <w:rPr>
          <w:rStyle w:val="normaltextrun"/>
          <w:rFonts w:asciiTheme="minorHAnsi" w:hAnsiTheme="minorHAnsi" w:cstheme="minorHAnsi"/>
          <w:szCs w:val="22"/>
          <w:lang w:val="de-CH"/>
        </w:rPr>
        <w:t xml:space="preserve"> Medizininformatik </w:t>
      </w:r>
      <w:r w:rsidR="009D38D8">
        <w:rPr>
          <w:rStyle w:val="normaltextrun"/>
          <w:rFonts w:asciiTheme="minorHAnsi" w:hAnsiTheme="minorHAnsi" w:cstheme="minorHAnsi"/>
          <w:szCs w:val="22"/>
          <w:lang w:val="de-CH"/>
        </w:rPr>
        <w:t>t</w:t>
      </w:r>
      <w:r>
        <w:rPr>
          <w:rStyle w:val="normaltextrun"/>
          <w:rFonts w:asciiTheme="minorHAnsi" w:hAnsiTheme="minorHAnsi" w:cstheme="minorHAnsi"/>
          <w:szCs w:val="22"/>
          <w:lang w:val="de-CH"/>
        </w:rPr>
        <w:t>eil</w:t>
      </w:r>
      <w:r w:rsidR="009D38D8">
        <w:rPr>
          <w:rStyle w:val="normaltextrun"/>
          <w:rFonts w:asciiTheme="minorHAnsi" w:hAnsiTheme="minorHAnsi" w:cstheme="minorHAnsi"/>
          <w:szCs w:val="22"/>
          <w:lang w:val="de-CH"/>
        </w:rPr>
        <w:t>:</w:t>
      </w:r>
    </w:p>
    <w:p w14:paraId="7EB420A7" w14:textId="3BF16E84" w:rsidR="009D38D8" w:rsidRDefault="009D38D8" w:rsidP="009D38D8">
      <w:pPr>
        <w:pStyle w:val="Listenabsatz"/>
        <w:numPr>
          <w:ilvl w:val="0"/>
          <w:numId w:val="39"/>
        </w:numPr>
        <w:rPr>
          <w:rStyle w:val="normaltextrun"/>
          <w:rFonts w:asciiTheme="minorHAnsi" w:hAnsiTheme="minorHAnsi" w:cstheme="minorHAnsi"/>
          <w:szCs w:val="22"/>
          <w:lang w:val="de-CH"/>
        </w:rPr>
      </w:pPr>
      <w:r>
        <w:rPr>
          <w:rStyle w:val="normaltextrun"/>
          <w:rFonts w:asciiTheme="minorHAnsi" w:hAnsiTheme="minorHAnsi" w:cstheme="minorHAnsi"/>
          <w:szCs w:val="22"/>
          <w:lang w:val="de-CH"/>
        </w:rPr>
        <w:t>Thomas Wacker: Gelernter Informatiker mit Fachrichtung Applikationsentwicklung im Bereich objektorientierter Programmiersprachen (C#). Hat Erfahrung im Projektmanagement (Scrum).</w:t>
      </w:r>
    </w:p>
    <w:p w14:paraId="49EC5AA2" w14:textId="5C1907C7" w:rsidR="009D38D8" w:rsidRDefault="009D38D8" w:rsidP="009D38D8">
      <w:pPr>
        <w:pStyle w:val="Listenabsatz"/>
        <w:numPr>
          <w:ilvl w:val="0"/>
          <w:numId w:val="39"/>
        </w:numPr>
        <w:rPr>
          <w:rStyle w:val="normaltextrun"/>
          <w:rFonts w:asciiTheme="minorHAnsi" w:hAnsiTheme="minorHAnsi" w:cstheme="minorHAnsi"/>
          <w:szCs w:val="22"/>
          <w:lang w:val="de-CH"/>
        </w:rPr>
      </w:pPr>
      <w:r>
        <w:rPr>
          <w:rStyle w:val="normaltextrun"/>
          <w:rFonts w:asciiTheme="minorHAnsi" w:hAnsiTheme="minorHAnsi" w:cstheme="minorHAnsi"/>
          <w:szCs w:val="22"/>
          <w:lang w:val="de-CH"/>
        </w:rPr>
        <w:t>Amir Khalife:</w:t>
      </w:r>
    </w:p>
    <w:p w14:paraId="474C3B54" w14:textId="77470ED6" w:rsidR="009D38D8" w:rsidRDefault="009D38D8" w:rsidP="009D38D8">
      <w:pPr>
        <w:pStyle w:val="Listenabsatz"/>
        <w:numPr>
          <w:ilvl w:val="0"/>
          <w:numId w:val="39"/>
        </w:numPr>
        <w:rPr>
          <w:rStyle w:val="normaltextrun"/>
          <w:rFonts w:asciiTheme="minorHAnsi" w:hAnsiTheme="minorHAnsi" w:cstheme="minorHAnsi"/>
          <w:szCs w:val="22"/>
          <w:lang w:val="de-CH"/>
        </w:rPr>
      </w:pPr>
      <w:r>
        <w:rPr>
          <w:rStyle w:val="normaltextrun"/>
          <w:rFonts w:asciiTheme="minorHAnsi" w:hAnsiTheme="minorHAnsi" w:cstheme="minorHAnsi"/>
          <w:szCs w:val="22"/>
          <w:lang w:val="de-CH"/>
        </w:rPr>
        <w:t>Stefanie Neuenschwander:</w:t>
      </w:r>
      <w:r w:rsidR="00A062FB">
        <w:rPr>
          <w:rStyle w:val="normaltextrun"/>
          <w:rFonts w:asciiTheme="minorHAnsi" w:hAnsiTheme="minorHAnsi" w:cstheme="minorHAnsi"/>
          <w:szCs w:val="22"/>
          <w:lang w:val="de-CH"/>
        </w:rPr>
        <w:t xml:space="preserve"> Gymnasium</w:t>
      </w:r>
      <w:bookmarkStart w:id="8" w:name="_GoBack"/>
      <w:bookmarkEnd w:id="8"/>
    </w:p>
    <w:p w14:paraId="45940FE6" w14:textId="39C4B377" w:rsidR="009D38D8" w:rsidRDefault="009D38D8" w:rsidP="009D38D8">
      <w:pPr>
        <w:pStyle w:val="Listenabsatz"/>
        <w:numPr>
          <w:ilvl w:val="0"/>
          <w:numId w:val="39"/>
        </w:numPr>
        <w:rPr>
          <w:rStyle w:val="normaltextrun"/>
          <w:rFonts w:asciiTheme="minorHAnsi" w:hAnsiTheme="minorHAnsi" w:cstheme="minorHAnsi"/>
          <w:szCs w:val="22"/>
          <w:lang w:val="de-CH"/>
        </w:rPr>
      </w:pPr>
      <w:r>
        <w:rPr>
          <w:rStyle w:val="normaltextrun"/>
          <w:rFonts w:asciiTheme="minorHAnsi" w:hAnsiTheme="minorHAnsi" w:cstheme="minorHAnsi"/>
          <w:szCs w:val="22"/>
          <w:lang w:val="de-CH"/>
        </w:rPr>
        <w:t>Patricia Romao:</w:t>
      </w:r>
    </w:p>
    <w:p w14:paraId="4A25A2E3" w14:textId="07B67841" w:rsidR="009D38D8" w:rsidRDefault="009D38D8" w:rsidP="009D38D8">
      <w:pPr>
        <w:pStyle w:val="Listenabsatz"/>
        <w:numPr>
          <w:ilvl w:val="0"/>
          <w:numId w:val="39"/>
        </w:numPr>
        <w:rPr>
          <w:rStyle w:val="normaltextrun"/>
          <w:rFonts w:asciiTheme="minorHAnsi" w:hAnsiTheme="minorHAnsi" w:cstheme="minorHAnsi"/>
          <w:szCs w:val="22"/>
          <w:lang w:val="de-CH"/>
        </w:rPr>
      </w:pPr>
      <w:r>
        <w:rPr>
          <w:rStyle w:val="normaltextrun"/>
          <w:rFonts w:asciiTheme="minorHAnsi" w:hAnsiTheme="minorHAnsi" w:cstheme="minorHAnsi"/>
          <w:szCs w:val="22"/>
          <w:lang w:val="de-CH"/>
        </w:rPr>
        <w:t>Selina Regli:</w:t>
      </w:r>
    </w:p>
    <w:p w14:paraId="7E2FFBAC" w14:textId="1A76DE5F" w:rsidR="009D38D8" w:rsidRDefault="009D38D8" w:rsidP="009D38D8">
      <w:pPr>
        <w:pStyle w:val="Listenabsatz"/>
        <w:numPr>
          <w:ilvl w:val="0"/>
          <w:numId w:val="39"/>
        </w:numPr>
        <w:rPr>
          <w:rStyle w:val="normaltextrun"/>
          <w:rFonts w:asciiTheme="minorHAnsi" w:hAnsiTheme="minorHAnsi" w:cstheme="minorHAnsi"/>
          <w:szCs w:val="22"/>
          <w:lang w:val="de-CH"/>
        </w:rPr>
      </w:pPr>
      <w:r>
        <w:rPr>
          <w:rStyle w:val="normaltextrun"/>
          <w:rFonts w:asciiTheme="minorHAnsi" w:hAnsiTheme="minorHAnsi" w:cstheme="minorHAnsi"/>
          <w:szCs w:val="22"/>
          <w:lang w:val="de-CH"/>
        </w:rPr>
        <w:t>Floriana Gashi:</w:t>
      </w:r>
    </w:p>
    <w:p w14:paraId="07B1970A" w14:textId="5BBF1AF9" w:rsidR="009D38D8" w:rsidRDefault="009D38D8" w:rsidP="009D38D8">
      <w:pPr>
        <w:rPr>
          <w:rStyle w:val="normaltextrun"/>
          <w:rFonts w:asciiTheme="minorHAnsi" w:hAnsiTheme="minorHAnsi" w:cstheme="minorHAnsi"/>
          <w:szCs w:val="22"/>
          <w:lang w:val="de-CH"/>
        </w:rPr>
      </w:pPr>
    </w:p>
    <w:p w14:paraId="15764AE7" w14:textId="32AE9609" w:rsidR="00EF35E5" w:rsidRPr="009D38D8" w:rsidRDefault="00EF35E5" w:rsidP="00B11491">
      <w:pPr>
        <w:rPr>
          <w:rStyle w:val="normaltextrun"/>
          <w:rFonts w:asciiTheme="minorHAnsi" w:hAnsiTheme="minorHAnsi" w:cstheme="minorHAnsi"/>
          <w:color w:val="FF0000"/>
          <w:szCs w:val="22"/>
          <w:lang w:val="de-CH"/>
        </w:rPr>
      </w:pPr>
      <w:r w:rsidRPr="009D38D8">
        <w:rPr>
          <w:rStyle w:val="normaltextrun"/>
          <w:rFonts w:asciiTheme="minorHAnsi" w:hAnsiTheme="minorHAnsi" w:cstheme="minorHAnsi"/>
          <w:color w:val="FF0000"/>
          <w:szCs w:val="22"/>
          <w:lang w:val="de-CH"/>
        </w:rPr>
        <w:t>Berufsabschlüsse: Gymnasium…bitte füllen.</w:t>
      </w:r>
    </w:p>
    <w:p w14:paraId="6EBE9C93" w14:textId="2189B448" w:rsidR="00623129" w:rsidRDefault="00623129" w:rsidP="00B11491">
      <w:pPr>
        <w:rPr>
          <w:rStyle w:val="normaltextrun"/>
          <w:rFonts w:asciiTheme="minorHAnsi" w:hAnsiTheme="minorHAnsi" w:cstheme="minorHAnsi"/>
          <w:szCs w:val="22"/>
          <w:lang w:val="de-CH"/>
        </w:rPr>
      </w:pPr>
    </w:p>
    <w:p w14:paraId="3AD5F1D1" w14:textId="6D8ADF8F" w:rsidR="00623129" w:rsidRDefault="00623129" w:rsidP="00B11491">
      <w:pPr>
        <w:rPr>
          <w:rStyle w:val="normaltextrun"/>
          <w:rFonts w:asciiTheme="minorHAnsi" w:hAnsiTheme="minorHAnsi" w:cstheme="minorHAnsi"/>
          <w:szCs w:val="22"/>
          <w:lang w:val="de-CH"/>
        </w:rPr>
      </w:pPr>
    </w:p>
    <w:p w14:paraId="03AF69AA" w14:textId="349CFF20" w:rsidR="00623129" w:rsidRDefault="00623129" w:rsidP="00B11491">
      <w:pPr>
        <w:rPr>
          <w:rStyle w:val="normaltextrun"/>
          <w:rFonts w:asciiTheme="minorHAnsi" w:hAnsiTheme="minorHAnsi" w:cstheme="minorHAnsi"/>
          <w:szCs w:val="22"/>
          <w:lang w:val="de-CH"/>
        </w:rPr>
      </w:pPr>
    </w:p>
    <w:p w14:paraId="05F44F96" w14:textId="53F66130" w:rsidR="00623129" w:rsidRDefault="00623129" w:rsidP="00B11491">
      <w:pPr>
        <w:rPr>
          <w:rStyle w:val="normaltextrun"/>
          <w:rFonts w:asciiTheme="minorHAnsi" w:hAnsiTheme="minorHAnsi" w:cstheme="minorHAnsi"/>
          <w:szCs w:val="22"/>
          <w:lang w:val="de-CH"/>
        </w:rPr>
      </w:pPr>
    </w:p>
    <w:p w14:paraId="2DFB44E8" w14:textId="5EA803DC" w:rsidR="00623129" w:rsidRDefault="00623129" w:rsidP="00B11491">
      <w:pPr>
        <w:rPr>
          <w:rStyle w:val="normaltextrun"/>
          <w:rFonts w:asciiTheme="minorHAnsi" w:hAnsiTheme="minorHAnsi" w:cstheme="minorHAnsi"/>
          <w:szCs w:val="22"/>
          <w:lang w:val="de-CH"/>
        </w:rPr>
      </w:pPr>
    </w:p>
    <w:p w14:paraId="6EA9060E" w14:textId="7B9C7E8F" w:rsidR="00623129" w:rsidRDefault="00623129" w:rsidP="00B11491">
      <w:pPr>
        <w:rPr>
          <w:rStyle w:val="normaltextrun"/>
          <w:rFonts w:asciiTheme="minorHAnsi" w:hAnsiTheme="minorHAnsi" w:cstheme="minorHAnsi"/>
          <w:szCs w:val="22"/>
          <w:lang w:val="de-CH"/>
        </w:rPr>
      </w:pPr>
    </w:p>
    <w:p w14:paraId="3DB02611" w14:textId="05BD3C23" w:rsidR="00623129" w:rsidRDefault="00623129" w:rsidP="00B11491">
      <w:pPr>
        <w:rPr>
          <w:rStyle w:val="normaltextrun"/>
          <w:rFonts w:asciiTheme="minorHAnsi" w:hAnsiTheme="minorHAnsi" w:cstheme="minorHAnsi"/>
          <w:szCs w:val="22"/>
          <w:lang w:val="de-CH"/>
        </w:rPr>
      </w:pPr>
    </w:p>
    <w:p w14:paraId="47B8BA5E" w14:textId="778E4037" w:rsidR="00623129" w:rsidRDefault="00623129" w:rsidP="00B11491">
      <w:pPr>
        <w:rPr>
          <w:rStyle w:val="normaltextrun"/>
          <w:rFonts w:asciiTheme="minorHAnsi" w:hAnsiTheme="minorHAnsi" w:cstheme="minorHAnsi"/>
          <w:szCs w:val="22"/>
          <w:lang w:val="de-CH"/>
        </w:rPr>
      </w:pPr>
    </w:p>
    <w:p w14:paraId="274263F6" w14:textId="2DBC2D71" w:rsidR="00623129" w:rsidRDefault="00623129" w:rsidP="00B11491">
      <w:pPr>
        <w:rPr>
          <w:rStyle w:val="normaltextrun"/>
          <w:rFonts w:asciiTheme="minorHAnsi" w:hAnsiTheme="minorHAnsi" w:cstheme="minorHAnsi"/>
          <w:szCs w:val="22"/>
          <w:lang w:val="de-CH"/>
        </w:rPr>
      </w:pPr>
    </w:p>
    <w:p w14:paraId="17F707BA" w14:textId="2CB2B9A7" w:rsidR="006E29A9" w:rsidRDefault="6F2FF695" w:rsidP="00B11491">
      <w:pPr>
        <w:pStyle w:val="berschrift1"/>
        <w:tabs>
          <w:tab w:val="clear" w:pos="900"/>
          <w:tab w:val="num" w:pos="567"/>
        </w:tabs>
        <w:rPr>
          <w:rStyle w:val="eop"/>
          <w:rFonts w:asciiTheme="minorHAnsi" w:hAnsiTheme="minorHAnsi" w:cstheme="minorHAnsi"/>
        </w:rPr>
      </w:pPr>
      <w:bookmarkStart w:id="9" w:name="_Toc23179141"/>
      <w:bookmarkStart w:id="10" w:name="_Toc497227151"/>
      <w:r w:rsidRPr="00B11491">
        <w:rPr>
          <w:rFonts w:asciiTheme="minorHAnsi" w:hAnsiTheme="minorHAnsi" w:cstheme="minorHAnsi"/>
        </w:rPr>
        <w:t>Resear</w:t>
      </w:r>
      <w:r w:rsidRPr="00B11491">
        <w:rPr>
          <w:rStyle w:val="SchwacherVerweis"/>
          <w:rFonts w:asciiTheme="minorHAnsi" w:hAnsiTheme="minorHAnsi" w:cstheme="minorHAnsi"/>
          <w:color w:val="auto"/>
        </w:rPr>
        <w:t>ch</w:t>
      </w:r>
      <w:bookmarkEnd w:id="9"/>
      <w:r w:rsidRPr="00B11491">
        <w:rPr>
          <w:rStyle w:val="eop"/>
          <w:rFonts w:asciiTheme="minorHAnsi" w:hAnsiTheme="minorHAnsi" w:cstheme="minorHAnsi"/>
        </w:rPr>
        <w:t> </w:t>
      </w:r>
      <w:bookmarkEnd w:id="10"/>
    </w:p>
    <w:p w14:paraId="6370937D" w14:textId="6987C742" w:rsidR="00CE7431" w:rsidRDefault="00CE7431" w:rsidP="00CE7431">
      <w:pPr>
        <w:pStyle w:val="berschrift2"/>
        <w:rPr>
          <w:rStyle w:val="normaltextrun"/>
          <w:rFonts w:asciiTheme="minorHAnsi" w:hAnsiTheme="minorHAnsi" w:cstheme="minorHAnsi"/>
        </w:rPr>
      </w:pPr>
      <w:r>
        <w:rPr>
          <w:rStyle w:val="normaltextrun"/>
          <w:rFonts w:asciiTheme="minorHAnsi" w:hAnsiTheme="minorHAnsi" w:cstheme="minorHAnsi"/>
        </w:rPr>
        <w:t>Case Studies</w:t>
      </w:r>
    </w:p>
    <w:p w14:paraId="0E8542F2" w14:textId="77777777" w:rsidR="00BC12F7" w:rsidRPr="00EC4F4D" w:rsidRDefault="00BC12F7" w:rsidP="00BC12F7">
      <w:pPr>
        <w:rPr>
          <w:b/>
        </w:rPr>
      </w:pPr>
      <w:r w:rsidRPr="00EC4F4D">
        <w:rPr>
          <w:b/>
        </w:rPr>
        <w:t>Was ist ein Informationssystem für psychische Gesundheit?</w:t>
      </w:r>
    </w:p>
    <w:p w14:paraId="2965F48A" w14:textId="77777777" w:rsidR="00BC12F7" w:rsidRPr="00EE0AD6" w:rsidRDefault="00BC12F7" w:rsidP="00BC12F7">
      <w:pPr>
        <w:rPr>
          <w:lang w:val="en-US"/>
        </w:rPr>
      </w:pPr>
      <w:r>
        <w:t>Ein System zum Sammeln, Verarbeiten, Analysieren, Verbreitung (</w:t>
      </w:r>
      <w:r w:rsidRPr="00D1290B">
        <w:t>Kommunikation der Analyseergebnisse</w:t>
      </w:r>
      <w:r>
        <w:t>) und Nutzen (</w:t>
      </w:r>
      <w:r w:rsidRPr="00D1290B">
        <w:t>Anwendung der Daten zur weiteren Leistungserbringung, Planung, Entwicklung und Auswertung.</w:t>
      </w:r>
      <w:r>
        <w:t xml:space="preserve">) von Information im Bereich der psychischen Gesundheit. Es ermöglicht nebst der Datenerhebung, </w:t>
      </w:r>
      <w:r w:rsidRPr="00D1290B">
        <w:t>fundierte Entscheidungen in allen Bereichen des psychischen Gesundheitssystems</w:t>
      </w:r>
      <w:r>
        <w:t xml:space="preserve">. </w:t>
      </w:r>
      <w:r w:rsidRPr="00D1290B">
        <w:rPr>
          <w:lang w:val="en-US"/>
        </w:rPr>
        <w:t xml:space="preserve">(WHO 2000) </w:t>
      </w:r>
    </w:p>
    <w:p w14:paraId="47632112" w14:textId="77777777" w:rsidR="00BC12F7" w:rsidRPr="00EC4F4D" w:rsidRDefault="00BC12F7" w:rsidP="00BC12F7">
      <w:pPr>
        <w:rPr>
          <w:b/>
        </w:rPr>
      </w:pPr>
      <w:r w:rsidRPr="00EC4F4D">
        <w:rPr>
          <w:b/>
        </w:rPr>
        <w:t>Welche Arten von Informationen sollten erfasst werden?</w:t>
      </w:r>
    </w:p>
    <w:p w14:paraId="40F883F2" w14:textId="77777777" w:rsidR="00BC12F7" w:rsidRDefault="00BC12F7" w:rsidP="00BC12F7">
      <w:pPr>
        <w:pStyle w:val="Listenabsatz"/>
        <w:numPr>
          <w:ilvl w:val="0"/>
          <w:numId w:val="45"/>
        </w:numPr>
        <w:spacing w:after="160" w:line="259" w:lineRule="auto"/>
      </w:pPr>
      <w:r w:rsidRPr="001769AA">
        <w:t>Episodenbezogene Informationen, um eine individuelle Episode des Servicekontaktes zu verwalten</w:t>
      </w:r>
      <w:r>
        <w:t>.</w:t>
      </w:r>
    </w:p>
    <w:p w14:paraId="18EAB954" w14:textId="4BDD0498" w:rsidR="00BC12F7" w:rsidRDefault="00BC12F7" w:rsidP="00BC12F7">
      <w:pPr>
        <w:pStyle w:val="Listenabsatz"/>
        <w:numPr>
          <w:ilvl w:val="0"/>
          <w:numId w:val="45"/>
        </w:numPr>
        <w:spacing w:after="160" w:line="259" w:lineRule="auto"/>
      </w:pPr>
      <w:r w:rsidRPr="001769AA">
        <w:t>Fallebene</w:t>
      </w:r>
      <w:r w:rsidR="001C4A62">
        <w:t>n</w:t>
      </w:r>
      <w:r w:rsidRPr="001769AA">
        <w:t>informationen, um einen einzelnen Servicebenutzer zu betreuen</w:t>
      </w:r>
      <w:r>
        <w:t>.</w:t>
      </w:r>
    </w:p>
    <w:p w14:paraId="7FD479E5" w14:textId="77777777" w:rsidR="00BC12F7" w:rsidRDefault="00BC12F7" w:rsidP="00BC12F7">
      <w:pPr>
        <w:pStyle w:val="Listenabsatz"/>
        <w:numPr>
          <w:ilvl w:val="0"/>
          <w:numId w:val="45"/>
        </w:numPr>
        <w:spacing w:after="160" w:line="259" w:lineRule="auto"/>
      </w:pPr>
      <w:r w:rsidRPr="001769AA">
        <w:t>Einrichtungenbezogene Informationen</w:t>
      </w:r>
      <w:r>
        <w:t xml:space="preserve">, </w:t>
      </w:r>
      <w:r w:rsidRPr="001769AA">
        <w:t>um die spezifische Serviceeinrichtung zu verwalten</w:t>
      </w:r>
      <w:r>
        <w:t>.</w:t>
      </w:r>
      <w:r w:rsidRPr="001769AA">
        <w:t xml:space="preserve"> </w:t>
      </w:r>
    </w:p>
    <w:p w14:paraId="155530BE" w14:textId="77777777" w:rsidR="00BC12F7" w:rsidRPr="001769AA" w:rsidRDefault="00BC12F7" w:rsidP="00BC12F7">
      <w:pPr>
        <w:pStyle w:val="Listenabsatz"/>
        <w:numPr>
          <w:ilvl w:val="0"/>
          <w:numId w:val="45"/>
        </w:numPr>
        <w:spacing w:after="160" w:line="259" w:lineRule="auto"/>
      </w:pPr>
      <w:r w:rsidRPr="001769AA">
        <w:t>Systemebene Informationen</w:t>
      </w:r>
      <w:r>
        <w:t xml:space="preserve">, </w:t>
      </w:r>
      <w:r w:rsidRPr="001769AA">
        <w:t>um eine Richtlinie und einen Plan für das gesamte psychiatrische System zu entwickeln.</w:t>
      </w:r>
    </w:p>
    <w:p w14:paraId="003BA7E4" w14:textId="77777777" w:rsidR="00BC12F7" w:rsidRPr="00EC4F4D" w:rsidRDefault="00BC12F7" w:rsidP="00BC12F7">
      <w:pPr>
        <w:rPr>
          <w:b/>
        </w:rPr>
      </w:pPr>
      <w:r w:rsidRPr="00EC4F4D">
        <w:rPr>
          <w:b/>
        </w:rPr>
        <w:t>Prinzipien eins Informationssystems für psychische Gesundheit</w:t>
      </w:r>
    </w:p>
    <w:p w14:paraId="0BA49885" w14:textId="77777777" w:rsidR="00BC12F7" w:rsidRPr="00416857" w:rsidRDefault="00BC12F7" w:rsidP="00BC12F7">
      <w:pPr>
        <w:pStyle w:val="Listenabsatz"/>
        <w:numPr>
          <w:ilvl w:val="0"/>
          <w:numId w:val="46"/>
        </w:numPr>
        <w:spacing w:after="160" w:line="259" w:lineRule="auto"/>
      </w:pPr>
      <w:r w:rsidRPr="00416857">
        <w:t>Es wird empfohlen, schrittweise ein Informationssystem zu entwickeln. Gleichzeitig muss das Gesamtbild im Blick behalten werden, beziehungsweise es muss immer wieder die Bedürfnisse der Stakeholder überprüft werden.</w:t>
      </w:r>
    </w:p>
    <w:p w14:paraId="447BCCC2" w14:textId="77777777" w:rsidR="00BC12F7" w:rsidRPr="00416857" w:rsidRDefault="00BC12F7" w:rsidP="00BC12F7">
      <w:pPr>
        <w:pStyle w:val="Listenabsatz"/>
        <w:numPr>
          <w:ilvl w:val="0"/>
          <w:numId w:val="46"/>
        </w:numPr>
        <w:spacing w:after="160" w:line="259" w:lineRule="auto"/>
      </w:pPr>
      <w:r w:rsidRPr="00416857">
        <w:t>Die Verwendung von klar definierten Indikatoren. Sie sind ein wichtiges Werkzeug um Veränderungen im System zu messen. Die Indikatoren sollten in folgenden Aspekten berücksichtigt werden: Anforderungen, Eingabe, Prozesse und Ergebnisse.</w:t>
      </w:r>
    </w:p>
    <w:p w14:paraId="5C6AF74C" w14:textId="77777777" w:rsidR="00BC12F7" w:rsidRPr="00416857" w:rsidRDefault="00BC12F7" w:rsidP="00BC12F7">
      <w:pPr>
        <w:pStyle w:val="Listenabsatz"/>
        <w:numPr>
          <w:ilvl w:val="0"/>
          <w:numId w:val="46"/>
        </w:numPr>
        <w:spacing w:after="160" w:line="259" w:lineRule="auto"/>
      </w:pPr>
      <w:r w:rsidRPr="00416857">
        <w:t xml:space="preserve">Das Sammeln von minimal erforderlichen Informationen. </w:t>
      </w:r>
    </w:p>
    <w:p w14:paraId="0E9DFE72" w14:textId="77777777" w:rsidR="00BC12F7" w:rsidRPr="00416857" w:rsidRDefault="00BC12F7" w:rsidP="00BC12F7">
      <w:pPr>
        <w:pStyle w:val="Listenabsatz"/>
        <w:numPr>
          <w:ilvl w:val="0"/>
          <w:numId w:val="46"/>
        </w:numPr>
        <w:spacing w:after="160" w:line="259" w:lineRule="auto"/>
      </w:pPr>
      <w:r w:rsidRPr="00416857">
        <w:t>Benutzerfreundliches System</w:t>
      </w:r>
    </w:p>
    <w:p w14:paraId="5E371B1A" w14:textId="77777777" w:rsidR="00BC12F7" w:rsidRPr="00416857" w:rsidRDefault="00BC12F7" w:rsidP="00BC12F7">
      <w:pPr>
        <w:pStyle w:val="Listenabsatz"/>
        <w:numPr>
          <w:ilvl w:val="0"/>
          <w:numId w:val="46"/>
        </w:numPr>
        <w:spacing w:after="160" w:line="259" w:lineRule="auto"/>
      </w:pPr>
      <w:r w:rsidRPr="00416857">
        <w:t xml:space="preserve">Klärung </w:t>
      </w:r>
      <w:r>
        <w:t xml:space="preserve">der Beziehung mit den </w:t>
      </w:r>
      <w:r w:rsidRPr="00416857">
        <w:t>Informationssystem</w:t>
      </w:r>
      <w:r>
        <w:t>e</w:t>
      </w:r>
      <w:r w:rsidRPr="00416857">
        <w:t xml:space="preserve"> im Gesundheitswesen und in anderen Bereichen.</w:t>
      </w:r>
    </w:p>
    <w:p w14:paraId="03179D6D" w14:textId="77777777" w:rsidR="00BC12F7" w:rsidRPr="00416857" w:rsidRDefault="00BC12F7" w:rsidP="00BC12F7">
      <w:pPr>
        <w:pStyle w:val="Listenabsatz"/>
        <w:numPr>
          <w:ilvl w:val="0"/>
          <w:numId w:val="46"/>
        </w:numPr>
        <w:spacing w:after="160" w:line="259" w:lineRule="auto"/>
      </w:pPr>
      <w:r>
        <w:t>Rücksprache mit allem Stakeholders.</w:t>
      </w:r>
    </w:p>
    <w:p w14:paraId="3BFEFE11" w14:textId="77777777" w:rsidR="00BC12F7" w:rsidRPr="00416857" w:rsidRDefault="00BC12F7" w:rsidP="00BC12F7">
      <w:pPr>
        <w:pStyle w:val="Listenabsatz"/>
        <w:numPr>
          <w:ilvl w:val="0"/>
          <w:numId w:val="46"/>
        </w:numPr>
        <w:spacing w:after="160" w:line="259" w:lineRule="auto"/>
        <w:jc w:val="both"/>
      </w:pPr>
      <w:r w:rsidRPr="00416857">
        <w:t>Berücksichtigung von Routine- und Nicht-Routinedaten</w:t>
      </w:r>
      <w:r>
        <w:t>.</w:t>
      </w:r>
    </w:p>
    <w:p w14:paraId="4065B71B" w14:textId="77777777" w:rsidR="00BC12F7" w:rsidRPr="00416857" w:rsidRDefault="00BC12F7" w:rsidP="00BC12F7">
      <w:pPr>
        <w:pStyle w:val="Listenabsatz"/>
        <w:numPr>
          <w:ilvl w:val="0"/>
          <w:numId w:val="46"/>
        </w:numPr>
        <w:spacing w:after="160" w:line="259" w:lineRule="auto"/>
        <w:jc w:val="both"/>
      </w:pPr>
      <w:r w:rsidRPr="00416857">
        <w:t>Gewährleistung von Datenschutz, Vertraulichkeit, Zugang zu Informationen und Einwilligung</w:t>
      </w:r>
      <w:r>
        <w:t>.</w:t>
      </w:r>
    </w:p>
    <w:p w14:paraId="192E6AFE" w14:textId="77777777" w:rsidR="00BC12F7" w:rsidRPr="00416857" w:rsidRDefault="00BC12F7" w:rsidP="00BC12F7">
      <w:pPr>
        <w:pStyle w:val="Listenabsatz"/>
        <w:numPr>
          <w:ilvl w:val="0"/>
          <w:numId w:val="46"/>
        </w:numPr>
        <w:spacing w:after="160" w:line="259" w:lineRule="auto"/>
      </w:pPr>
      <w:r w:rsidRPr="00416857">
        <w:t>Berücksichtigung des spezifischen Informationsbedarfs im Bereich der psychischen Gesundheit</w:t>
      </w:r>
      <w:r>
        <w:t>.</w:t>
      </w:r>
    </w:p>
    <w:p w14:paraId="24CB4022" w14:textId="77777777" w:rsidR="00BC12F7" w:rsidRPr="007B0628" w:rsidRDefault="00BC12F7" w:rsidP="00BC12F7"/>
    <w:p w14:paraId="24681220" w14:textId="77777777" w:rsidR="00BC12F7" w:rsidRPr="00EC4F4D" w:rsidRDefault="00BC12F7" w:rsidP="00BC12F7">
      <w:pPr>
        <w:rPr>
          <w:b/>
        </w:rPr>
      </w:pPr>
      <w:r w:rsidRPr="00EC4F4D">
        <w:rPr>
          <w:b/>
        </w:rPr>
        <w:t>Häufige Probleme mit Gesundheitsinformationssystemen</w:t>
      </w:r>
    </w:p>
    <w:p w14:paraId="478C0AD3" w14:textId="77777777" w:rsidR="00BC12F7" w:rsidRDefault="00BC12F7" w:rsidP="00BC12F7">
      <w:pPr>
        <w:pStyle w:val="Listenabsatz"/>
        <w:numPr>
          <w:ilvl w:val="0"/>
          <w:numId w:val="47"/>
        </w:numPr>
        <w:spacing w:after="160" w:line="259" w:lineRule="auto"/>
      </w:pPr>
      <w:r w:rsidRPr="00307743">
        <w:rPr>
          <w:b/>
        </w:rPr>
        <w:t>Sammlung</w:t>
      </w:r>
      <w:r>
        <w:rPr>
          <w:b/>
        </w:rPr>
        <w:t>:</w:t>
      </w:r>
      <w:r w:rsidRPr="00307743">
        <w:rPr>
          <w:b/>
        </w:rPr>
        <w:t xml:space="preserve"> </w:t>
      </w:r>
      <w:r>
        <w:t>Schlechte Qualität der erhobenen Daten.</w:t>
      </w:r>
    </w:p>
    <w:p w14:paraId="62881924" w14:textId="77777777" w:rsidR="00BC12F7" w:rsidRDefault="00BC12F7" w:rsidP="00BC12F7">
      <w:pPr>
        <w:pStyle w:val="Listenabsatz"/>
        <w:numPr>
          <w:ilvl w:val="0"/>
          <w:numId w:val="47"/>
        </w:numPr>
        <w:spacing w:after="160" w:line="259" w:lineRule="auto"/>
      </w:pPr>
      <w:r w:rsidRPr="00307743">
        <w:rPr>
          <w:b/>
        </w:rPr>
        <w:lastRenderedPageBreak/>
        <w:t>Verarbeitung:</w:t>
      </w:r>
      <w:r w:rsidRPr="003C1B14">
        <w:t xml:space="preserve"> Informationssysteme </w:t>
      </w:r>
      <w:r>
        <w:t>wird</w:t>
      </w:r>
      <w:r w:rsidRPr="003C1B14">
        <w:t xml:space="preserve"> nicht für die Nutzung durch </w:t>
      </w:r>
      <w:r>
        <w:t>Dienstpersonal</w:t>
      </w:r>
      <w:r w:rsidRPr="003C1B14">
        <w:t xml:space="preserve"> und Führungskräfte auf der Erfassungs- und Berichtsebene</w:t>
      </w:r>
      <w:r>
        <w:t xml:space="preserve"> konzipiert</w:t>
      </w:r>
      <w:r w:rsidRPr="003C1B14">
        <w:t>.</w:t>
      </w:r>
    </w:p>
    <w:p w14:paraId="1A3967C7" w14:textId="77777777" w:rsidR="00BC12F7" w:rsidRDefault="00BC12F7" w:rsidP="00BC12F7">
      <w:pPr>
        <w:pStyle w:val="Listenabsatz"/>
        <w:numPr>
          <w:ilvl w:val="0"/>
          <w:numId w:val="47"/>
        </w:numPr>
        <w:spacing w:after="160" w:line="259" w:lineRule="auto"/>
      </w:pPr>
      <w:r w:rsidRPr="001F568E">
        <w:rPr>
          <w:b/>
        </w:rPr>
        <w:t>Analyse:</w:t>
      </w:r>
      <w:r>
        <w:t xml:space="preserve"> </w:t>
      </w:r>
      <w:r w:rsidRPr="003C1B14">
        <w:t xml:space="preserve">Viele der gesammelten und verarbeiteten Daten </w:t>
      </w:r>
      <w:r>
        <w:t>werden nicht a</w:t>
      </w:r>
      <w:r w:rsidRPr="003C1B14">
        <w:t xml:space="preserve">usgewertet.  Wenn es analysiert wird, besteht die Analyse oft aus einfachen Aggregationen, die ungenau sind. </w:t>
      </w:r>
    </w:p>
    <w:p w14:paraId="274EEDC6" w14:textId="77777777" w:rsidR="00BC12F7" w:rsidRDefault="00BC12F7" w:rsidP="00BC12F7">
      <w:pPr>
        <w:pStyle w:val="Listenabsatz"/>
        <w:numPr>
          <w:ilvl w:val="0"/>
          <w:numId w:val="47"/>
        </w:numPr>
        <w:spacing w:after="160" w:line="259" w:lineRule="auto"/>
      </w:pPr>
      <w:r w:rsidRPr="001F568E">
        <w:rPr>
          <w:b/>
        </w:rPr>
        <w:t>Die Verbreitung</w:t>
      </w:r>
      <w:r>
        <w:t xml:space="preserve">: </w:t>
      </w:r>
      <w:r w:rsidRPr="003C1B14">
        <w:t>Es besteht ein Überangebot an unangemessenen Daten</w:t>
      </w:r>
      <w:r>
        <w:t>.</w:t>
      </w:r>
      <w:r w:rsidRPr="003C1B14">
        <w:t xml:space="preserve"> </w:t>
      </w:r>
      <w:r>
        <w:t xml:space="preserve">Die </w:t>
      </w:r>
      <w:r w:rsidRPr="003C1B14">
        <w:t xml:space="preserve">Ergebnisse der Berichte für Entscheidungsträger und Planer </w:t>
      </w:r>
      <w:r>
        <w:t xml:space="preserve">sind </w:t>
      </w:r>
      <w:r w:rsidRPr="003C1B14">
        <w:t>nicht zugänglich.</w:t>
      </w:r>
    </w:p>
    <w:p w14:paraId="4D8BAFC2" w14:textId="21AEFFAD" w:rsidR="00CE7431" w:rsidRDefault="00CE7431" w:rsidP="00CE7431">
      <w:pPr>
        <w:pStyle w:val="berschrift2"/>
        <w:rPr>
          <w:rStyle w:val="normaltextrun"/>
          <w:rFonts w:asciiTheme="minorHAnsi" w:hAnsiTheme="minorHAnsi" w:cstheme="minorHAnsi"/>
        </w:rPr>
      </w:pPr>
      <w:r>
        <w:rPr>
          <w:rStyle w:val="normaltextrun"/>
          <w:rFonts w:asciiTheme="minorHAnsi" w:hAnsiTheme="minorHAnsi" w:cstheme="minorHAnsi"/>
        </w:rPr>
        <w:t>State Of The Art</w:t>
      </w:r>
    </w:p>
    <w:p w14:paraId="5193438C" w14:textId="6DB62797" w:rsidR="00505A8C" w:rsidRPr="00505A8C" w:rsidRDefault="00505A8C" w:rsidP="00505A8C">
      <w:pPr>
        <w:pStyle w:val="Textkrper"/>
        <w:rPr>
          <w:lang w:val="de-CH"/>
        </w:rPr>
      </w:pPr>
      <w:r>
        <w:rPr>
          <w:lang w:val="de-CH"/>
        </w:rPr>
        <w:t>Es gibt eine Vielzahl an Internet-Applikationen zum Thema Sozialphobie. Diese hatten auch gute Erfolge, viele Patienten wurden geheilt, obwohl sie seit einigen Jahren an Angststörungen litten.</w:t>
      </w:r>
      <w:r>
        <w:rPr>
          <w:lang w:val="de-CH"/>
        </w:rPr>
        <w:br/>
        <w:t>Die Universität hat kürzlich eine Studie gestartet, die testen soll, ob Erfolge auch mit einer App möglich sind. Diese ist immer griffbereit und enthält eine Mischung aus Informationen zur Krankheit sowie Übungen. Voraussetzung dazu ist natürlich, dass sich Patienten auch in solche unangenehmen Situationen begeben, in denen sie Angstzustände bekommen, um die Übungen durchführen zu können.</w:t>
      </w:r>
    </w:p>
    <w:p w14:paraId="00E0B1AB" w14:textId="43E74248" w:rsidR="00CE7431" w:rsidRDefault="00CE7431" w:rsidP="00CE7431">
      <w:pPr>
        <w:pStyle w:val="berschrift2"/>
        <w:rPr>
          <w:rStyle w:val="normaltextrun"/>
          <w:rFonts w:asciiTheme="minorHAnsi" w:hAnsiTheme="minorHAnsi" w:cstheme="minorHAnsi"/>
        </w:rPr>
      </w:pPr>
      <w:r>
        <w:rPr>
          <w:rStyle w:val="normaltextrun"/>
          <w:rFonts w:asciiTheme="minorHAnsi" w:hAnsiTheme="minorHAnsi" w:cstheme="minorHAnsi"/>
        </w:rPr>
        <w:t>Literaturrecherche zum Thema Sozialphobie</w:t>
      </w:r>
    </w:p>
    <w:p w14:paraId="1414C45F" w14:textId="77777777" w:rsidR="00CE7431" w:rsidRDefault="00CE7431" w:rsidP="00CE7431">
      <w:r>
        <w:t>Allgemein:</w:t>
      </w:r>
      <w:r>
        <w:br/>
        <w:t>Die Sozialphobie ist neben der Depression und dem Alkoholismus die dritthäufigste psychische Erkrankung. Solch eine Phobie kann einen lebenslang begleiten und sie tritt meist zwischen 10 und 20 Jahren auf.</w:t>
      </w:r>
      <w:r>
        <w:br/>
        <w:t>Die Situationen, in denen Angstzustände aufkommen, sind sehr unterschiedlich. Hauptsächlich besteht dabei jedoch die Angst, sich zu blamieren, Fehler zu begehen, sich ungeschickt zu verhalten oder sogar negativ auf andere Menschen zu wirken. Die Ursachen dafür sind nicht wirklich bekannt, es gibt jedoch einige Vermutungen wie bspw. genetische Ursachen, schwierige familiäre Beziehungen, niedrigerer Sozialstatus, tiefer Lohn, Arbeitslosigkeit, isoliertes Leben oder häufige Stresssituationen.</w:t>
      </w:r>
      <w:r>
        <w:br/>
        <w:t>Symptome sind nebst denen, die unsere Patientin aufgelistet hat, auch vermehrter Harndrang, Zittern, Herzrasen und Übelkeit. Fakt ist, dass eine Sozialphobie einen im Alltag sehr einschränken kann, da viele sich zurückziehen, um solche Stresssituationen zu vermeiden.</w:t>
      </w:r>
    </w:p>
    <w:p w14:paraId="7BBE20E9" w14:textId="77777777" w:rsidR="00CE7431" w:rsidRDefault="00CE7431" w:rsidP="00CE7431">
      <w:r>
        <w:t>Diagnose:</w:t>
      </w:r>
      <w:r>
        <w:br/>
        <w:t>Diagnosen erfolgen unterschiedlich. Es werden Gespräche geführt und Fragebogen ausgefüllt wie bei unserer Patientin. Zudem existiert eine Soziale-Phobie-Skala.</w:t>
      </w:r>
    </w:p>
    <w:p w14:paraId="44620EDB" w14:textId="480197E2" w:rsidR="00CE7431" w:rsidRPr="00CE7431" w:rsidRDefault="00CE7431" w:rsidP="00CE7431">
      <w:pPr>
        <w:pStyle w:val="Textkrper"/>
        <w:rPr>
          <w:lang w:val="de-CH"/>
        </w:rPr>
      </w:pPr>
      <w:r>
        <w:lastRenderedPageBreak/>
        <w:t>Therapie:</w:t>
      </w:r>
      <w:r>
        <w:br/>
        <w:t>Die Krankheit kann mit Hilfe von Medikamenten als auch durch Therapien behandelt werden. Medikamente, die helfen, sind in erster Linie Antidepressiva und Psychopharmaka. Das Problem dabei ist, dass sich Erfolge teilweise erst spät nachweisen lassen und das bereits nach kurzer Zeit die Dosis deswegen erhöht werden kann.</w:t>
      </w:r>
      <w:r>
        <w:br/>
        <w:t>Bei den Therapien wird versucht, den Patienten mit seinen Ängsten zu konfrontieren, so bspw. bei der Expositionstherapie, die den Patienten in den Mittelpunkt stellt. Dabei werden Aufgaben wie Ansprechen von unbekannten Personen sowie da Stellen von Forderungen wie bspw. im Supermarkt oder in Restaurants gestellt.</w:t>
      </w:r>
      <w:r>
        <w:br/>
        <w:t>Ziel der Therapien ist es, dem Patienten so zu helfen, dass die Ängste komplett verschwinden resp. dass man damit umgehen kann. Das Leben sollte nicht dadurch negativ beeinflusst werden.</w:t>
      </w:r>
      <w:r>
        <w:br/>
        <w:t>Je früher die Angststörung erkannt und behandelt wird, desto besser kann man diese in den Griff kriegen. Wird eine solche erst spät mittels Medikamenten oder Therapien bekämpft, kann dies Depressionen sowie Suizidgedanken auslösen.</w:t>
      </w:r>
    </w:p>
    <w:p w14:paraId="2E98A50B" w14:textId="5A7C29DB" w:rsidR="006A700E" w:rsidRDefault="006A700E" w:rsidP="006A700E">
      <w:pPr>
        <w:pStyle w:val="berschrift2"/>
        <w:rPr>
          <w:rStyle w:val="normaltextrun"/>
          <w:rFonts w:asciiTheme="minorHAnsi" w:hAnsiTheme="minorHAnsi" w:cstheme="minorHAnsi"/>
        </w:rPr>
      </w:pPr>
      <w:bookmarkStart w:id="11" w:name="_Toc23179142"/>
      <w:r>
        <w:rPr>
          <w:rStyle w:val="normaltextrun"/>
          <w:rFonts w:asciiTheme="minorHAnsi" w:hAnsiTheme="minorHAnsi" w:cstheme="minorHAnsi"/>
        </w:rPr>
        <w:t>Interview</w:t>
      </w:r>
      <w:bookmarkEnd w:id="11"/>
      <w:r>
        <w:rPr>
          <w:rStyle w:val="normaltextrun"/>
          <w:rFonts w:asciiTheme="minorHAnsi" w:hAnsiTheme="minorHAnsi" w:cstheme="minorHAnsi"/>
        </w:rPr>
        <w:t xml:space="preserve"> </w:t>
      </w:r>
    </w:p>
    <w:p w14:paraId="0EBC8BE5" w14:textId="77777777" w:rsidR="006A700E" w:rsidRDefault="006A700E" w:rsidP="006A700E">
      <w:r>
        <w:t>Die im Interview gestellten Fragen wurden im Plenum erarbeitet und schriftlich festgehalten. Diese wurden anschliessend kategorisiert und in eine sinnvolle Reihenfolge gebracht.</w:t>
      </w:r>
    </w:p>
    <w:p w14:paraId="724F81F1" w14:textId="77777777" w:rsidR="006A700E" w:rsidRDefault="006A700E" w:rsidP="006A700E">
      <w:r>
        <w:t>Für unser Projekt haben wir eine weibliche Person gefunden, die eine soziale Angststörung hat und bereit war, uns ein paar Fragen zu beantworten. Diese Person möchte anonym bleiben und deshalb werden wir sie als «</w:t>
      </w:r>
      <w:r w:rsidRPr="00AE364E">
        <w:rPr>
          <w:i/>
          <w:iCs/>
        </w:rPr>
        <w:t>Patientin</w:t>
      </w:r>
      <w:r>
        <w:t>» bezeichnen. Ein Teil der Gruppe hat sich mit der Patientin an einem neutralen, öffentlichen, nicht zu fest besuchten Ort getroffen und mit ihr das Interview durchgeführt.</w:t>
      </w:r>
    </w:p>
    <w:p w14:paraId="6F38EBC4" w14:textId="797FCCEA" w:rsidR="006A700E" w:rsidRDefault="006A700E" w:rsidP="006A700E">
      <w:r>
        <w:t>Nachfolgend wir</w:t>
      </w:r>
      <w:r w:rsidR="001E73D2">
        <w:t>d</w:t>
      </w:r>
      <w:r>
        <w:t xml:space="preserve"> das Interview aufgelistet:</w:t>
      </w:r>
    </w:p>
    <w:p w14:paraId="36E514DC" w14:textId="77777777" w:rsidR="001E73D2" w:rsidRDefault="001E73D2" w:rsidP="006A700E"/>
    <w:p w14:paraId="75B9A9B9" w14:textId="154489DC" w:rsidR="006A700E" w:rsidRDefault="006A700E" w:rsidP="006A700E">
      <w:r>
        <w:t>Q: Guten Tag. Zuerst möchten wir uns herzlich bei Ihnen bedanken, dass Sie sich Zeit für ein Interview zu Ihrer Krankheit nehmen. Wir besuchen aktuell das dritte Semester im Studiengang für Medizininformatik an der BFH in Biel und sind zurzeit an einem Software-Projekt involviert, bei welchem es sich um Patienten mit sozialer Angststörung dreht. Möchten Sie lieber anonym bleiben oder dürfen wir Ihren Namen veröffentlichen?</w:t>
      </w:r>
      <w:r>
        <w:br/>
        <w:t>A: Ich möchte lieber anonym bleiben.</w:t>
      </w:r>
      <w:r w:rsidR="00B1397C">
        <w:br/>
      </w:r>
    </w:p>
    <w:p w14:paraId="6EB11138" w14:textId="01696F6D" w:rsidR="006A700E" w:rsidRDefault="006A700E" w:rsidP="006A700E">
      <w:r>
        <w:lastRenderedPageBreak/>
        <w:t>Q: Gut. Das respektieren wir. Dürfen wir trotzdem ein paar Angaben von Ihnen haben wie bspw. Alter, Beruf und Hobbies?</w:t>
      </w:r>
      <w:r>
        <w:br/>
        <w:t>A: Klar. Ich bin 20 Jahre alt, mache eine Ausbildung im digitalen Bereich und meine Hobbies umfassen Fitness, Reisen und Filmen.</w:t>
      </w:r>
      <w:r w:rsidR="00B1397C">
        <w:br/>
      </w:r>
    </w:p>
    <w:p w14:paraId="19EE8AA8" w14:textId="77777777" w:rsidR="006A700E" w:rsidRDefault="006A700E" w:rsidP="006A700E">
      <w:r>
        <w:t>Q: Ok. Kommen wir doch zum eigentlichen Thema. Liegt bei Ihnen eine Diagnose vor? Falls ja, wann wurde diese gestellt?</w:t>
      </w:r>
      <w:r>
        <w:br/>
        <w:t>A: Die Diagnose wurde bei mir im Mai 2019 gestellt.</w:t>
      </w:r>
      <w:r>
        <w:br/>
      </w:r>
      <w:r>
        <w:br/>
        <w:t>Q: Wie verlief die Diagnosefindung?</w:t>
      </w:r>
      <w:r>
        <w:br/>
        <w:t>A: Ich musste mehrere Fragebögen beantworten und sprach in drei Sitzungen über meine Angstzustände.</w:t>
      </w:r>
    </w:p>
    <w:p w14:paraId="6F4A0580" w14:textId="44E46C68" w:rsidR="006A700E" w:rsidRDefault="006A700E" w:rsidP="006A700E">
      <w:r>
        <w:t>Q: Wer hat denn die Diagnose gemacht?</w:t>
      </w:r>
      <w:r>
        <w:br/>
        <w:t>A: Die Diagnose wurde durch meine Psychiaterin und deren Chefpsychiater gestellt.</w:t>
      </w:r>
      <w:r w:rsidR="00B1397C">
        <w:br/>
      </w:r>
    </w:p>
    <w:p w14:paraId="05C201BB" w14:textId="310ABA67" w:rsidR="006A700E" w:rsidRDefault="006A700E" w:rsidP="006A700E">
      <w:r>
        <w:t>Q: Liegen bei Ihnen noch andere Diagnosen vor?</w:t>
      </w:r>
      <w:r>
        <w:br/>
        <w:t>A: Nein</w:t>
      </w:r>
      <w:r w:rsidR="00B1397C">
        <w:t>, es bei mir liegen keine anderen Diagnosen vor.</w:t>
      </w:r>
      <w:r w:rsidR="00B1397C">
        <w:br/>
      </w:r>
    </w:p>
    <w:p w14:paraId="7EC90AB8" w14:textId="039DCEAC" w:rsidR="006A700E" w:rsidRDefault="006A700E" w:rsidP="006A700E">
      <w:r>
        <w:t>Q: Kennen Sie die Ursache? Gab es prägende Ereignisse in der Kindheit?</w:t>
      </w:r>
      <w:r>
        <w:br/>
        <w:t>A: Durch die Therapie haben wir mehrere Ereignisse gefunden, die verantwortlich sein könnten. Diese reichen von der Kindheit bis zu Ereignissen von vor zwei bis drei Jahren.</w:t>
      </w:r>
      <w:r w:rsidR="00B1397C">
        <w:br/>
      </w:r>
    </w:p>
    <w:p w14:paraId="01AD1FFF" w14:textId="580E5A60" w:rsidR="006A700E" w:rsidRDefault="006A700E" w:rsidP="006A700E">
      <w:r>
        <w:t>Q: Wie äussert sich denn die soziale Angststörung bei Ihnen?</w:t>
      </w:r>
      <w:r>
        <w:br/>
        <w:t>A: Dies äussert sich durch Schweissausbrüche, Zittern, Stottern und teilweise auch aggressives Verhalten.</w:t>
      </w:r>
      <w:r w:rsidR="00B1397C">
        <w:br/>
      </w:r>
    </w:p>
    <w:p w14:paraId="69B12385" w14:textId="4D48CC7B" w:rsidR="006A700E" w:rsidRDefault="006A700E" w:rsidP="006A700E">
      <w:r>
        <w:t>Q: Gibt es bestimmte Situationen, in denen die Krankheit besonders bemerkbar ist?</w:t>
      </w:r>
      <w:r>
        <w:br/>
        <w:t>A: Bei Vorträgen, Telefonaten mit unbekannten Menschen, wichtigen Gesprächen sowie Stresssituationen.</w:t>
      </w:r>
      <w:r w:rsidR="00B1397C">
        <w:br/>
      </w:r>
    </w:p>
    <w:p w14:paraId="4BAC93C3" w14:textId="7CD95EAD" w:rsidR="006A700E" w:rsidRDefault="006A700E" w:rsidP="006A700E">
      <w:r>
        <w:t>Q: Auf einer Skala von 0 bis 10, wobei 0 für «Trifft nicht zu» und 10 für «Trifft vollständig zu» steht, wie sehr beeinträchtigt Sie die soziale Angststörung in Ihrem täglichen Leben?</w:t>
      </w:r>
      <w:r>
        <w:br/>
        <w:t>A: Zurzeit etwa zwischen 6 und 7. Das hängt allerdings von den täglichen Situationen ab und schwankt normalerweise so zwischen 5 und 8.</w:t>
      </w:r>
      <w:r w:rsidR="00B1397C">
        <w:br/>
      </w:r>
    </w:p>
    <w:p w14:paraId="36AD86A4" w14:textId="3A120471" w:rsidR="006A700E" w:rsidRDefault="006A700E" w:rsidP="006A700E">
      <w:r>
        <w:lastRenderedPageBreak/>
        <w:t>Q: Gibt es Faktoren, welche Sie nicht beeinflussen können, die Ihre Sozialphobie verstärken oder abschwächen wie bspw. Jahreszeiten oder das Wetter?</w:t>
      </w:r>
      <w:r>
        <w:br/>
        <w:t>A: Da habe ich bis jetzt noch nichts festgestellt.</w:t>
      </w:r>
      <w:r w:rsidR="00B1397C">
        <w:br/>
      </w:r>
    </w:p>
    <w:p w14:paraId="3A132383" w14:textId="6041249D" w:rsidR="006A700E" w:rsidRDefault="006A700E" w:rsidP="006A700E">
      <w:r>
        <w:t>Q: Machen Ihnen neue respektive unbekannte Menschen Angst? Verstärkt dies die Sozialphobie?</w:t>
      </w:r>
      <w:r>
        <w:br/>
        <w:t>A: Es sind nicht unbedingt die Menschen selbst, nur die unangenehmen Situationen, bei denen man nicht weiss, was man sagen oder tun soll, da man nicht weiss, wie die Person reagieren wird.</w:t>
      </w:r>
      <w:r w:rsidR="00B1397C">
        <w:br/>
      </w:r>
    </w:p>
    <w:p w14:paraId="0B461B94" w14:textId="77777777" w:rsidR="006A700E" w:rsidRDefault="006A700E" w:rsidP="006A700E">
      <w:r>
        <w:t>Q: Werden die Ängste in einem bekannten Umfeld schwächer?</w:t>
      </w:r>
      <w:r>
        <w:br/>
        <w:t>A: In einem bekannten Umfeld, in dem es zu keinen schlechten Ereignissen kam, ja.</w:t>
      </w:r>
    </w:p>
    <w:p w14:paraId="1B9CBF14" w14:textId="3E267267" w:rsidR="006A700E" w:rsidRDefault="006A700E" w:rsidP="006A700E">
      <w:r>
        <w:t>Q: Wie reagieren denn die Familie und nähere Verwandte auf Ihre Ängste?</w:t>
      </w:r>
      <w:r>
        <w:br/>
        <w:t>A: Dies ist sehr unterschiedlich. Einige verstehen es, einige versuchen zu helfen, andere wiederum ignorieren meine Ängste und andere finden es sogar lächerlich.</w:t>
      </w:r>
      <w:r w:rsidR="00B1397C">
        <w:br/>
      </w:r>
    </w:p>
    <w:p w14:paraId="675B3296" w14:textId="63FFAB50" w:rsidR="006A700E" w:rsidRDefault="006A700E" w:rsidP="006A700E">
      <w:r>
        <w:t>Q: Begleitet Sie die soziale Angststörung immer gleich stark oder ist sie manchmal stärker respektive schwächer?</w:t>
      </w:r>
      <w:r>
        <w:br/>
        <w:t>A: Die Angststörung schwankt immer. Es gibt Situationen, in denen sie gefühlt bei 12 von 10 ist. Andersrum gibt es auch Situationen, bei der es maximal eine 4 ist.</w:t>
      </w:r>
      <w:r w:rsidR="00B1397C">
        <w:br/>
      </w:r>
    </w:p>
    <w:p w14:paraId="30B099E8" w14:textId="625C0A5B" w:rsidR="006A700E" w:rsidRDefault="006A700E" w:rsidP="006A700E">
      <w:r>
        <w:t>Q: Was wünschen Sie sich am meisten bezüglich Ihrer sozialen Phobie?</w:t>
      </w:r>
      <w:r>
        <w:br/>
        <w:t>A: Ich möchte die Phobie mehr unter Kontrolle kriegen und wissen, wie ich am besten mit den verschiedenen Situationen umgehen kann.</w:t>
      </w:r>
      <w:r w:rsidR="00B1397C">
        <w:br/>
      </w:r>
    </w:p>
    <w:p w14:paraId="020D24F7" w14:textId="1FDC0879" w:rsidR="006A700E" w:rsidRDefault="006A700E" w:rsidP="006A700E">
      <w:r>
        <w:t>Q: Gibt es Tätigkeiten, die Sie sich in der Öffentlichkeit nicht trauen zu machen?</w:t>
      </w:r>
      <w:r>
        <w:br/>
        <w:t>A: Unter anderem sind dies Vorträge und unbekannte Menschen ansprechen, wenn sie etwas machen, was einen stört wie bspw. laut reden im Zug.</w:t>
      </w:r>
      <w:r w:rsidR="00B1397C">
        <w:br/>
      </w:r>
    </w:p>
    <w:p w14:paraId="4D4FB660" w14:textId="14280D32" w:rsidR="006A700E" w:rsidRDefault="006A700E" w:rsidP="006A700E">
      <w:r>
        <w:t xml:space="preserve">An dieser Stelle wurden zudem Fragen über die Medikation gestellt. Da die Patientin jedoch keine </w:t>
      </w:r>
      <w:r w:rsidR="00B1397C">
        <w:t xml:space="preserve">zu sich </w:t>
      </w:r>
      <w:r>
        <w:t>nimmt, haben wir diese weggelassen.</w:t>
      </w:r>
      <w:r w:rsidR="00B1397C">
        <w:br/>
      </w:r>
    </w:p>
    <w:p w14:paraId="061465E2" w14:textId="15D8E74D" w:rsidR="006A700E" w:rsidRDefault="006A700E" w:rsidP="006A700E">
      <w:r>
        <w:t>Q: Haben Sie eine Therapie versucht? Wenn ja, wie sah diese aus?</w:t>
      </w:r>
      <w:r>
        <w:br/>
        <w:t xml:space="preserve">A: Ja, ich habe eine Blicktherapie gemacht. Dabei fokussiert man sich auf ein schlechtes Ereignis und den Gefühlen, von den man geprägt worden ist und folgt gleichzeitig einem Stab mit den Augen. Während dieser Zeit denkt man an nichts und versucht sich einfach auf die beschriebenen Situationen zu fokussieren. Nach etwa </w:t>
      </w:r>
      <w:r>
        <w:lastRenderedPageBreak/>
        <w:t xml:space="preserve">einer Minute hört die Therapeutin auf, den Stab zu bewegen. Man atmet durch und erzählt, was man alles in diesem Moment denkt oder fühlt. Dies wiederholt man dann 5 bis 8 Mal und </w:t>
      </w:r>
      <w:r w:rsidR="00B1397C">
        <w:t xml:space="preserve">man </w:t>
      </w:r>
      <w:r>
        <w:t>kann somit auf diverse Zusammenhänge stossen.</w:t>
      </w:r>
      <w:r w:rsidR="00B1397C">
        <w:br/>
      </w:r>
    </w:p>
    <w:p w14:paraId="579553E2" w14:textId="49A76385" w:rsidR="006A700E" w:rsidRDefault="006A700E" w:rsidP="006A700E">
      <w:r>
        <w:t>Q: Fanden die Therapien an verschiedenen Orten statt?</w:t>
      </w:r>
      <w:r>
        <w:br/>
        <w:t>A: Nein</w:t>
      </w:r>
      <w:r w:rsidR="00B1397C">
        <w:t>, die waren alle am selben Ort.</w:t>
      </w:r>
      <w:r w:rsidR="00B1397C">
        <w:br/>
      </w:r>
    </w:p>
    <w:p w14:paraId="16BFFB91" w14:textId="35A1B50B" w:rsidR="006A700E" w:rsidRDefault="006A700E" w:rsidP="006A700E">
      <w:r>
        <w:t>Q: Bekamen Sie für nach der Therapie «Hausaufgaben»?</w:t>
      </w:r>
      <w:r>
        <w:br/>
        <w:t>A: Nein, die Therapeutin hat mir nur erzählt, dass einige Erinnerungen plötzlich während dem Alltag auftauchen können.</w:t>
      </w:r>
      <w:r w:rsidR="00B1397C">
        <w:br/>
      </w:r>
    </w:p>
    <w:p w14:paraId="5E22A3D2" w14:textId="17AB24AA" w:rsidR="006A700E" w:rsidRDefault="006A700E" w:rsidP="006A700E">
      <w:r>
        <w:t>Q: Sind Sie mit der Behandlung zufrieden? Fehlte Ihnen etwas? Wurden Sie verstanden?</w:t>
      </w:r>
      <w:r>
        <w:br/>
        <w:t>A: Wegen eines Praktikums musste ich die Therapie bei meiner vertrauten Psychiaterin stoppen. Jedoch geht es mir bereits besser und ich habe vor, mich auf meinen Abschluss zu konzentrieren und gegebenenfalls danach eine neue, intensivere Therapie zu starten.</w:t>
      </w:r>
      <w:r w:rsidR="00B1397C">
        <w:br/>
      </w:r>
    </w:p>
    <w:p w14:paraId="71F38754" w14:textId="1BAA540B" w:rsidR="006A700E" w:rsidRDefault="006A700E" w:rsidP="006A700E">
      <w:r>
        <w:t>Q: Machen Sie privat etwas dagegen? Haben Sie etwas gefunden, das Ihnen die Angst nimmt?</w:t>
      </w:r>
      <w:r>
        <w:br/>
        <w:t>A: Privat habe ich einige Tricks gefunden, die mir persönlich helfen. Das ist zum Beispiel frische Luft schnappen, Sport treiben, Musik hören oder Zeit mit Freunden zu verbringen.</w:t>
      </w:r>
      <w:r w:rsidR="00B1397C">
        <w:br/>
      </w:r>
    </w:p>
    <w:p w14:paraId="269B8BC4" w14:textId="7066EC01" w:rsidR="006A700E" w:rsidRDefault="006A700E" w:rsidP="006A700E">
      <w:r>
        <w:t>Q: Sie haben ja eine Therapie gemacht. Gab es da Probleme bezüglich Termine? Wurden welche verschoben oder konnten einige nicht wahrgenommen werden?</w:t>
      </w:r>
      <w:r>
        <w:br/>
        <w:t>A: Nein, jeder Termin konnte wahrgenommen werden. Teilweise sogar sehr kurzfristige Termine.</w:t>
      </w:r>
      <w:r w:rsidR="00B1397C">
        <w:br/>
      </w:r>
    </w:p>
    <w:p w14:paraId="384DA78F" w14:textId="3778E38A" w:rsidR="006A700E" w:rsidRDefault="006A700E" w:rsidP="006A700E">
      <w:r>
        <w:t>Q: Führen Sie über Ihre Ängste ein Tagebuch? Waren diese eventuell hilfreich bei den Therapie-Sitzungen?</w:t>
      </w:r>
      <w:r>
        <w:br/>
        <w:t>A: Führe ich (noch) nicht. Ich möchte aber eines führen. Dies wäre sicher hilfreich um zu wissen, wie man sich vorher, während und nach diesen Angstzuständen gefühlt hat. So könnte man auch Routinen finden, die einem helfen, keine extremen Angstzustände mehr zu haben.</w:t>
      </w:r>
      <w:r w:rsidR="00B1397C">
        <w:br/>
      </w:r>
    </w:p>
    <w:p w14:paraId="1621EC1F" w14:textId="33BE04AB" w:rsidR="006A700E" w:rsidRDefault="006A700E" w:rsidP="006A700E">
      <w:r>
        <w:lastRenderedPageBreak/>
        <w:t>Q: Haben Sie das Bedürfnis, einen ärztlichen Kontakt zu haben, welchen Sie zu jeder Zeit anrufen können, sogenannte «Unreasable Demands»?</w:t>
      </w:r>
      <w:r>
        <w:br/>
        <w:t>A: Das ist sicher eine gute Idee. Ich kann meine Psychiaterin jetzt auch immer anrufen. Wenn sie allerdings nicht verfügbar ist, muss ich warten. Manchmal sogar so lange, bis es nicht mehr hilft, dass sie zurückruft.</w:t>
      </w:r>
      <w:r w:rsidR="00B1397C">
        <w:br/>
      </w:r>
    </w:p>
    <w:p w14:paraId="2E6C2C91" w14:textId="77777777" w:rsidR="006A700E" w:rsidRDefault="006A700E" w:rsidP="006A700E">
      <w:r>
        <w:t>Q: Nun kommen wir bereits zur letzten Frage. Diese betrifft die Kosten. Wird das mehrheitlich von Ihnen selbst bezahlt oder beteiligt sich die Krankenkasse daran?</w:t>
      </w:r>
      <w:r>
        <w:br/>
        <w:t>A: Da meine Therapeutin einen Psychiater-Titel hat, wird dies von der Krankenkasse übernommen. Psychologen, welche nicht für einen Psychiater oder in einer psychiatrischen Klinik arbeiten, werden nicht übernommen.</w:t>
      </w:r>
    </w:p>
    <w:p w14:paraId="06F67F36" w14:textId="77777777" w:rsidR="006A700E" w:rsidRDefault="006A700E" w:rsidP="006A700E">
      <w:r>
        <w:t>Q: Das wäre es auch schon gewesen. Wir möchten uns nochmals bei Ihnen für Ihre genommene Zeit bedanken und werden Ihnen unser Text, den wir für die Arbeit verwenden werden, zukommen lassen.</w:t>
      </w:r>
      <w:r>
        <w:br/>
        <w:t>A: Gern geschehen. Ich bin schon sehr gespannt darauf.</w:t>
      </w:r>
      <w:r>
        <w:br/>
      </w:r>
    </w:p>
    <w:p w14:paraId="16171665" w14:textId="77777777" w:rsidR="00CE7431" w:rsidRDefault="006A700E" w:rsidP="00B11491">
      <w:r>
        <w:t>Durch das Interview mit der Patientin haben wir einiges erfahren. Medikation ist zumindest bei ihr kein Thema, es wird mittels Therapien und Gesprächen versucht, die Angstzustände zu bändigen. Wir wissen nun auch, dass die Angstzustände nicht immer gleich sind und es auf die Situation drauf ankommt und dass man privat selber Tricks anwenden kann, um den Ängsten zu entfliehen.</w:t>
      </w:r>
    </w:p>
    <w:p w14:paraId="624F92EE" w14:textId="77777777" w:rsidR="00CE7431" w:rsidRDefault="00CE7431" w:rsidP="00B11491"/>
    <w:p w14:paraId="5F151B98" w14:textId="7E319EA1" w:rsidR="00CE7431" w:rsidRPr="00AB50AD" w:rsidRDefault="00CE7431" w:rsidP="00CE7431"/>
    <w:p w14:paraId="0C65DF8D" w14:textId="0EC2CD6D" w:rsidR="00593F65" w:rsidRPr="00CE7431" w:rsidRDefault="00593F65" w:rsidP="00B11491">
      <w:pPr>
        <w:rPr>
          <w:rStyle w:val="eop"/>
        </w:rPr>
      </w:pPr>
      <w:r w:rsidRPr="00B11491">
        <w:rPr>
          <w:rStyle w:val="eop"/>
          <w:rFonts w:asciiTheme="minorHAnsi" w:hAnsiTheme="minorHAnsi" w:cstheme="minorHAnsi"/>
          <w:szCs w:val="22"/>
          <w:lang w:val="de-CH"/>
        </w:rPr>
        <w:br w:type="page"/>
      </w:r>
    </w:p>
    <w:p w14:paraId="2655D983" w14:textId="6BF1F3E2" w:rsidR="006E29A9" w:rsidRDefault="6F2FF695" w:rsidP="00B11491">
      <w:pPr>
        <w:pStyle w:val="berschrift1"/>
        <w:tabs>
          <w:tab w:val="clear" w:pos="900"/>
          <w:tab w:val="num" w:pos="567"/>
        </w:tabs>
        <w:rPr>
          <w:rStyle w:val="eop"/>
          <w:rFonts w:asciiTheme="minorHAnsi" w:hAnsiTheme="minorHAnsi" w:cstheme="minorHAnsi"/>
        </w:rPr>
      </w:pPr>
      <w:bookmarkStart w:id="12" w:name="_Toc23179143"/>
      <w:bookmarkStart w:id="13" w:name="_Toc497227158"/>
      <w:r w:rsidRPr="00B11491">
        <w:rPr>
          <w:rStyle w:val="TBTextkrperChar"/>
          <w:rFonts w:asciiTheme="minorHAnsi" w:hAnsiTheme="minorHAnsi" w:cstheme="minorHAnsi"/>
          <w:sz w:val="32"/>
          <w:szCs w:val="32"/>
        </w:rPr>
        <w:lastRenderedPageBreak/>
        <w:t>Synthesize</w:t>
      </w:r>
      <w:bookmarkEnd w:id="12"/>
      <w:r w:rsidRPr="00B11491">
        <w:rPr>
          <w:rStyle w:val="eop"/>
          <w:rFonts w:asciiTheme="minorHAnsi" w:hAnsiTheme="minorHAnsi" w:cstheme="minorHAnsi"/>
        </w:rPr>
        <w:t> </w:t>
      </w:r>
      <w:bookmarkEnd w:id="13"/>
    </w:p>
    <w:p w14:paraId="1EED8D99" w14:textId="15B54B97" w:rsidR="00493407" w:rsidRDefault="00493407" w:rsidP="00493407">
      <w:pPr>
        <w:pStyle w:val="berschrift2"/>
        <w:rPr>
          <w:rStyle w:val="normaltextrun"/>
          <w:rFonts w:asciiTheme="minorHAnsi" w:hAnsiTheme="minorHAnsi" w:cstheme="minorHAnsi"/>
        </w:rPr>
      </w:pPr>
      <w:r>
        <w:rPr>
          <w:rStyle w:val="normaltextrun"/>
          <w:rFonts w:asciiTheme="minorHAnsi" w:hAnsiTheme="minorHAnsi" w:cstheme="minorHAnsi"/>
        </w:rPr>
        <w:t>Zielpersonen</w:t>
      </w:r>
    </w:p>
    <w:p w14:paraId="3C262887" w14:textId="7DE49760" w:rsidR="00493407" w:rsidRPr="00493407" w:rsidRDefault="00493407" w:rsidP="00493407">
      <w:pPr>
        <w:pStyle w:val="Textkrper"/>
        <w:rPr>
          <w:lang w:val="de-CH"/>
        </w:rPr>
      </w:pPr>
      <w:r>
        <w:rPr>
          <w:lang w:val="de-CH"/>
        </w:rPr>
        <w:t>Unsere Zielpersonen sind Patienten mit einer Sozialphobie. Dazu haben wir zwei mögliche Personen erfunden («fictional characters»), die in unser Schema passen. Dazu wurden jeweils die Anforderungen, Ziele sowie sogenannte «Pain points» notiert.</w:t>
      </w:r>
    </w:p>
    <w:p w14:paraId="708D9717" w14:textId="71CD0958" w:rsidR="00F45ADF" w:rsidRDefault="00F45ADF" w:rsidP="00F45ADF">
      <w:pPr>
        <w:pStyle w:val="berschrift2"/>
        <w:rPr>
          <w:rStyle w:val="normaltextrun"/>
          <w:rFonts w:asciiTheme="minorHAnsi" w:hAnsiTheme="minorHAnsi" w:cstheme="minorHAnsi"/>
        </w:rPr>
      </w:pPr>
      <w:r>
        <w:rPr>
          <w:rStyle w:val="normaltextrun"/>
          <w:rFonts w:asciiTheme="minorHAnsi" w:hAnsiTheme="minorHAnsi" w:cstheme="minorHAnsi"/>
        </w:rPr>
        <w:t>Persona</w:t>
      </w:r>
    </w:p>
    <w:p w14:paraId="4338FA1E" w14:textId="77777777" w:rsidR="00F45ADF" w:rsidRPr="00BA5458" w:rsidRDefault="00F45ADF" w:rsidP="00F45ADF">
      <w:pPr>
        <w:numPr>
          <w:ilvl w:val="0"/>
          <w:numId w:val="40"/>
        </w:numPr>
        <w:autoSpaceDE w:val="0"/>
        <w:autoSpaceDN w:val="0"/>
        <w:adjustRightInd w:val="0"/>
        <w:spacing w:line="240" w:lineRule="auto"/>
        <w:ind w:left="0" w:firstLine="0"/>
        <w:rPr>
          <w:rFonts w:cstheme="minorHAnsi"/>
          <w:b/>
          <w:bCs/>
        </w:rPr>
      </w:pPr>
      <w:r w:rsidRPr="00BA5458">
        <w:rPr>
          <w:rFonts w:cstheme="minorHAnsi"/>
          <w:b/>
          <w:bCs/>
        </w:rPr>
        <w:t>Patientin</w:t>
      </w:r>
    </w:p>
    <w:p w14:paraId="7BE03A8B" w14:textId="13E72FCD" w:rsidR="00F45ADF" w:rsidRPr="00BA5458" w:rsidRDefault="00844ED2" w:rsidP="00F45ADF">
      <w:pPr>
        <w:autoSpaceDE w:val="0"/>
        <w:autoSpaceDN w:val="0"/>
        <w:adjustRightInd w:val="0"/>
        <w:rPr>
          <w:rFonts w:cstheme="minorHAnsi"/>
        </w:rPr>
      </w:pPr>
      <w:r>
        <w:rPr>
          <w:rFonts w:cstheme="minorHAnsi"/>
        </w:rPr>
        <w:t xml:space="preserve">Die </w:t>
      </w:r>
      <w:r w:rsidR="00F45ADF" w:rsidRPr="00BA5458">
        <w:rPr>
          <w:rFonts w:cstheme="minorHAnsi"/>
        </w:rPr>
        <w:t xml:space="preserve">Studentin Anna ist 23 Jahre alt und wohnt mit zwei Mitbewohner in einer WG in Bern. In ihrer Freizeit treibt sie gerne Sport und hört gerne Rock-Musik. Wenn sie die Möglichkeit hat, </w:t>
      </w:r>
      <w:r>
        <w:rPr>
          <w:rFonts w:cstheme="minorHAnsi"/>
        </w:rPr>
        <w:t>besucht</w:t>
      </w:r>
      <w:r w:rsidR="00F45ADF" w:rsidRPr="00BA5458">
        <w:rPr>
          <w:rFonts w:cstheme="minorHAnsi"/>
        </w:rPr>
        <w:t xml:space="preserve"> sie mit Freunden Konzerte ihrer Lieblingsbands, auch wenn es nicht einfach für sie ist. Seit der Kindheit leidet sie an sozialer Phobie, die erst später mit 18 Jahren diagnostiziert wurde. Ihr fällt es schwer neue Kontakte zu knüpfen, vor Fremden zu sprechen und mit Fremden zusammen zu essen. Nach einer kognitiven Verhaltenstherapie hat sie verschiedene Methoden gefunden, dass die Angst sie in einer Situation nicht überwältigt, aber es gibt immer noch Momente, in denen sie in Panik gerät und sich nur schwer beruhigen kann. Sie ist oft auf ihrem Smartphone und nutzt verschiedene Apps als Hilfe gegen ihre Phobie.</w:t>
      </w:r>
    </w:p>
    <w:p w14:paraId="6432EB0B" w14:textId="77777777" w:rsidR="00F45ADF" w:rsidRPr="00BA5458" w:rsidRDefault="00F45ADF" w:rsidP="00F45ADF">
      <w:pPr>
        <w:autoSpaceDE w:val="0"/>
        <w:autoSpaceDN w:val="0"/>
        <w:adjustRightInd w:val="0"/>
        <w:rPr>
          <w:rFonts w:cstheme="minorHAnsi"/>
        </w:rPr>
      </w:pPr>
    </w:p>
    <w:p w14:paraId="106FEB47" w14:textId="0DE49878" w:rsidR="00F45ADF" w:rsidRPr="00BA5458" w:rsidRDefault="00F45ADF" w:rsidP="00F45ADF">
      <w:pPr>
        <w:autoSpaceDE w:val="0"/>
        <w:autoSpaceDN w:val="0"/>
        <w:adjustRightInd w:val="0"/>
        <w:rPr>
          <w:rFonts w:cstheme="minorHAnsi"/>
        </w:rPr>
      </w:pPr>
      <w:r w:rsidRPr="00BA5458">
        <w:rPr>
          <w:rFonts w:cstheme="minorHAnsi"/>
        </w:rPr>
        <w:t>Als Anna möchte ich gerne die nützlichen Funktionen verschiedener Apps zum Thema Soziale Phobie in einer App besitzen und auch gleich die Möglichkeit haben</w:t>
      </w:r>
      <w:r w:rsidR="00844ED2">
        <w:rPr>
          <w:rFonts w:cstheme="minorHAnsi"/>
        </w:rPr>
        <w:t>,</w:t>
      </w:r>
      <w:r w:rsidRPr="00BA5458">
        <w:rPr>
          <w:rFonts w:cstheme="minorHAnsi"/>
        </w:rPr>
        <w:t xml:space="preserve"> meinen Arzt zu kontaktieren, falls ich ein dringendes Anliegen habe oder einfach nur einen Termin machen möchte.</w:t>
      </w:r>
    </w:p>
    <w:p w14:paraId="30A1B3F2" w14:textId="77777777" w:rsidR="00F45ADF" w:rsidRPr="00BA5458" w:rsidRDefault="00F45ADF" w:rsidP="00F45ADF">
      <w:pPr>
        <w:autoSpaceDE w:val="0"/>
        <w:autoSpaceDN w:val="0"/>
        <w:adjustRightInd w:val="0"/>
        <w:rPr>
          <w:rFonts w:cstheme="minorHAnsi"/>
        </w:rPr>
      </w:pPr>
    </w:p>
    <w:p w14:paraId="46812ABF" w14:textId="77777777" w:rsidR="00F45ADF" w:rsidRPr="00BA5458" w:rsidRDefault="00F45ADF" w:rsidP="00F45ADF">
      <w:pPr>
        <w:autoSpaceDE w:val="0"/>
        <w:autoSpaceDN w:val="0"/>
        <w:adjustRightInd w:val="0"/>
        <w:rPr>
          <w:rFonts w:cstheme="minorHAnsi"/>
        </w:rPr>
      </w:pPr>
      <w:r w:rsidRPr="00BA5458">
        <w:rPr>
          <w:rFonts w:cstheme="minorHAnsi"/>
          <w:b/>
          <w:bCs/>
        </w:rPr>
        <w:t>Persona:</w:t>
      </w:r>
      <w:r w:rsidRPr="00BA5458">
        <w:rPr>
          <w:rFonts w:cstheme="minorHAnsi"/>
        </w:rPr>
        <w:t xml:space="preserve"> Anna, 23 Jahre</w:t>
      </w:r>
    </w:p>
    <w:p w14:paraId="6451C770" w14:textId="77777777" w:rsidR="00F45ADF" w:rsidRPr="00BA5458" w:rsidRDefault="00F45ADF" w:rsidP="00F45ADF">
      <w:pPr>
        <w:autoSpaceDE w:val="0"/>
        <w:autoSpaceDN w:val="0"/>
        <w:adjustRightInd w:val="0"/>
        <w:rPr>
          <w:rFonts w:cstheme="minorHAnsi"/>
        </w:rPr>
      </w:pPr>
      <w:r w:rsidRPr="00BA5458">
        <w:rPr>
          <w:rFonts w:cstheme="minorHAnsi"/>
          <w:b/>
          <w:bCs/>
        </w:rPr>
        <w:t>Rolle:</w:t>
      </w:r>
      <w:r w:rsidRPr="00BA5458">
        <w:rPr>
          <w:rFonts w:cstheme="minorHAnsi"/>
        </w:rPr>
        <w:t xml:space="preserve"> Patientin</w:t>
      </w:r>
    </w:p>
    <w:p w14:paraId="305CFCAA" w14:textId="77777777" w:rsidR="00F45ADF" w:rsidRPr="00BA5458" w:rsidRDefault="00F45ADF" w:rsidP="00F45ADF">
      <w:pPr>
        <w:autoSpaceDE w:val="0"/>
        <w:autoSpaceDN w:val="0"/>
        <w:adjustRightInd w:val="0"/>
        <w:rPr>
          <w:rFonts w:cstheme="minorHAnsi"/>
        </w:rPr>
      </w:pPr>
      <w:r w:rsidRPr="00BA5458">
        <w:rPr>
          <w:rFonts w:cstheme="minorHAnsi"/>
          <w:b/>
          <w:bCs/>
        </w:rPr>
        <w:t>Hobbys:</w:t>
      </w:r>
      <w:r w:rsidRPr="00BA5458">
        <w:rPr>
          <w:rFonts w:cstheme="minorHAnsi"/>
        </w:rPr>
        <w:t xml:space="preserve"> Sport, Musik hören, Yoga</w:t>
      </w:r>
    </w:p>
    <w:p w14:paraId="7A55CB96" w14:textId="77777777" w:rsidR="00F45ADF" w:rsidRPr="00BA5458" w:rsidRDefault="00F45ADF" w:rsidP="00F45ADF">
      <w:pPr>
        <w:autoSpaceDE w:val="0"/>
        <w:autoSpaceDN w:val="0"/>
        <w:adjustRightInd w:val="0"/>
        <w:rPr>
          <w:rFonts w:cstheme="minorHAnsi"/>
        </w:rPr>
      </w:pPr>
      <w:r w:rsidRPr="00BA5458">
        <w:rPr>
          <w:rFonts w:cstheme="minorHAnsi"/>
          <w:b/>
          <w:bCs/>
        </w:rPr>
        <w:t>Skills:</w:t>
      </w:r>
      <w:r w:rsidRPr="00BA5458">
        <w:rPr>
          <w:rFonts w:cstheme="minorHAnsi"/>
        </w:rPr>
        <w:t xml:space="preserve"> Fitness, Aktiver Umgang mit Smartphone</w:t>
      </w:r>
    </w:p>
    <w:p w14:paraId="487044C9" w14:textId="77777777" w:rsidR="00F45ADF" w:rsidRPr="00BA5458" w:rsidRDefault="00F45ADF" w:rsidP="00F45ADF">
      <w:pPr>
        <w:autoSpaceDE w:val="0"/>
        <w:autoSpaceDN w:val="0"/>
        <w:adjustRightInd w:val="0"/>
        <w:rPr>
          <w:rFonts w:cstheme="minorHAnsi"/>
        </w:rPr>
      </w:pPr>
      <w:r w:rsidRPr="00BA5458">
        <w:rPr>
          <w:rFonts w:cstheme="minorHAnsi"/>
          <w:b/>
          <w:bCs/>
        </w:rPr>
        <w:t>Ziele:</w:t>
      </w:r>
      <w:r w:rsidRPr="00BA5458">
        <w:rPr>
          <w:rFonts w:cstheme="minorHAnsi"/>
        </w:rPr>
        <w:t xml:space="preserve"> schneller Zugriff auf Beruhigungsmethoden, einfache Kontaktaufnahme mit dem Arzt, Überblick ihrer Termine und ihrer nächsten Schritte</w:t>
      </w:r>
    </w:p>
    <w:p w14:paraId="160BA046" w14:textId="77777777" w:rsidR="00F45ADF" w:rsidRPr="00BA5458" w:rsidRDefault="00F45ADF" w:rsidP="00F45ADF">
      <w:pPr>
        <w:autoSpaceDE w:val="0"/>
        <w:autoSpaceDN w:val="0"/>
        <w:adjustRightInd w:val="0"/>
        <w:rPr>
          <w:rFonts w:cstheme="minorHAnsi"/>
        </w:rPr>
      </w:pPr>
      <w:r w:rsidRPr="00BA5458">
        <w:rPr>
          <w:rFonts w:cstheme="minorHAnsi"/>
          <w:b/>
          <w:bCs/>
        </w:rPr>
        <w:t>Pain points:</w:t>
      </w:r>
      <w:r w:rsidRPr="00BA5458">
        <w:rPr>
          <w:rFonts w:cstheme="minorHAnsi"/>
        </w:rPr>
        <w:t xml:space="preserve"> Fremde, Gefühl von andern erdrückt zu werden, essen in der Öffentlichkeit, geringe Selbstachtung</w:t>
      </w:r>
    </w:p>
    <w:p w14:paraId="57105B52" w14:textId="77777777" w:rsidR="00F45ADF" w:rsidRPr="00BA5458" w:rsidRDefault="00F45ADF" w:rsidP="00F45ADF">
      <w:pPr>
        <w:autoSpaceDE w:val="0"/>
        <w:autoSpaceDN w:val="0"/>
        <w:adjustRightInd w:val="0"/>
        <w:rPr>
          <w:rFonts w:cstheme="minorHAnsi"/>
        </w:rPr>
      </w:pPr>
    </w:p>
    <w:p w14:paraId="298C33FA" w14:textId="200EE358" w:rsidR="00F45ADF" w:rsidRDefault="00F45ADF" w:rsidP="00F45ADF">
      <w:pPr>
        <w:autoSpaceDE w:val="0"/>
        <w:autoSpaceDN w:val="0"/>
        <w:adjustRightInd w:val="0"/>
        <w:rPr>
          <w:rFonts w:cstheme="minorHAnsi"/>
        </w:rPr>
      </w:pPr>
    </w:p>
    <w:p w14:paraId="763466A8" w14:textId="77777777" w:rsidR="00074336" w:rsidRPr="00BA5458" w:rsidRDefault="00074336" w:rsidP="00F45ADF">
      <w:pPr>
        <w:autoSpaceDE w:val="0"/>
        <w:autoSpaceDN w:val="0"/>
        <w:adjustRightInd w:val="0"/>
        <w:rPr>
          <w:rFonts w:cstheme="minorHAnsi"/>
        </w:rPr>
      </w:pPr>
    </w:p>
    <w:p w14:paraId="02B2D9D6" w14:textId="77777777" w:rsidR="00F45ADF" w:rsidRPr="00BA5458" w:rsidRDefault="00F45ADF" w:rsidP="00F45ADF">
      <w:pPr>
        <w:numPr>
          <w:ilvl w:val="0"/>
          <w:numId w:val="41"/>
        </w:numPr>
        <w:autoSpaceDE w:val="0"/>
        <w:autoSpaceDN w:val="0"/>
        <w:adjustRightInd w:val="0"/>
        <w:spacing w:line="240" w:lineRule="auto"/>
        <w:ind w:left="0" w:firstLine="0"/>
        <w:rPr>
          <w:rFonts w:cstheme="minorHAnsi"/>
          <w:b/>
          <w:bCs/>
        </w:rPr>
      </w:pPr>
      <w:r w:rsidRPr="00BA5458">
        <w:rPr>
          <w:rFonts w:cstheme="minorHAnsi"/>
          <w:b/>
          <w:bCs/>
        </w:rPr>
        <w:lastRenderedPageBreak/>
        <w:t>Patient</w:t>
      </w:r>
    </w:p>
    <w:p w14:paraId="225B9C51" w14:textId="53739543" w:rsidR="00F45ADF" w:rsidRPr="00BA5458" w:rsidRDefault="00F45ADF" w:rsidP="00F45ADF">
      <w:pPr>
        <w:autoSpaceDE w:val="0"/>
        <w:autoSpaceDN w:val="0"/>
        <w:adjustRightInd w:val="0"/>
        <w:rPr>
          <w:rFonts w:cstheme="minorHAnsi"/>
        </w:rPr>
      </w:pPr>
      <w:r w:rsidRPr="00BA5458">
        <w:rPr>
          <w:rFonts w:cstheme="minorHAnsi"/>
        </w:rPr>
        <w:t xml:space="preserve">Peter ist 48 Jahre alt, als Tierarzt tätig und lebt mit seiner 4-köpfigen Familie in Zürich. Kochen ist seine Leidenschaft, welches er gerne anderen vorführt. Seit seiner Kindheit schwimmt er mehrmals in der Woche. Erst vor einem Monat wurde bei ihm </w:t>
      </w:r>
      <w:r w:rsidR="00844ED2">
        <w:rPr>
          <w:rFonts w:cstheme="minorHAnsi"/>
        </w:rPr>
        <w:t xml:space="preserve">eine </w:t>
      </w:r>
      <w:r w:rsidRPr="00BA5458">
        <w:rPr>
          <w:rFonts w:cstheme="minorHAnsi"/>
        </w:rPr>
        <w:t xml:space="preserve">soziale Phobie diagnostiziert. Er hat die Phobie oft ignoriert und sie nicht beachtet. Er trifft sich gerne mit Freunden zu einem gemütlichen Abend, kann aber nicht ruhig sitzen bleiben, wenn neue Bekanntschaften vorbeikommen. Viel hat er mit dem Smartphone nicht zu tun. </w:t>
      </w:r>
      <w:r w:rsidR="00844ED2">
        <w:rPr>
          <w:rFonts w:cstheme="minorHAnsi"/>
        </w:rPr>
        <w:t>Er ist skeptisch gegenüber den technischen Geräten und zweifelt daran, dass dies ihm auf irgendeine Weise mit seiner Phobie helfen können</w:t>
      </w:r>
      <w:r w:rsidRPr="00BA5458">
        <w:rPr>
          <w:rFonts w:cstheme="minorHAnsi"/>
        </w:rPr>
        <w:t>. Er tut sich mit den Übungen schwer, die ihm der Arzt gezeigt hat und vergisst oft seine Medikamente zu nehmen. Dabei braucht er immer wieder Hilfe mit den Instruktionen zu den Medikamenten.</w:t>
      </w:r>
    </w:p>
    <w:p w14:paraId="2F88A466" w14:textId="77777777" w:rsidR="00F45ADF" w:rsidRPr="00BA5458" w:rsidRDefault="00F45ADF" w:rsidP="00F45ADF">
      <w:pPr>
        <w:autoSpaceDE w:val="0"/>
        <w:autoSpaceDN w:val="0"/>
        <w:adjustRightInd w:val="0"/>
        <w:rPr>
          <w:rFonts w:cstheme="minorHAnsi"/>
        </w:rPr>
      </w:pPr>
    </w:p>
    <w:p w14:paraId="2817A6C9" w14:textId="5804CCBA" w:rsidR="00F45ADF" w:rsidRPr="00BA5458" w:rsidRDefault="00F45ADF" w:rsidP="00F45ADF">
      <w:pPr>
        <w:autoSpaceDE w:val="0"/>
        <w:autoSpaceDN w:val="0"/>
        <w:adjustRightInd w:val="0"/>
        <w:rPr>
          <w:rFonts w:cstheme="minorHAnsi"/>
        </w:rPr>
      </w:pPr>
      <w:r w:rsidRPr="00BA5458">
        <w:rPr>
          <w:rFonts w:cstheme="minorHAnsi"/>
        </w:rPr>
        <w:t>Als Peter möchte ich eine praktische Erinnerung an die Medikamenteneinnahme sowie an die Arzttermine, da ich diese schnell vergesse.</w:t>
      </w:r>
    </w:p>
    <w:p w14:paraId="2E663CAB" w14:textId="77777777" w:rsidR="00F45ADF" w:rsidRPr="00BA5458" w:rsidRDefault="00F45ADF" w:rsidP="00F45ADF">
      <w:pPr>
        <w:autoSpaceDE w:val="0"/>
        <w:autoSpaceDN w:val="0"/>
        <w:adjustRightInd w:val="0"/>
        <w:rPr>
          <w:rFonts w:cstheme="minorHAnsi"/>
        </w:rPr>
      </w:pPr>
    </w:p>
    <w:p w14:paraId="2332492F" w14:textId="77777777" w:rsidR="00F45ADF" w:rsidRPr="00BA5458" w:rsidRDefault="00F45ADF" w:rsidP="00F45ADF">
      <w:pPr>
        <w:autoSpaceDE w:val="0"/>
        <w:autoSpaceDN w:val="0"/>
        <w:adjustRightInd w:val="0"/>
        <w:rPr>
          <w:rFonts w:cstheme="minorHAnsi"/>
        </w:rPr>
      </w:pPr>
      <w:r w:rsidRPr="00BA5458">
        <w:rPr>
          <w:rFonts w:cstheme="minorHAnsi"/>
          <w:b/>
          <w:bCs/>
        </w:rPr>
        <w:t>Persona:</w:t>
      </w:r>
      <w:r w:rsidRPr="00BA5458">
        <w:rPr>
          <w:rFonts w:cstheme="minorHAnsi"/>
        </w:rPr>
        <w:t xml:space="preserve"> Peter, 45 Jahre</w:t>
      </w:r>
    </w:p>
    <w:p w14:paraId="5B2E5A7A" w14:textId="77777777" w:rsidR="00F45ADF" w:rsidRPr="00BA5458" w:rsidRDefault="00F45ADF" w:rsidP="00F45ADF">
      <w:pPr>
        <w:autoSpaceDE w:val="0"/>
        <w:autoSpaceDN w:val="0"/>
        <w:adjustRightInd w:val="0"/>
        <w:rPr>
          <w:rFonts w:cstheme="minorHAnsi"/>
        </w:rPr>
      </w:pPr>
      <w:r w:rsidRPr="00BA5458">
        <w:rPr>
          <w:rFonts w:cstheme="minorHAnsi"/>
          <w:b/>
          <w:bCs/>
        </w:rPr>
        <w:t>Rolle:</w:t>
      </w:r>
      <w:r w:rsidRPr="00BA5458">
        <w:rPr>
          <w:rFonts w:cstheme="minorHAnsi"/>
        </w:rPr>
        <w:t xml:space="preserve"> Patient</w:t>
      </w:r>
    </w:p>
    <w:p w14:paraId="1C51E253" w14:textId="77777777" w:rsidR="00F45ADF" w:rsidRPr="00BA5458" w:rsidRDefault="00F45ADF" w:rsidP="00F45ADF">
      <w:pPr>
        <w:autoSpaceDE w:val="0"/>
        <w:autoSpaceDN w:val="0"/>
        <w:adjustRightInd w:val="0"/>
        <w:rPr>
          <w:rFonts w:cstheme="minorHAnsi"/>
        </w:rPr>
      </w:pPr>
      <w:r w:rsidRPr="00BA5458">
        <w:rPr>
          <w:rFonts w:cstheme="minorHAnsi"/>
          <w:b/>
          <w:bCs/>
        </w:rPr>
        <w:t>Hobbys:</w:t>
      </w:r>
      <w:r w:rsidRPr="00BA5458">
        <w:rPr>
          <w:rFonts w:cstheme="minorHAnsi"/>
        </w:rPr>
        <w:t xml:space="preserve"> Kochen, Schwimmen</w:t>
      </w:r>
    </w:p>
    <w:p w14:paraId="0C644221" w14:textId="77777777" w:rsidR="00F45ADF" w:rsidRPr="00BA5458" w:rsidRDefault="00F45ADF" w:rsidP="00F45ADF">
      <w:pPr>
        <w:autoSpaceDE w:val="0"/>
        <w:autoSpaceDN w:val="0"/>
        <w:adjustRightInd w:val="0"/>
        <w:rPr>
          <w:rFonts w:cstheme="minorHAnsi"/>
        </w:rPr>
      </w:pPr>
      <w:r w:rsidRPr="00BA5458">
        <w:rPr>
          <w:rFonts w:cstheme="minorHAnsi"/>
          <w:b/>
          <w:bCs/>
        </w:rPr>
        <w:t>Skills:</w:t>
      </w:r>
      <w:r w:rsidRPr="00BA5458">
        <w:rPr>
          <w:rFonts w:cstheme="minorHAnsi"/>
        </w:rPr>
        <w:t xml:space="preserve"> Tierpflege, guter Koch</w:t>
      </w:r>
    </w:p>
    <w:p w14:paraId="7D499366" w14:textId="77777777" w:rsidR="00F45ADF" w:rsidRPr="00BA5458" w:rsidRDefault="00F45ADF" w:rsidP="00F45ADF">
      <w:pPr>
        <w:autoSpaceDE w:val="0"/>
        <w:autoSpaceDN w:val="0"/>
        <w:adjustRightInd w:val="0"/>
        <w:rPr>
          <w:rFonts w:cstheme="minorHAnsi"/>
        </w:rPr>
      </w:pPr>
      <w:r w:rsidRPr="00BA5458">
        <w:rPr>
          <w:rFonts w:cstheme="minorHAnsi"/>
          <w:b/>
          <w:bCs/>
        </w:rPr>
        <w:t>Ziele:</w:t>
      </w:r>
      <w:r w:rsidRPr="00BA5458">
        <w:rPr>
          <w:rFonts w:cstheme="minorHAnsi"/>
        </w:rPr>
        <w:t xml:space="preserve"> rechtzeitige Erinnerung an Medikamenteneinnahme, Erinnerung an Arzttermine</w:t>
      </w:r>
    </w:p>
    <w:p w14:paraId="61EC59AC" w14:textId="4EC41D97" w:rsidR="00F45ADF" w:rsidRDefault="00F45ADF" w:rsidP="00F45ADF">
      <w:pPr>
        <w:pStyle w:val="Textkrper"/>
        <w:rPr>
          <w:rFonts w:cstheme="minorHAnsi"/>
        </w:rPr>
      </w:pPr>
      <w:r w:rsidRPr="00BA5458">
        <w:rPr>
          <w:rFonts w:cstheme="minorHAnsi"/>
          <w:b/>
          <w:bCs/>
        </w:rPr>
        <w:t>Pain points:</w:t>
      </w:r>
      <w:r w:rsidRPr="00BA5458">
        <w:rPr>
          <w:rFonts w:cstheme="minorHAnsi"/>
        </w:rPr>
        <w:t xml:space="preserve"> neue Bekanntschaften, laute Geräusche</w:t>
      </w:r>
    </w:p>
    <w:p w14:paraId="02E32ECD" w14:textId="452DDC8E" w:rsidR="00271E63" w:rsidRDefault="00271E63" w:rsidP="00271E63">
      <w:pPr>
        <w:pStyle w:val="berschrift2"/>
        <w:rPr>
          <w:rStyle w:val="normaltextrun"/>
          <w:rFonts w:asciiTheme="minorHAnsi" w:hAnsiTheme="minorHAnsi" w:cstheme="minorHAnsi"/>
        </w:rPr>
      </w:pPr>
      <w:r>
        <w:rPr>
          <w:rStyle w:val="normaltextrun"/>
          <w:rFonts w:asciiTheme="minorHAnsi" w:hAnsiTheme="minorHAnsi" w:cstheme="minorHAnsi"/>
        </w:rPr>
        <w:t>User Requirements</w:t>
      </w:r>
    </w:p>
    <w:p w14:paraId="44B5E89B" w14:textId="77777777" w:rsidR="00271E63" w:rsidRPr="007A6F1C" w:rsidRDefault="00271E63" w:rsidP="00271E63">
      <w:pPr>
        <w:autoSpaceDE w:val="0"/>
        <w:autoSpaceDN w:val="0"/>
        <w:adjustRightInd w:val="0"/>
        <w:rPr>
          <w:rFonts w:cstheme="minorHAnsi"/>
        </w:rPr>
      </w:pPr>
      <w:r w:rsidRPr="007A6F1C">
        <w:rPr>
          <w:rFonts w:cstheme="minorHAnsi"/>
          <w:b/>
          <w:bCs/>
        </w:rPr>
        <w:t>Wichtigste Funktionalitäten:</w:t>
      </w:r>
    </w:p>
    <w:p w14:paraId="2483255B" w14:textId="563CDCAA" w:rsidR="00271E63" w:rsidRPr="00271E63" w:rsidRDefault="00271E63" w:rsidP="00271E63">
      <w:pPr>
        <w:pStyle w:val="Listenabsatz"/>
        <w:numPr>
          <w:ilvl w:val="0"/>
          <w:numId w:val="43"/>
        </w:numPr>
        <w:autoSpaceDE w:val="0"/>
        <w:autoSpaceDN w:val="0"/>
        <w:adjustRightInd w:val="0"/>
        <w:rPr>
          <w:rFonts w:cstheme="minorHAnsi"/>
        </w:rPr>
      </w:pPr>
      <w:r w:rsidRPr="00271E63">
        <w:rPr>
          <w:rFonts w:cstheme="minorHAnsi"/>
        </w:rPr>
        <w:t>Tagebuch</w:t>
      </w:r>
    </w:p>
    <w:p w14:paraId="65C9B2EC" w14:textId="77777777" w:rsidR="00271E63" w:rsidRDefault="00271E63" w:rsidP="00271E63">
      <w:pPr>
        <w:pStyle w:val="Listenabsatz"/>
        <w:numPr>
          <w:ilvl w:val="0"/>
          <w:numId w:val="43"/>
        </w:numPr>
        <w:autoSpaceDE w:val="0"/>
        <w:autoSpaceDN w:val="0"/>
        <w:adjustRightInd w:val="0"/>
        <w:rPr>
          <w:rFonts w:cstheme="minorHAnsi"/>
        </w:rPr>
      </w:pPr>
      <w:r w:rsidRPr="00271E63">
        <w:rPr>
          <w:rFonts w:cstheme="minorHAnsi"/>
        </w:rPr>
        <w:t>Übungen für Akutsituationen</w:t>
      </w:r>
    </w:p>
    <w:p w14:paraId="3D385B0D" w14:textId="5B829E6D" w:rsidR="00271E63" w:rsidRDefault="00F2679A" w:rsidP="00271E63">
      <w:pPr>
        <w:pStyle w:val="Listenabsatz"/>
        <w:numPr>
          <w:ilvl w:val="0"/>
          <w:numId w:val="43"/>
        </w:numPr>
        <w:autoSpaceDE w:val="0"/>
        <w:autoSpaceDN w:val="0"/>
        <w:adjustRightInd w:val="0"/>
        <w:rPr>
          <w:rFonts w:cstheme="minorHAnsi"/>
        </w:rPr>
      </w:pPr>
      <w:r>
        <w:rPr>
          <w:rFonts w:cstheme="minorHAnsi"/>
        </w:rPr>
        <w:t>N</w:t>
      </w:r>
      <w:r w:rsidR="00271E63" w:rsidRPr="00271E63">
        <w:rPr>
          <w:rFonts w:cstheme="minorHAnsi"/>
        </w:rPr>
        <w:t>euen Termin erfassen</w:t>
      </w:r>
    </w:p>
    <w:p w14:paraId="51A1E9C7" w14:textId="77777777" w:rsidR="00271E63" w:rsidRDefault="00271E63" w:rsidP="00271E63">
      <w:pPr>
        <w:pStyle w:val="Listenabsatz"/>
        <w:numPr>
          <w:ilvl w:val="0"/>
          <w:numId w:val="43"/>
        </w:numPr>
        <w:autoSpaceDE w:val="0"/>
        <w:autoSpaceDN w:val="0"/>
        <w:adjustRightInd w:val="0"/>
        <w:rPr>
          <w:rFonts w:cstheme="minorHAnsi"/>
        </w:rPr>
      </w:pPr>
      <w:r w:rsidRPr="00271E63">
        <w:rPr>
          <w:rFonts w:cstheme="minorHAnsi"/>
        </w:rPr>
        <w:t>Terminerinnerung</w:t>
      </w:r>
    </w:p>
    <w:p w14:paraId="4D26A814" w14:textId="7424F883" w:rsidR="00271E63" w:rsidRDefault="00F2679A" w:rsidP="00271E63">
      <w:pPr>
        <w:pStyle w:val="Listenabsatz"/>
        <w:numPr>
          <w:ilvl w:val="0"/>
          <w:numId w:val="43"/>
        </w:numPr>
        <w:autoSpaceDE w:val="0"/>
        <w:autoSpaceDN w:val="0"/>
        <w:adjustRightInd w:val="0"/>
        <w:rPr>
          <w:rFonts w:cstheme="minorHAnsi"/>
        </w:rPr>
      </w:pPr>
      <w:r>
        <w:rPr>
          <w:rFonts w:cstheme="minorHAnsi"/>
        </w:rPr>
        <w:t>N</w:t>
      </w:r>
      <w:r w:rsidR="00271E63" w:rsidRPr="00271E63">
        <w:rPr>
          <w:rFonts w:cstheme="minorHAnsi"/>
        </w:rPr>
        <w:t>eues Rezept erfassen</w:t>
      </w:r>
    </w:p>
    <w:p w14:paraId="4F7DC97B" w14:textId="1F605196" w:rsidR="00271E63" w:rsidRPr="00271E63" w:rsidRDefault="00271E63" w:rsidP="00271E63">
      <w:pPr>
        <w:pStyle w:val="Listenabsatz"/>
        <w:numPr>
          <w:ilvl w:val="0"/>
          <w:numId w:val="43"/>
        </w:numPr>
        <w:autoSpaceDE w:val="0"/>
        <w:autoSpaceDN w:val="0"/>
        <w:adjustRightInd w:val="0"/>
        <w:rPr>
          <w:rFonts w:cstheme="minorHAnsi"/>
        </w:rPr>
      </w:pPr>
      <w:r w:rsidRPr="00271E63">
        <w:rPr>
          <w:rFonts w:cstheme="minorHAnsi"/>
        </w:rPr>
        <w:t>„Aufgabenbüchlein“ für den nächsten Termin</w:t>
      </w:r>
    </w:p>
    <w:p w14:paraId="27A75BE9" w14:textId="77777777" w:rsidR="00271E63" w:rsidRPr="007A6F1C" w:rsidRDefault="00271E63" w:rsidP="00271E63">
      <w:pPr>
        <w:autoSpaceDE w:val="0"/>
        <w:autoSpaceDN w:val="0"/>
        <w:adjustRightInd w:val="0"/>
        <w:rPr>
          <w:rFonts w:cstheme="minorHAnsi"/>
        </w:rPr>
      </w:pPr>
    </w:p>
    <w:p w14:paraId="5A7DC685" w14:textId="77777777" w:rsidR="00271E63" w:rsidRPr="007A6F1C" w:rsidRDefault="00271E63" w:rsidP="00271E63">
      <w:pPr>
        <w:autoSpaceDE w:val="0"/>
        <w:autoSpaceDN w:val="0"/>
        <w:adjustRightInd w:val="0"/>
        <w:rPr>
          <w:rFonts w:cstheme="minorHAnsi"/>
        </w:rPr>
      </w:pPr>
      <w:r w:rsidRPr="007A6F1C">
        <w:rPr>
          <w:rFonts w:cstheme="minorHAnsi"/>
          <w:b/>
          <w:bCs/>
        </w:rPr>
        <w:t>Funktionale Anforderungen:</w:t>
      </w:r>
    </w:p>
    <w:p w14:paraId="2635C418" w14:textId="355A4E9D" w:rsidR="00271E63" w:rsidRPr="007A6F1C" w:rsidRDefault="00271E63" w:rsidP="00271E63">
      <w:pPr>
        <w:pStyle w:val="Listenabsatz"/>
        <w:numPr>
          <w:ilvl w:val="0"/>
          <w:numId w:val="42"/>
        </w:numPr>
        <w:autoSpaceDE w:val="0"/>
        <w:autoSpaceDN w:val="0"/>
        <w:adjustRightInd w:val="0"/>
        <w:spacing w:line="240" w:lineRule="auto"/>
        <w:rPr>
          <w:rFonts w:cstheme="minorHAnsi"/>
        </w:rPr>
      </w:pPr>
      <w:r w:rsidRPr="007A6F1C">
        <w:rPr>
          <w:rFonts w:cstheme="minorHAnsi"/>
        </w:rPr>
        <w:t>Mittels des Smartphones und dessen Kamera kann ein neues Rezept gescannt werden und im System abgespeichert.</w:t>
      </w:r>
    </w:p>
    <w:p w14:paraId="77B09625" w14:textId="1F6D3DB0" w:rsidR="00271E63" w:rsidRPr="007A6F1C" w:rsidRDefault="00271E63" w:rsidP="00271E63">
      <w:pPr>
        <w:pStyle w:val="Listenabsatz"/>
        <w:numPr>
          <w:ilvl w:val="0"/>
          <w:numId w:val="42"/>
        </w:numPr>
        <w:autoSpaceDE w:val="0"/>
        <w:autoSpaceDN w:val="0"/>
        <w:adjustRightInd w:val="0"/>
        <w:spacing w:line="240" w:lineRule="auto"/>
        <w:rPr>
          <w:rFonts w:cstheme="minorHAnsi"/>
        </w:rPr>
      </w:pPr>
      <w:r w:rsidRPr="007A6F1C">
        <w:rPr>
          <w:rFonts w:cstheme="minorHAnsi"/>
        </w:rPr>
        <w:t>Wenn der Patient merkt, dass die Situation zu viel wird, kann er die Übungen aufrufen und diese durchspielen bis es ihm wieder besser geht.</w:t>
      </w:r>
    </w:p>
    <w:p w14:paraId="4C7D09F1" w14:textId="14D2B6B2" w:rsidR="00271E63" w:rsidRPr="007A6F1C" w:rsidRDefault="00271E63" w:rsidP="00271E63">
      <w:pPr>
        <w:pStyle w:val="Listenabsatz"/>
        <w:numPr>
          <w:ilvl w:val="0"/>
          <w:numId w:val="42"/>
        </w:numPr>
        <w:autoSpaceDE w:val="0"/>
        <w:autoSpaceDN w:val="0"/>
        <w:adjustRightInd w:val="0"/>
        <w:spacing w:line="240" w:lineRule="auto"/>
        <w:rPr>
          <w:rFonts w:cstheme="minorHAnsi"/>
        </w:rPr>
      </w:pPr>
      <w:r w:rsidRPr="007A6F1C">
        <w:rPr>
          <w:rFonts w:cstheme="minorHAnsi"/>
        </w:rPr>
        <w:t xml:space="preserve">Der Patient hat eine graphische Oberfläche, </w:t>
      </w:r>
      <w:r w:rsidR="00676912">
        <w:rPr>
          <w:rFonts w:cstheme="minorHAnsi"/>
        </w:rPr>
        <w:t>welches</w:t>
      </w:r>
      <w:r w:rsidRPr="007A6F1C">
        <w:rPr>
          <w:rFonts w:cstheme="minorHAnsi"/>
        </w:rPr>
        <w:t xml:space="preserve"> er als Tagebuch nutzen kann, um zu dokumentieren, was in seinem Leben mit der Phobie passiert.</w:t>
      </w:r>
    </w:p>
    <w:p w14:paraId="73F3502B" w14:textId="77777777" w:rsidR="00271E63" w:rsidRPr="007A6F1C" w:rsidRDefault="00271E63" w:rsidP="00271E63">
      <w:pPr>
        <w:pStyle w:val="Listenabsatz"/>
        <w:numPr>
          <w:ilvl w:val="0"/>
          <w:numId w:val="42"/>
        </w:numPr>
        <w:autoSpaceDE w:val="0"/>
        <w:autoSpaceDN w:val="0"/>
        <w:adjustRightInd w:val="0"/>
        <w:spacing w:line="240" w:lineRule="auto"/>
        <w:rPr>
          <w:rFonts w:cstheme="minorHAnsi"/>
        </w:rPr>
      </w:pPr>
      <w:r w:rsidRPr="007A6F1C">
        <w:rPr>
          <w:rFonts w:cstheme="minorHAnsi"/>
        </w:rPr>
        <w:lastRenderedPageBreak/>
        <w:t>Der Patient kann einen neuen Termin im System erfassen.</w:t>
      </w:r>
    </w:p>
    <w:p w14:paraId="585777DB" w14:textId="77777777" w:rsidR="00271E63" w:rsidRPr="007A6F1C" w:rsidRDefault="00271E63" w:rsidP="00271E63">
      <w:pPr>
        <w:pStyle w:val="Listenabsatz"/>
        <w:numPr>
          <w:ilvl w:val="0"/>
          <w:numId w:val="42"/>
        </w:numPr>
        <w:autoSpaceDE w:val="0"/>
        <w:autoSpaceDN w:val="0"/>
        <w:adjustRightInd w:val="0"/>
        <w:spacing w:line="240" w:lineRule="auto"/>
        <w:rPr>
          <w:rFonts w:cstheme="minorHAnsi"/>
        </w:rPr>
      </w:pPr>
      <w:r w:rsidRPr="007A6F1C">
        <w:rPr>
          <w:rFonts w:cstheme="minorHAnsi"/>
        </w:rPr>
        <w:t>Der Patient erhält eine Erinnerung, wenn ein Termin kurz bevorsteht.</w:t>
      </w:r>
    </w:p>
    <w:p w14:paraId="2E9DFEAD" w14:textId="77777777" w:rsidR="00271E63" w:rsidRPr="007A6F1C" w:rsidRDefault="00271E63" w:rsidP="00271E63">
      <w:pPr>
        <w:pStyle w:val="Listenabsatz"/>
        <w:numPr>
          <w:ilvl w:val="0"/>
          <w:numId w:val="42"/>
        </w:numPr>
        <w:autoSpaceDE w:val="0"/>
        <w:autoSpaceDN w:val="0"/>
        <w:adjustRightInd w:val="0"/>
        <w:spacing w:line="240" w:lineRule="auto"/>
        <w:rPr>
          <w:rFonts w:cstheme="minorHAnsi"/>
        </w:rPr>
      </w:pPr>
      <w:r w:rsidRPr="007A6F1C">
        <w:rPr>
          <w:rFonts w:cstheme="minorHAnsi"/>
        </w:rPr>
        <w:t>Der Patient wird erinnert, wenn er seine Medikamente nehmen muss.</w:t>
      </w:r>
    </w:p>
    <w:p w14:paraId="7E3FFED2" w14:textId="77777777" w:rsidR="00271E63" w:rsidRPr="007A6F1C" w:rsidRDefault="00271E63" w:rsidP="00271E63">
      <w:pPr>
        <w:pStyle w:val="Listenabsatz"/>
        <w:numPr>
          <w:ilvl w:val="0"/>
          <w:numId w:val="42"/>
        </w:numPr>
        <w:autoSpaceDE w:val="0"/>
        <w:autoSpaceDN w:val="0"/>
        <w:adjustRightInd w:val="0"/>
        <w:spacing w:line="240" w:lineRule="auto"/>
        <w:rPr>
          <w:rFonts w:cstheme="minorHAnsi"/>
        </w:rPr>
      </w:pPr>
      <w:r w:rsidRPr="007A6F1C">
        <w:rPr>
          <w:rFonts w:cstheme="minorHAnsi"/>
        </w:rPr>
        <w:t>Der Arzt kann Aufgaben für den Patienten erfassen, die der Patient bis zum nächsten Termin abarbeiten sollte.</w:t>
      </w:r>
    </w:p>
    <w:p w14:paraId="781FC588" w14:textId="77777777" w:rsidR="00271E63" w:rsidRPr="007A6F1C" w:rsidRDefault="00271E63" w:rsidP="00271E63">
      <w:pPr>
        <w:autoSpaceDE w:val="0"/>
        <w:autoSpaceDN w:val="0"/>
        <w:adjustRightInd w:val="0"/>
        <w:rPr>
          <w:rFonts w:cstheme="minorHAnsi"/>
        </w:rPr>
      </w:pPr>
    </w:p>
    <w:p w14:paraId="75E9ED5C" w14:textId="2A9290AB" w:rsidR="00271E63" w:rsidRPr="007A6F1C" w:rsidRDefault="00271E63" w:rsidP="00271E63">
      <w:pPr>
        <w:autoSpaceDE w:val="0"/>
        <w:autoSpaceDN w:val="0"/>
        <w:adjustRightInd w:val="0"/>
        <w:rPr>
          <w:rFonts w:cstheme="minorHAnsi"/>
        </w:rPr>
      </w:pPr>
      <w:r w:rsidRPr="007A6F1C">
        <w:rPr>
          <w:rFonts w:cstheme="minorHAnsi"/>
          <w:b/>
          <w:bCs/>
        </w:rPr>
        <w:t>Nicht funktionale Anforderung</w:t>
      </w:r>
      <w:r w:rsidR="00D03668">
        <w:rPr>
          <w:rFonts w:cstheme="minorHAnsi"/>
          <w:b/>
          <w:bCs/>
        </w:rPr>
        <w:t>en</w:t>
      </w:r>
      <w:r w:rsidRPr="007A6F1C">
        <w:rPr>
          <w:rFonts w:cstheme="minorHAnsi"/>
          <w:b/>
          <w:bCs/>
        </w:rPr>
        <w:t>:</w:t>
      </w:r>
    </w:p>
    <w:p w14:paraId="31DE1EFA" w14:textId="77777777" w:rsidR="00F2679A" w:rsidRDefault="00271E63" w:rsidP="00271E63">
      <w:pPr>
        <w:pStyle w:val="Listenabsatz"/>
        <w:numPr>
          <w:ilvl w:val="0"/>
          <w:numId w:val="42"/>
        </w:numPr>
        <w:autoSpaceDE w:val="0"/>
        <w:autoSpaceDN w:val="0"/>
        <w:adjustRightInd w:val="0"/>
        <w:spacing w:line="240" w:lineRule="auto"/>
        <w:rPr>
          <w:rFonts w:cstheme="minorHAnsi"/>
        </w:rPr>
      </w:pPr>
      <w:r w:rsidRPr="007A6F1C">
        <w:rPr>
          <w:rFonts w:cstheme="minorHAnsi"/>
        </w:rPr>
        <w:t>Das Programm darf nicht während der Nutzung (Übungsausführung, Tagebucheintrag, etc.) abstürzen.</w:t>
      </w:r>
    </w:p>
    <w:p w14:paraId="0B7319DE" w14:textId="09BA3B66" w:rsidR="00271E63" w:rsidRPr="00F2679A" w:rsidRDefault="00271E63" w:rsidP="00271E63">
      <w:pPr>
        <w:pStyle w:val="Listenabsatz"/>
        <w:numPr>
          <w:ilvl w:val="0"/>
          <w:numId w:val="42"/>
        </w:numPr>
        <w:autoSpaceDE w:val="0"/>
        <w:autoSpaceDN w:val="0"/>
        <w:adjustRightInd w:val="0"/>
        <w:spacing w:line="240" w:lineRule="auto"/>
        <w:rPr>
          <w:rFonts w:cstheme="minorHAnsi"/>
        </w:rPr>
      </w:pPr>
      <w:r w:rsidRPr="00F2679A">
        <w:rPr>
          <w:rFonts w:cstheme="minorHAnsi"/>
        </w:rPr>
        <w:t>Auch bei einem Fehler des Systems</w:t>
      </w:r>
      <w:r w:rsidR="00F2679A">
        <w:rPr>
          <w:rFonts w:cstheme="minorHAnsi"/>
        </w:rPr>
        <w:t xml:space="preserve"> </w:t>
      </w:r>
      <w:r w:rsidRPr="00F2679A">
        <w:rPr>
          <w:rFonts w:cstheme="minorHAnsi"/>
        </w:rPr>
        <w:t>soll es möglich sein den Arzt zu kontaktieren.</w:t>
      </w:r>
    </w:p>
    <w:p w14:paraId="54B01A06" w14:textId="77777777" w:rsidR="00271E63" w:rsidRPr="00F45ADF" w:rsidRDefault="00271E63" w:rsidP="00F45ADF">
      <w:pPr>
        <w:pStyle w:val="Textkrper"/>
        <w:rPr>
          <w:lang w:val="de-CH"/>
        </w:rPr>
      </w:pPr>
    </w:p>
    <w:p w14:paraId="0A4388A8" w14:textId="23DFBDC5" w:rsidR="008F521E" w:rsidRPr="00676912" w:rsidRDefault="008F521E" w:rsidP="00676912">
      <w:pPr>
        <w:rPr>
          <w:rFonts w:asciiTheme="minorHAnsi" w:hAnsiTheme="minorHAnsi" w:cstheme="minorHAnsi"/>
          <w:lang w:val="de-CH"/>
        </w:rPr>
      </w:pPr>
      <w:r w:rsidRPr="00676912">
        <w:rPr>
          <w:rFonts w:asciiTheme="minorHAnsi" w:hAnsiTheme="minorHAnsi" w:cstheme="minorHAnsi"/>
          <w:lang w:val="de-CH"/>
        </w:rPr>
        <w:br w:type="page"/>
      </w:r>
    </w:p>
    <w:p w14:paraId="31BBE347" w14:textId="63A32F64" w:rsidR="006E29A9" w:rsidRDefault="6F2FF695" w:rsidP="00B11491">
      <w:pPr>
        <w:pStyle w:val="berschrift1"/>
        <w:tabs>
          <w:tab w:val="clear" w:pos="900"/>
          <w:tab w:val="num" w:pos="567"/>
        </w:tabs>
        <w:rPr>
          <w:rFonts w:asciiTheme="minorHAnsi" w:hAnsiTheme="minorHAnsi" w:cstheme="minorHAnsi"/>
        </w:rPr>
      </w:pPr>
      <w:bookmarkStart w:id="14" w:name="_Toc497227164"/>
      <w:bookmarkStart w:id="15" w:name="_Toc23179144"/>
      <w:r w:rsidRPr="00B11491">
        <w:rPr>
          <w:rFonts w:asciiTheme="minorHAnsi" w:hAnsiTheme="minorHAnsi" w:cstheme="minorHAnsi"/>
        </w:rPr>
        <w:lastRenderedPageBreak/>
        <w:t>Design</w:t>
      </w:r>
      <w:bookmarkEnd w:id="14"/>
      <w:bookmarkEnd w:id="15"/>
    </w:p>
    <w:p w14:paraId="065DFD54" w14:textId="3AC507A7" w:rsidR="00676912" w:rsidRPr="00493FB9" w:rsidRDefault="00676912" w:rsidP="00676912">
      <w:pPr>
        <w:pStyle w:val="berschrift2"/>
        <w:rPr>
          <w:rFonts w:asciiTheme="minorHAnsi" w:hAnsiTheme="minorHAnsi" w:cstheme="minorHAnsi"/>
        </w:rPr>
      </w:pPr>
      <w:r>
        <w:rPr>
          <w:rStyle w:val="normaltextrun"/>
          <w:rFonts w:asciiTheme="minorHAnsi" w:hAnsiTheme="minorHAnsi" w:cstheme="minorHAnsi"/>
        </w:rPr>
        <w:t>Storyboards</w:t>
      </w:r>
    </w:p>
    <w:p w14:paraId="20C7262E" w14:textId="2513812D" w:rsidR="00676912" w:rsidRDefault="00676912" w:rsidP="00676912">
      <w:pPr>
        <w:rPr>
          <w:rFonts w:ascii="Century Gothic" w:hAnsi="Century Gothic"/>
          <w:sz w:val="20"/>
          <w:szCs w:val="20"/>
        </w:rPr>
      </w:pPr>
      <w:r w:rsidRPr="003E6EC6">
        <w:rPr>
          <w:rFonts w:ascii="Century Gothic" w:hAnsi="Century Gothic"/>
          <w:b/>
          <w:bCs/>
          <w:sz w:val="20"/>
          <w:szCs w:val="20"/>
        </w:rPr>
        <w:t>Titel</w:t>
      </w:r>
      <w:r w:rsidRPr="003E6EC6">
        <w:rPr>
          <w:rFonts w:ascii="Century Gothic" w:hAnsi="Century Gothic"/>
          <w:sz w:val="20"/>
          <w:szCs w:val="20"/>
        </w:rPr>
        <w:t xml:space="preserve">: </w:t>
      </w:r>
      <w:r>
        <w:rPr>
          <w:rFonts w:ascii="Century Gothic" w:hAnsi="Century Gothic"/>
          <w:sz w:val="20"/>
          <w:szCs w:val="20"/>
        </w:rPr>
        <w:t>Austauschportal – Digitale Kommunikation</w:t>
      </w:r>
    </w:p>
    <w:p w14:paraId="784F599C" w14:textId="7D7864D8" w:rsidR="002E71A5" w:rsidRPr="003E6EC6" w:rsidRDefault="002E71A5" w:rsidP="00676912">
      <w:pPr>
        <w:rPr>
          <w:rFonts w:ascii="Century Gothic" w:hAnsi="Century Gothic"/>
          <w:sz w:val="20"/>
          <w:szCs w:val="20"/>
        </w:rPr>
      </w:pPr>
      <w:r>
        <w:rPr>
          <w:rFonts w:ascii="Century Gothic" w:hAnsi="Century Gothic"/>
          <w:sz w:val="20"/>
          <w:szCs w:val="20"/>
        </w:rPr>
        <w:t>Dieses Storyboard befasst sich mit einem Austauschportal. Hierbei kann der Patient seine Erfahrungen und gemachten Erlebnisse posten und Tipps von anderen Patienten entgegennehmen und gegebenenfalls anwenden.</w:t>
      </w:r>
    </w:p>
    <w:p w14:paraId="13108270" w14:textId="77777777" w:rsidR="00676912" w:rsidRPr="003E6EC6" w:rsidRDefault="00676912" w:rsidP="00676912">
      <w:pPr>
        <w:rPr>
          <w:rFonts w:ascii="Century Gothic" w:hAnsi="Century Gothic"/>
          <w:sz w:val="20"/>
          <w:szCs w:val="20"/>
        </w:rPr>
      </w:pPr>
      <w:r w:rsidRPr="003E6EC6">
        <w:rPr>
          <w:rFonts w:ascii="Century Gothic" w:hAnsi="Century Gothic"/>
          <w:b/>
          <w:bCs/>
          <w:sz w:val="20"/>
          <w:szCs w:val="20"/>
        </w:rPr>
        <w:t>Storyboard erstellt von</w:t>
      </w:r>
      <w:r w:rsidRPr="003E6EC6">
        <w:rPr>
          <w:rFonts w:ascii="Century Gothic" w:hAnsi="Century Gothic"/>
          <w:sz w:val="20"/>
          <w:szCs w:val="20"/>
        </w:rPr>
        <w:t xml:space="preserve">: </w:t>
      </w:r>
      <w:r>
        <w:rPr>
          <w:rFonts w:ascii="Century Gothic" w:hAnsi="Century Gothic"/>
          <w:sz w:val="20"/>
          <w:szCs w:val="20"/>
        </w:rPr>
        <w:t>Thomas Wacker, X2a</w:t>
      </w:r>
    </w:p>
    <w:p w14:paraId="7B68C05A" w14:textId="77777777" w:rsidR="00676912" w:rsidRPr="00676912" w:rsidRDefault="00676912" w:rsidP="00676912">
      <w:pPr>
        <w:rPr>
          <w:rFonts w:ascii="Century Gothic" w:hAnsi="Century Gothic"/>
          <w:sz w:val="20"/>
          <w:szCs w:val="20"/>
          <w:lang w:val="en-US"/>
        </w:rPr>
      </w:pPr>
      <w:r w:rsidRPr="00676912">
        <w:rPr>
          <w:rFonts w:ascii="Century Gothic" w:hAnsi="Century Gothic"/>
          <w:b/>
          <w:bCs/>
          <w:sz w:val="20"/>
          <w:szCs w:val="20"/>
          <w:lang w:val="en-US"/>
        </w:rPr>
        <w:t>Datum</w:t>
      </w:r>
      <w:r w:rsidRPr="00676912">
        <w:rPr>
          <w:rFonts w:ascii="Century Gothic" w:hAnsi="Century Gothic"/>
          <w:sz w:val="20"/>
          <w:szCs w:val="20"/>
          <w:lang w:val="en-US"/>
        </w:rPr>
        <w:t>: 24.10.2019</w:t>
      </w:r>
    </w:p>
    <w:p w14:paraId="7CA82957" w14:textId="77777777" w:rsidR="00676912" w:rsidRPr="003E6EC6" w:rsidRDefault="00676912" w:rsidP="00676912">
      <w:pPr>
        <w:rPr>
          <w:rFonts w:ascii="Century Gothic" w:hAnsi="Century Gothic"/>
          <w:sz w:val="20"/>
          <w:szCs w:val="20"/>
          <w:lang w:val="en-GB"/>
        </w:rPr>
      </w:pPr>
      <w:r w:rsidRPr="003E6EC6">
        <w:rPr>
          <w:rFonts w:ascii="Century Gothic" w:hAnsi="Century Gothic"/>
          <w:b/>
          <w:bCs/>
          <w:sz w:val="20"/>
          <w:szCs w:val="20"/>
          <w:lang w:val="en-GB"/>
        </w:rPr>
        <w:t>Modul</w:t>
      </w:r>
      <w:r w:rsidRPr="003E6EC6">
        <w:rPr>
          <w:rFonts w:ascii="Century Gothic" w:hAnsi="Century Gothic"/>
          <w:sz w:val="20"/>
          <w:szCs w:val="20"/>
          <w:lang w:val="en-GB"/>
        </w:rPr>
        <w:t>: Software Engineering and Design, BTX8081</w:t>
      </w:r>
    </w:p>
    <w:p w14:paraId="5A46D721" w14:textId="77777777" w:rsidR="00676912" w:rsidRPr="003E6EC6" w:rsidRDefault="00676912" w:rsidP="00676912">
      <w:pPr>
        <w:rPr>
          <w:rFonts w:ascii="Century Gothic" w:hAnsi="Century Gothic"/>
          <w:sz w:val="8"/>
          <w:szCs w:val="8"/>
          <w:lang w:val="en-GB"/>
        </w:rPr>
      </w:pPr>
    </w:p>
    <w:tbl>
      <w:tblPr>
        <w:tblStyle w:val="Tabellenraster"/>
        <w:tblW w:w="0" w:type="auto"/>
        <w:tblLook w:val="04A0" w:firstRow="1" w:lastRow="0" w:firstColumn="1" w:lastColumn="0" w:noHBand="0" w:noVBand="1"/>
      </w:tblPr>
      <w:tblGrid>
        <w:gridCol w:w="5102"/>
      </w:tblGrid>
      <w:tr w:rsidR="00676912" w:rsidRPr="003E6EC6" w14:paraId="2E5E0AD3" w14:textId="77777777" w:rsidTr="009515EF">
        <w:tc>
          <w:tcPr>
            <w:tcW w:w="5102" w:type="dxa"/>
          </w:tcPr>
          <w:p w14:paraId="6AB7F5D0" w14:textId="77777777" w:rsidR="00676912" w:rsidRPr="003E6EC6" w:rsidRDefault="00676912" w:rsidP="009515EF">
            <w:pPr>
              <w:rPr>
                <w:rFonts w:ascii="Century Gothic" w:hAnsi="Century Gothic"/>
                <w:sz w:val="18"/>
                <w:szCs w:val="18"/>
                <w:lang w:val="en-GB"/>
              </w:rPr>
            </w:pPr>
            <w:r w:rsidRPr="003E6EC6">
              <w:rPr>
                <w:rFonts w:ascii="Century Gothic" w:hAnsi="Century Gothic"/>
                <w:sz w:val="18"/>
                <w:szCs w:val="18"/>
                <w:lang w:val="en-GB"/>
              </w:rPr>
              <w:t>Szene 1</w:t>
            </w:r>
          </w:p>
        </w:tc>
      </w:tr>
      <w:tr w:rsidR="00676912" w:rsidRPr="003E6EC6" w14:paraId="5C75064B" w14:textId="77777777" w:rsidTr="009515EF">
        <w:trPr>
          <w:trHeight w:val="3402"/>
        </w:trPr>
        <w:tc>
          <w:tcPr>
            <w:tcW w:w="5102" w:type="dxa"/>
          </w:tcPr>
          <w:p w14:paraId="68D20775" w14:textId="77777777" w:rsidR="00676912" w:rsidRPr="003E6EC6" w:rsidRDefault="00676912" w:rsidP="009515EF">
            <w:pPr>
              <w:jc w:val="center"/>
              <w:rPr>
                <w:rFonts w:ascii="Century Gothic" w:hAnsi="Century Gothic"/>
                <w:sz w:val="18"/>
                <w:szCs w:val="18"/>
                <w:lang w:val="en-GB"/>
              </w:rPr>
            </w:pPr>
            <w:r>
              <w:rPr>
                <w:noProof/>
              </w:rPr>
              <w:drawing>
                <wp:inline distT="0" distB="0" distL="0" distR="0" wp14:anchorId="12AD846A" wp14:editId="25BD8364">
                  <wp:extent cx="1314450" cy="2132627"/>
                  <wp:effectExtent l="0" t="0" r="0"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25440" cy="2150458"/>
                          </a:xfrm>
                          <a:prstGeom prst="rect">
                            <a:avLst/>
                          </a:prstGeom>
                        </pic:spPr>
                      </pic:pic>
                    </a:graphicData>
                  </a:graphic>
                </wp:inline>
              </w:drawing>
            </w:r>
          </w:p>
        </w:tc>
      </w:tr>
      <w:tr w:rsidR="00676912" w:rsidRPr="003E6EC6" w14:paraId="7F1C9C8E" w14:textId="77777777" w:rsidTr="009515EF">
        <w:trPr>
          <w:trHeight w:val="1134"/>
        </w:trPr>
        <w:tc>
          <w:tcPr>
            <w:tcW w:w="5102" w:type="dxa"/>
          </w:tcPr>
          <w:p w14:paraId="107F4F94" w14:textId="77777777" w:rsidR="00676912" w:rsidRPr="00713329" w:rsidRDefault="00676912" w:rsidP="009515EF">
            <w:pPr>
              <w:rPr>
                <w:rFonts w:ascii="Century Gothic" w:hAnsi="Century Gothic"/>
                <w:sz w:val="18"/>
                <w:szCs w:val="18"/>
              </w:rPr>
            </w:pPr>
            <w:r w:rsidRPr="00713329">
              <w:rPr>
                <w:rFonts w:ascii="Century Gothic" w:hAnsi="Century Gothic"/>
                <w:sz w:val="18"/>
                <w:szCs w:val="18"/>
              </w:rPr>
              <w:t>Beschreibung:</w:t>
            </w:r>
            <w:r w:rsidRPr="00713329">
              <w:rPr>
                <w:rFonts w:ascii="Century Gothic" w:hAnsi="Century Gothic"/>
                <w:sz w:val="18"/>
                <w:szCs w:val="18"/>
              </w:rPr>
              <w:br/>
              <w:t>Patient 1 hatte heftige A</w:t>
            </w:r>
            <w:r>
              <w:rPr>
                <w:rFonts w:ascii="Century Gothic" w:hAnsi="Century Gothic"/>
                <w:sz w:val="18"/>
                <w:szCs w:val="18"/>
              </w:rPr>
              <w:t>ngststörungen und möchte wissen, wie andere sich fühlten und wie sie sich dabei helfen.</w:t>
            </w:r>
          </w:p>
        </w:tc>
      </w:tr>
    </w:tbl>
    <w:p w14:paraId="07AEF1D8" w14:textId="77777777" w:rsidR="00676912" w:rsidRPr="00713329" w:rsidRDefault="00676912" w:rsidP="00676912">
      <w:pPr>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676912" w:rsidRPr="003E6EC6" w14:paraId="2AC03731" w14:textId="77777777" w:rsidTr="009515EF">
        <w:tc>
          <w:tcPr>
            <w:tcW w:w="5102" w:type="dxa"/>
          </w:tcPr>
          <w:p w14:paraId="5D80A17E" w14:textId="77777777" w:rsidR="00676912" w:rsidRPr="003E6EC6" w:rsidRDefault="00676912" w:rsidP="009515EF">
            <w:pPr>
              <w:rPr>
                <w:rFonts w:ascii="Century Gothic" w:hAnsi="Century Gothic"/>
                <w:sz w:val="18"/>
                <w:szCs w:val="18"/>
                <w:lang w:val="en-GB"/>
              </w:rPr>
            </w:pPr>
            <w:r w:rsidRPr="003E6EC6">
              <w:rPr>
                <w:rFonts w:ascii="Century Gothic" w:hAnsi="Century Gothic"/>
                <w:sz w:val="18"/>
                <w:szCs w:val="18"/>
                <w:lang w:val="en-GB"/>
              </w:rPr>
              <w:t>Szene 2</w:t>
            </w:r>
          </w:p>
        </w:tc>
      </w:tr>
      <w:tr w:rsidR="00676912" w:rsidRPr="003E6EC6" w14:paraId="6F760D38" w14:textId="77777777" w:rsidTr="009515EF">
        <w:trPr>
          <w:trHeight w:val="3402"/>
        </w:trPr>
        <w:tc>
          <w:tcPr>
            <w:tcW w:w="5102" w:type="dxa"/>
          </w:tcPr>
          <w:p w14:paraId="2B12132A" w14:textId="77777777" w:rsidR="00676912" w:rsidRPr="003E6EC6" w:rsidRDefault="00676912" w:rsidP="009515EF">
            <w:pPr>
              <w:jc w:val="center"/>
              <w:rPr>
                <w:rFonts w:ascii="Century Gothic" w:hAnsi="Century Gothic"/>
                <w:sz w:val="18"/>
                <w:szCs w:val="18"/>
                <w:lang w:val="en-GB"/>
              </w:rPr>
            </w:pPr>
            <w:r>
              <w:rPr>
                <w:noProof/>
              </w:rPr>
              <w:drawing>
                <wp:inline distT="0" distB="0" distL="0" distR="0" wp14:anchorId="72666599" wp14:editId="5D54895A">
                  <wp:extent cx="1879719" cy="1948736"/>
                  <wp:effectExtent l="0" t="0" r="635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94567" cy="1964129"/>
                          </a:xfrm>
                          <a:prstGeom prst="rect">
                            <a:avLst/>
                          </a:prstGeom>
                        </pic:spPr>
                      </pic:pic>
                    </a:graphicData>
                  </a:graphic>
                </wp:inline>
              </w:drawing>
            </w:r>
          </w:p>
        </w:tc>
      </w:tr>
      <w:tr w:rsidR="00676912" w:rsidRPr="003E6EC6" w14:paraId="7A39B5EF" w14:textId="77777777" w:rsidTr="009515EF">
        <w:trPr>
          <w:trHeight w:val="1134"/>
        </w:trPr>
        <w:tc>
          <w:tcPr>
            <w:tcW w:w="5102" w:type="dxa"/>
          </w:tcPr>
          <w:p w14:paraId="1EE60AD1" w14:textId="77777777" w:rsidR="00676912" w:rsidRPr="00713329" w:rsidRDefault="00676912" w:rsidP="009515EF">
            <w:pPr>
              <w:rPr>
                <w:rFonts w:ascii="Century Gothic" w:hAnsi="Century Gothic"/>
                <w:sz w:val="18"/>
                <w:szCs w:val="18"/>
              </w:rPr>
            </w:pPr>
            <w:r w:rsidRPr="00713329">
              <w:rPr>
                <w:rFonts w:ascii="Century Gothic" w:hAnsi="Century Gothic"/>
                <w:sz w:val="18"/>
                <w:szCs w:val="18"/>
              </w:rPr>
              <w:lastRenderedPageBreak/>
              <w:t>Beschreibung:</w:t>
            </w:r>
            <w:r w:rsidRPr="00713329">
              <w:rPr>
                <w:rFonts w:ascii="Century Gothic" w:hAnsi="Century Gothic"/>
                <w:sz w:val="18"/>
                <w:szCs w:val="18"/>
              </w:rPr>
              <w:br/>
              <w:t>Patient 1 nimmt Smartphone u</w:t>
            </w:r>
            <w:r>
              <w:rPr>
                <w:rFonts w:ascii="Century Gothic" w:hAnsi="Century Gothic"/>
                <w:sz w:val="18"/>
                <w:szCs w:val="18"/>
              </w:rPr>
              <w:t>nd teilt seine Situationen mit anderen Patienten in der App.</w:t>
            </w:r>
          </w:p>
        </w:tc>
      </w:tr>
    </w:tbl>
    <w:p w14:paraId="13059301" w14:textId="77777777" w:rsidR="00676912" w:rsidRDefault="00676912" w:rsidP="00676912">
      <w:pPr>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676912" w:rsidRPr="003E6EC6" w14:paraId="11CFBFF4" w14:textId="77777777" w:rsidTr="009515EF">
        <w:tc>
          <w:tcPr>
            <w:tcW w:w="5102" w:type="dxa"/>
          </w:tcPr>
          <w:p w14:paraId="57E54688" w14:textId="77777777" w:rsidR="00676912" w:rsidRPr="003E6EC6" w:rsidRDefault="00676912" w:rsidP="009515EF">
            <w:pPr>
              <w:rPr>
                <w:rFonts w:ascii="Century Gothic" w:hAnsi="Century Gothic"/>
                <w:sz w:val="18"/>
                <w:szCs w:val="18"/>
                <w:lang w:val="en-GB"/>
              </w:rPr>
            </w:pPr>
            <w:r w:rsidRPr="003E6EC6">
              <w:rPr>
                <w:rFonts w:ascii="Century Gothic" w:hAnsi="Century Gothic"/>
                <w:sz w:val="18"/>
                <w:szCs w:val="18"/>
                <w:lang w:val="en-GB"/>
              </w:rPr>
              <w:t>Szene 3</w:t>
            </w:r>
          </w:p>
        </w:tc>
      </w:tr>
      <w:tr w:rsidR="00676912" w:rsidRPr="003E6EC6" w14:paraId="282C4736" w14:textId="77777777" w:rsidTr="009515EF">
        <w:trPr>
          <w:trHeight w:val="3402"/>
        </w:trPr>
        <w:tc>
          <w:tcPr>
            <w:tcW w:w="5102" w:type="dxa"/>
          </w:tcPr>
          <w:p w14:paraId="6A03A05F" w14:textId="77777777" w:rsidR="00676912" w:rsidRPr="003E6EC6" w:rsidRDefault="00676912" w:rsidP="009515EF">
            <w:pPr>
              <w:jc w:val="center"/>
              <w:rPr>
                <w:rFonts w:ascii="Century Gothic" w:hAnsi="Century Gothic"/>
                <w:sz w:val="18"/>
                <w:szCs w:val="18"/>
                <w:lang w:val="en-GB"/>
              </w:rPr>
            </w:pPr>
            <w:r>
              <w:rPr>
                <w:noProof/>
              </w:rPr>
              <w:drawing>
                <wp:inline distT="0" distB="0" distL="0" distR="0" wp14:anchorId="0F263BC2" wp14:editId="48CF30D5">
                  <wp:extent cx="1938072" cy="1929130"/>
                  <wp:effectExtent l="0" t="0" r="508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48378" cy="1939389"/>
                          </a:xfrm>
                          <a:prstGeom prst="rect">
                            <a:avLst/>
                          </a:prstGeom>
                        </pic:spPr>
                      </pic:pic>
                    </a:graphicData>
                  </a:graphic>
                </wp:inline>
              </w:drawing>
            </w:r>
          </w:p>
        </w:tc>
      </w:tr>
      <w:tr w:rsidR="00676912" w:rsidRPr="003E6EC6" w14:paraId="3FB4BCF0" w14:textId="77777777" w:rsidTr="009515EF">
        <w:trPr>
          <w:trHeight w:val="1134"/>
        </w:trPr>
        <w:tc>
          <w:tcPr>
            <w:tcW w:w="5102" w:type="dxa"/>
          </w:tcPr>
          <w:p w14:paraId="45B4AF45" w14:textId="77777777" w:rsidR="00676912" w:rsidRPr="00713329" w:rsidRDefault="00676912" w:rsidP="009515EF">
            <w:pPr>
              <w:rPr>
                <w:rFonts w:ascii="Century Gothic" w:hAnsi="Century Gothic"/>
                <w:sz w:val="18"/>
                <w:szCs w:val="18"/>
              </w:rPr>
            </w:pPr>
            <w:r w:rsidRPr="00713329">
              <w:rPr>
                <w:rFonts w:ascii="Century Gothic" w:hAnsi="Century Gothic"/>
                <w:sz w:val="18"/>
                <w:szCs w:val="18"/>
              </w:rPr>
              <w:t>Beschreibung:</w:t>
            </w:r>
            <w:r w:rsidRPr="00713329">
              <w:rPr>
                <w:rFonts w:ascii="Century Gothic" w:hAnsi="Century Gothic"/>
                <w:sz w:val="18"/>
                <w:szCs w:val="18"/>
              </w:rPr>
              <w:br/>
              <w:t>Patient 2 erhält eine N</w:t>
            </w:r>
            <w:r>
              <w:rPr>
                <w:rFonts w:ascii="Century Gothic" w:hAnsi="Century Gothic"/>
                <w:sz w:val="18"/>
                <w:szCs w:val="18"/>
              </w:rPr>
              <w:t>otification auf seinem Smartphone.</w:t>
            </w:r>
          </w:p>
        </w:tc>
      </w:tr>
    </w:tbl>
    <w:p w14:paraId="13C118FC" w14:textId="77777777" w:rsidR="00676912" w:rsidRPr="00713329" w:rsidRDefault="00676912" w:rsidP="00676912">
      <w:pPr>
        <w:rPr>
          <w:rFonts w:ascii="Century Gothic" w:hAnsi="Century Gothic"/>
          <w:sz w:val="16"/>
          <w:szCs w:val="16"/>
        </w:rPr>
      </w:pPr>
    </w:p>
    <w:tbl>
      <w:tblPr>
        <w:tblStyle w:val="Tabellenraster"/>
        <w:tblW w:w="0" w:type="auto"/>
        <w:tblLook w:val="04A0" w:firstRow="1" w:lastRow="0" w:firstColumn="1" w:lastColumn="0" w:noHBand="0" w:noVBand="1"/>
      </w:tblPr>
      <w:tblGrid>
        <w:gridCol w:w="5102"/>
      </w:tblGrid>
      <w:tr w:rsidR="00676912" w:rsidRPr="003E6EC6" w14:paraId="73412C45" w14:textId="77777777" w:rsidTr="009515EF">
        <w:tc>
          <w:tcPr>
            <w:tcW w:w="5102" w:type="dxa"/>
          </w:tcPr>
          <w:p w14:paraId="71E82E32" w14:textId="77777777" w:rsidR="00676912" w:rsidRPr="003E6EC6" w:rsidRDefault="00676912" w:rsidP="009515EF">
            <w:pPr>
              <w:rPr>
                <w:rFonts w:ascii="Century Gothic" w:hAnsi="Century Gothic"/>
                <w:sz w:val="18"/>
                <w:szCs w:val="18"/>
                <w:lang w:val="en-GB"/>
              </w:rPr>
            </w:pPr>
            <w:r w:rsidRPr="003E6EC6">
              <w:rPr>
                <w:rFonts w:ascii="Century Gothic" w:hAnsi="Century Gothic"/>
                <w:sz w:val="18"/>
                <w:szCs w:val="18"/>
                <w:lang w:val="en-GB"/>
              </w:rPr>
              <w:t>Szene 4</w:t>
            </w:r>
          </w:p>
        </w:tc>
      </w:tr>
      <w:tr w:rsidR="00676912" w:rsidRPr="003E6EC6" w14:paraId="5A20446E" w14:textId="77777777" w:rsidTr="009515EF">
        <w:trPr>
          <w:trHeight w:val="3402"/>
        </w:trPr>
        <w:tc>
          <w:tcPr>
            <w:tcW w:w="5102" w:type="dxa"/>
          </w:tcPr>
          <w:p w14:paraId="264C59DD" w14:textId="77777777" w:rsidR="00676912" w:rsidRPr="003E6EC6" w:rsidRDefault="00676912" w:rsidP="009515EF">
            <w:pPr>
              <w:jc w:val="center"/>
              <w:rPr>
                <w:rFonts w:ascii="Century Gothic" w:hAnsi="Century Gothic"/>
                <w:sz w:val="18"/>
                <w:szCs w:val="18"/>
                <w:lang w:val="en-GB"/>
              </w:rPr>
            </w:pPr>
            <w:r>
              <w:rPr>
                <w:noProof/>
              </w:rPr>
              <w:drawing>
                <wp:inline distT="0" distB="0" distL="0" distR="0" wp14:anchorId="4F912D6D" wp14:editId="0F888478">
                  <wp:extent cx="1683799" cy="189484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97756" cy="1910547"/>
                          </a:xfrm>
                          <a:prstGeom prst="rect">
                            <a:avLst/>
                          </a:prstGeom>
                        </pic:spPr>
                      </pic:pic>
                    </a:graphicData>
                  </a:graphic>
                </wp:inline>
              </w:drawing>
            </w:r>
          </w:p>
        </w:tc>
      </w:tr>
      <w:tr w:rsidR="00676912" w:rsidRPr="003E6EC6" w14:paraId="2519BFAF" w14:textId="77777777" w:rsidTr="009515EF">
        <w:trPr>
          <w:trHeight w:val="1134"/>
        </w:trPr>
        <w:tc>
          <w:tcPr>
            <w:tcW w:w="5102" w:type="dxa"/>
          </w:tcPr>
          <w:p w14:paraId="22EE254D" w14:textId="77777777" w:rsidR="00676912" w:rsidRPr="00713329" w:rsidRDefault="00676912" w:rsidP="009515EF">
            <w:pPr>
              <w:rPr>
                <w:rFonts w:ascii="Century Gothic" w:hAnsi="Century Gothic"/>
                <w:sz w:val="18"/>
                <w:szCs w:val="18"/>
              </w:rPr>
            </w:pPr>
            <w:r w:rsidRPr="00713329">
              <w:rPr>
                <w:rFonts w:ascii="Century Gothic" w:hAnsi="Century Gothic"/>
                <w:sz w:val="18"/>
                <w:szCs w:val="18"/>
              </w:rPr>
              <w:t>Beschreibung:</w:t>
            </w:r>
            <w:r w:rsidRPr="00713329">
              <w:rPr>
                <w:rFonts w:ascii="Century Gothic" w:hAnsi="Century Gothic"/>
                <w:sz w:val="18"/>
                <w:szCs w:val="18"/>
              </w:rPr>
              <w:br/>
              <w:t>Patient 2 liest Situationen v</w:t>
            </w:r>
            <w:r>
              <w:rPr>
                <w:rFonts w:ascii="Century Gothic" w:hAnsi="Century Gothic"/>
                <w:sz w:val="18"/>
                <w:szCs w:val="18"/>
              </w:rPr>
              <w:t>on Patient 1 und hat ein Deja-vu. Er schreibt Patient 1, was ihm in ähnlichen Situationen geholfen hat.</w:t>
            </w:r>
          </w:p>
        </w:tc>
      </w:tr>
    </w:tbl>
    <w:p w14:paraId="67DB65B4" w14:textId="77777777" w:rsidR="00676912" w:rsidRPr="00713329" w:rsidRDefault="00676912" w:rsidP="00676912">
      <w:pPr>
        <w:rPr>
          <w:rFonts w:ascii="Century Gothic" w:hAnsi="Century Gothic"/>
          <w:sz w:val="18"/>
          <w:szCs w:val="18"/>
        </w:rPr>
      </w:pPr>
    </w:p>
    <w:tbl>
      <w:tblPr>
        <w:tblStyle w:val="Tabellenraster"/>
        <w:tblW w:w="0" w:type="auto"/>
        <w:tblLook w:val="04A0" w:firstRow="1" w:lastRow="0" w:firstColumn="1" w:lastColumn="0" w:noHBand="0" w:noVBand="1"/>
      </w:tblPr>
      <w:tblGrid>
        <w:gridCol w:w="5102"/>
      </w:tblGrid>
      <w:tr w:rsidR="00676912" w:rsidRPr="003E6EC6" w14:paraId="43508A7C" w14:textId="77777777" w:rsidTr="009515EF">
        <w:tc>
          <w:tcPr>
            <w:tcW w:w="5102" w:type="dxa"/>
          </w:tcPr>
          <w:p w14:paraId="66D98F04" w14:textId="77777777" w:rsidR="00676912" w:rsidRPr="003E6EC6" w:rsidRDefault="00676912" w:rsidP="009515EF">
            <w:pPr>
              <w:rPr>
                <w:rFonts w:ascii="Century Gothic" w:hAnsi="Century Gothic"/>
                <w:sz w:val="18"/>
                <w:szCs w:val="18"/>
                <w:lang w:val="en-GB"/>
              </w:rPr>
            </w:pPr>
            <w:r w:rsidRPr="003E6EC6">
              <w:rPr>
                <w:rFonts w:ascii="Century Gothic" w:hAnsi="Century Gothic"/>
                <w:sz w:val="18"/>
                <w:szCs w:val="18"/>
                <w:lang w:val="en-GB"/>
              </w:rPr>
              <w:t>Szene 5</w:t>
            </w:r>
          </w:p>
        </w:tc>
      </w:tr>
      <w:tr w:rsidR="00676912" w:rsidRPr="003E6EC6" w14:paraId="634905F3" w14:textId="77777777" w:rsidTr="009515EF">
        <w:trPr>
          <w:trHeight w:val="3402"/>
        </w:trPr>
        <w:tc>
          <w:tcPr>
            <w:tcW w:w="5102" w:type="dxa"/>
          </w:tcPr>
          <w:p w14:paraId="03DD7E75" w14:textId="77777777" w:rsidR="00676912" w:rsidRPr="003E6EC6" w:rsidRDefault="00676912" w:rsidP="009515EF">
            <w:pPr>
              <w:jc w:val="center"/>
              <w:rPr>
                <w:rFonts w:ascii="Century Gothic" w:hAnsi="Century Gothic"/>
                <w:sz w:val="18"/>
                <w:szCs w:val="18"/>
                <w:lang w:val="en-GB"/>
              </w:rPr>
            </w:pPr>
            <w:r>
              <w:rPr>
                <w:noProof/>
              </w:rPr>
              <w:lastRenderedPageBreak/>
              <w:drawing>
                <wp:inline distT="0" distB="0" distL="0" distR="0" wp14:anchorId="034EA938" wp14:editId="7BBE709A">
                  <wp:extent cx="1642784" cy="2231613"/>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59023" cy="2253673"/>
                          </a:xfrm>
                          <a:prstGeom prst="rect">
                            <a:avLst/>
                          </a:prstGeom>
                        </pic:spPr>
                      </pic:pic>
                    </a:graphicData>
                  </a:graphic>
                </wp:inline>
              </w:drawing>
            </w:r>
          </w:p>
        </w:tc>
      </w:tr>
      <w:tr w:rsidR="00676912" w:rsidRPr="003E6EC6" w14:paraId="64D3F83F" w14:textId="77777777" w:rsidTr="009515EF">
        <w:trPr>
          <w:trHeight w:val="1134"/>
        </w:trPr>
        <w:tc>
          <w:tcPr>
            <w:tcW w:w="5102" w:type="dxa"/>
          </w:tcPr>
          <w:p w14:paraId="03762501" w14:textId="77777777" w:rsidR="00676912" w:rsidRPr="00676912" w:rsidRDefault="00676912" w:rsidP="009515EF">
            <w:pPr>
              <w:rPr>
                <w:rFonts w:ascii="Century Gothic" w:hAnsi="Century Gothic"/>
                <w:sz w:val="18"/>
                <w:szCs w:val="18"/>
                <w:lang w:val="de-CH"/>
              </w:rPr>
            </w:pPr>
            <w:r w:rsidRPr="00676912">
              <w:rPr>
                <w:rFonts w:ascii="Century Gothic" w:hAnsi="Century Gothic"/>
                <w:sz w:val="18"/>
                <w:szCs w:val="18"/>
                <w:lang w:val="de-CH"/>
              </w:rPr>
              <w:t>Beschreibung:</w:t>
            </w:r>
          </w:p>
          <w:p w14:paraId="66765627" w14:textId="77777777" w:rsidR="00676912" w:rsidRPr="00713329" w:rsidRDefault="00676912" w:rsidP="009515EF">
            <w:pPr>
              <w:rPr>
                <w:rFonts w:ascii="Century Gothic" w:hAnsi="Century Gothic"/>
                <w:sz w:val="18"/>
                <w:szCs w:val="18"/>
              </w:rPr>
            </w:pPr>
            <w:r w:rsidRPr="00713329">
              <w:rPr>
                <w:rFonts w:ascii="Century Gothic" w:hAnsi="Century Gothic"/>
                <w:sz w:val="18"/>
                <w:szCs w:val="18"/>
              </w:rPr>
              <w:t>Patient 1 liest den Beitrag v</w:t>
            </w:r>
            <w:r>
              <w:rPr>
                <w:rFonts w:ascii="Century Gothic" w:hAnsi="Century Gothic"/>
                <w:sz w:val="18"/>
                <w:szCs w:val="18"/>
              </w:rPr>
              <w:t>on Patient 2 und kann in Zukunft dessen Tipps anwenden.</w:t>
            </w:r>
          </w:p>
        </w:tc>
      </w:tr>
    </w:tbl>
    <w:p w14:paraId="32E7802C" w14:textId="77777777" w:rsidR="00676912" w:rsidRDefault="00676912" w:rsidP="00676912">
      <w:pPr>
        <w:rPr>
          <w:rFonts w:ascii="Century Gothic" w:hAnsi="Century Gothic"/>
          <w:b/>
          <w:bCs/>
          <w:sz w:val="20"/>
          <w:szCs w:val="20"/>
        </w:rPr>
      </w:pPr>
    </w:p>
    <w:p w14:paraId="762CF86A" w14:textId="77777777" w:rsidR="00676912" w:rsidRDefault="00676912" w:rsidP="00676912">
      <w:pPr>
        <w:rPr>
          <w:rFonts w:ascii="Century Gothic" w:hAnsi="Century Gothic"/>
          <w:b/>
          <w:bCs/>
          <w:sz w:val="20"/>
          <w:szCs w:val="20"/>
        </w:rPr>
      </w:pPr>
      <w:r>
        <w:rPr>
          <w:rFonts w:ascii="Century Gothic" w:hAnsi="Century Gothic"/>
          <w:b/>
          <w:bCs/>
          <w:sz w:val="20"/>
          <w:szCs w:val="20"/>
        </w:rPr>
        <w:br w:type="page"/>
      </w:r>
    </w:p>
    <w:p w14:paraId="3642F1F2" w14:textId="6EB5FFCB" w:rsidR="00676912" w:rsidRDefault="00676912" w:rsidP="00676912">
      <w:pPr>
        <w:rPr>
          <w:rFonts w:ascii="Century Gothic" w:hAnsi="Century Gothic"/>
          <w:sz w:val="20"/>
          <w:szCs w:val="20"/>
        </w:rPr>
      </w:pPr>
      <w:r w:rsidRPr="003E6EC6">
        <w:rPr>
          <w:rFonts w:ascii="Century Gothic" w:hAnsi="Century Gothic"/>
          <w:b/>
          <w:bCs/>
          <w:sz w:val="20"/>
          <w:szCs w:val="20"/>
        </w:rPr>
        <w:lastRenderedPageBreak/>
        <w:t>Titel</w:t>
      </w:r>
      <w:r w:rsidRPr="003E6EC6">
        <w:rPr>
          <w:rFonts w:ascii="Century Gothic" w:hAnsi="Century Gothic"/>
          <w:sz w:val="20"/>
          <w:szCs w:val="20"/>
        </w:rPr>
        <w:t xml:space="preserve">: </w:t>
      </w:r>
      <w:r>
        <w:rPr>
          <w:rFonts w:ascii="Century Gothic" w:hAnsi="Century Gothic"/>
          <w:sz w:val="20"/>
          <w:szCs w:val="20"/>
        </w:rPr>
        <w:t>Austauschportal – Treffen organisieren</w:t>
      </w:r>
    </w:p>
    <w:p w14:paraId="5722FFD0" w14:textId="0774BC0A" w:rsidR="00311BBE" w:rsidRPr="003E6EC6" w:rsidRDefault="00311BBE" w:rsidP="00676912">
      <w:pPr>
        <w:rPr>
          <w:rFonts w:ascii="Century Gothic" w:hAnsi="Century Gothic"/>
          <w:sz w:val="20"/>
          <w:szCs w:val="20"/>
        </w:rPr>
      </w:pPr>
      <w:r>
        <w:rPr>
          <w:rFonts w:ascii="Century Gothic" w:hAnsi="Century Gothic"/>
          <w:sz w:val="20"/>
          <w:szCs w:val="20"/>
        </w:rPr>
        <w:t>Dies Storyboard ist eine Erweiterung zum Vorherigen. Es ist das gleiche Austauschportal, jedoch mit einer neuen Funktion, einem Treffen. Anstatt die Tipps und Tricks schriftlich festzuhalten, schlägt ein anderer Betroffener ein Treffen vor, um sich auszutauschen.</w:t>
      </w:r>
    </w:p>
    <w:p w14:paraId="41489912" w14:textId="77777777" w:rsidR="00676912" w:rsidRPr="003E6EC6" w:rsidRDefault="00676912" w:rsidP="00676912">
      <w:pPr>
        <w:rPr>
          <w:rFonts w:ascii="Century Gothic" w:hAnsi="Century Gothic"/>
          <w:sz w:val="20"/>
          <w:szCs w:val="20"/>
        </w:rPr>
      </w:pPr>
      <w:r w:rsidRPr="003E6EC6">
        <w:rPr>
          <w:rFonts w:ascii="Century Gothic" w:hAnsi="Century Gothic"/>
          <w:b/>
          <w:bCs/>
          <w:sz w:val="20"/>
          <w:szCs w:val="20"/>
        </w:rPr>
        <w:t>Storyboard erstellt von</w:t>
      </w:r>
      <w:r w:rsidRPr="003E6EC6">
        <w:rPr>
          <w:rFonts w:ascii="Century Gothic" w:hAnsi="Century Gothic"/>
          <w:sz w:val="20"/>
          <w:szCs w:val="20"/>
        </w:rPr>
        <w:t xml:space="preserve">: </w:t>
      </w:r>
      <w:r>
        <w:rPr>
          <w:rFonts w:ascii="Century Gothic" w:hAnsi="Century Gothic"/>
          <w:sz w:val="20"/>
          <w:szCs w:val="20"/>
        </w:rPr>
        <w:t>Thomas Wacker</w:t>
      </w:r>
      <w:r w:rsidRPr="003E6EC6">
        <w:rPr>
          <w:rFonts w:ascii="Century Gothic" w:hAnsi="Century Gothic"/>
          <w:sz w:val="20"/>
          <w:szCs w:val="20"/>
        </w:rPr>
        <w:t>, X2a</w:t>
      </w:r>
    </w:p>
    <w:p w14:paraId="19251E4F" w14:textId="77777777" w:rsidR="00676912" w:rsidRPr="003E6EC6" w:rsidRDefault="00676912" w:rsidP="00676912">
      <w:pPr>
        <w:rPr>
          <w:rFonts w:ascii="Century Gothic" w:hAnsi="Century Gothic"/>
          <w:sz w:val="20"/>
          <w:szCs w:val="20"/>
          <w:lang w:val="en-GB"/>
        </w:rPr>
      </w:pPr>
      <w:r w:rsidRPr="003E6EC6">
        <w:rPr>
          <w:rFonts w:ascii="Century Gothic" w:hAnsi="Century Gothic"/>
          <w:b/>
          <w:bCs/>
          <w:sz w:val="20"/>
          <w:szCs w:val="20"/>
          <w:lang w:val="en-GB"/>
        </w:rPr>
        <w:t>Datum</w:t>
      </w:r>
      <w:r w:rsidRPr="003E6EC6">
        <w:rPr>
          <w:rFonts w:ascii="Century Gothic" w:hAnsi="Century Gothic"/>
          <w:sz w:val="20"/>
          <w:szCs w:val="20"/>
          <w:lang w:val="en-GB"/>
        </w:rPr>
        <w:t>: 24.</w:t>
      </w:r>
      <w:r>
        <w:rPr>
          <w:rFonts w:ascii="Century Gothic" w:hAnsi="Century Gothic"/>
          <w:sz w:val="20"/>
          <w:szCs w:val="20"/>
          <w:lang w:val="en-GB"/>
        </w:rPr>
        <w:t>10.</w:t>
      </w:r>
      <w:r w:rsidRPr="003E6EC6">
        <w:rPr>
          <w:rFonts w:ascii="Century Gothic" w:hAnsi="Century Gothic"/>
          <w:sz w:val="20"/>
          <w:szCs w:val="20"/>
          <w:lang w:val="en-GB"/>
        </w:rPr>
        <w:t>2019</w:t>
      </w:r>
    </w:p>
    <w:p w14:paraId="40087D36" w14:textId="77777777" w:rsidR="00676912" w:rsidRDefault="00676912" w:rsidP="00676912">
      <w:pPr>
        <w:rPr>
          <w:rFonts w:ascii="Century Gothic" w:hAnsi="Century Gothic"/>
          <w:sz w:val="20"/>
          <w:szCs w:val="20"/>
          <w:lang w:val="en-GB"/>
        </w:rPr>
      </w:pPr>
      <w:r w:rsidRPr="003E6EC6">
        <w:rPr>
          <w:rFonts w:ascii="Century Gothic" w:hAnsi="Century Gothic"/>
          <w:b/>
          <w:bCs/>
          <w:sz w:val="20"/>
          <w:szCs w:val="20"/>
          <w:lang w:val="en-GB"/>
        </w:rPr>
        <w:t>Modul</w:t>
      </w:r>
      <w:r w:rsidRPr="003E6EC6">
        <w:rPr>
          <w:rFonts w:ascii="Century Gothic" w:hAnsi="Century Gothic"/>
          <w:sz w:val="20"/>
          <w:szCs w:val="20"/>
          <w:lang w:val="en-GB"/>
        </w:rPr>
        <w:t>: Software Engineering and Design, BTX8081</w:t>
      </w:r>
    </w:p>
    <w:p w14:paraId="20B86985" w14:textId="77777777" w:rsidR="00676912" w:rsidRPr="003E6EC6" w:rsidRDefault="00676912" w:rsidP="00676912">
      <w:pPr>
        <w:rPr>
          <w:rFonts w:ascii="Century Gothic" w:hAnsi="Century Gothic"/>
          <w:sz w:val="8"/>
          <w:szCs w:val="8"/>
          <w:lang w:val="en-GB"/>
        </w:rPr>
      </w:pPr>
    </w:p>
    <w:tbl>
      <w:tblPr>
        <w:tblStyle w:val="Tabellenraster"/>
        <w:tblW w:w="0" w:type="auto"/>
        <w:tblLook w:val="04A0" w:firstRow="1" w:lastRow="0" w:firstColumn="1" w:lastColumn="0" w:noHBand="0" w:noVBand="1"/>
      </w:tblPr>
      <w:tblGrid>
        <w:gridCol w:w="5102"/>
      </w:tblGrid>
      <w:tr w:rsidR="00676912" w:rsidRPr="003E6EC6" w14:paraId="7CF017C2" w14:textId="77777777" w:rsidTr="009515EF">
        <w:tc>
          <w:tcPr>
            <w:tcW w:w="5102" w:type="dxa"/>
          </w:tcPr>
          <w:p w14:paraId="5DB4D22E" w14:textId="77777777" w:rsidR="00676912" w:rsidRPr="003E6EC6" w:rsidRDefault="00676912" w:rsidP="009515EF">
            <w:pPr>
              <w:rPr>
                <w:rFonts w:ascii="Century Gothic" w:hAnsi="Century Gothic"/>
                <w:sz w:val="18"/>
                <w:szCs w:val="18"/>
                <w:lang w:val="en-GB"/>
              </w:rPr>
            </w:pPr>
            <w:r w:rsidRPr="003E6EC6">
              <w:rPr>
                <w:rFonts w:ascii="Century Gothic" w:hAnsi="Century Gothic"/>
                <w:sz w:val="18"/>
                <w:szCs w:val="18"/>
                <w:lang w:val="en-GB"/>
              </w:rPr>
              <w:t>Szene 1</w:t>
            </w:r>
          </w:p>
        </w:tc>
      </w:tr>
      <w:tr w:rsidR="00676912" w:rsidRPr="003E6EC6" w14:paraId="38A45476" w14:textId="77777777" w:rsidTr="009515EF">
        <w:trPr>
          <w:trHeight w:val="3402"/>
        </w:trPr>
        <w:tc>
          <w:tcPr>
            <w:tcW w:w="5102" w:type="dxa"/>
          </w:tcPr>
          <w:p w14:paraId="21CC60A5" w14:textId="77777777" w:rsidR="00676912" w:rsidRPr="003E6EC6" w:rsidRDefault="00676912" w:rsidP="009515EF">
            <w:pPr>
              <w:jc w:val="center"/>
              <w:rPr>
                <w:rFonts w:ascii="Century Gothic" w:hAnsi="Century Gothic"/>
                <w:sz w:val="18"/>
                <w:szCs w:val="18"/>
                <w:lang w:val="en-GB"/>
              </w:rPr>
            </w:pPr>
            <w:r>
              <w:rPr>
                <w:noProof/>
              </w:rPr>
              <w:drawing>
                <wp:inline distT="0" distB="0" distL="0" distR="0" wp14:anchorId="53F2CB0B" wp14:editId="24644295">
                  <wp:extent cx="1373601" cy="2228596"/>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91030" cy="2256874"/>
                          </a:xfrm>
                          <a:prstGeom prst="rect">
                            <a:avLst/>
                          </a:prstGeom>
                        </pic:spPr>
                      </pic:pic>
                    </a:graphicData>
                  </a:graphic>
                </wp:inline>
              </w:drawing>
            </w:r>
          </w:p>
        </w:tc>
      </w:tr>
      <w:tr w:rsidR="00676912" w:rsidRPr="003E6EC6" w14:paraId="73AD369B" w14:textId="77777777" w:rsidTr="009515EF">
        <w:trPr>
          <w:trHeight w:val="1134"/>
        </w:trPr>
        <w:tc>
          <w:tcPr>
            <w:tcW w:w="5102" w:type="dxa"/>
          </w:tcPr>
          <w:p w14:paraId="13490764" w14:textId="77777777" w:rsidR="00676912" w:rsidRPr="00177668" w:rsidRDefault="00676912" w:rsidP="009515EF">
            <w:pPr>
              <w:rPr>
                <w:rFonts w:ascii="Century Gothic" w:hAnsi="Century Gothic"/>
                <w:sz w:val="18"/>
                <w:szCs w:val="18"/>
              </w:rPr>
            </w:pPr>
            <w:r w:rsidRPr="00177668">
              <w:rPr>
                <w:rFonts w:ascii="Century Gothic" w:hAnsi="Century Gothic"/>
                <w:sz w:val="18"/>
                <w:szCs w:val="18"/>
              </w:rPr>
              <w:t>Beschreibung:</w:t>
            </w:r>
            <w:r w:rsidRPr="00177668">
              <w:rPr>
                <w:rFonts w:ascii="Century Gothic" w:hAnsi="Century Gothic"/>
                <w:sz w:val="18"/>
                <w:szCs w:val="18"/>
              </w:rPr>
              <w:br/>
            </w:r>
            <w:r w:rsidRPr="00713329">
              <w:rPr>
                <w:rFonts w:ascii="Century Gothic" w:hAnsi="Century Gothic"/>
                <w:sz w:val="18"/>
                <w:szCs w:val="18"/>
              </w:rPr>
              <w:t>Patient 1 hatte heftige A</w:t>
            </w:r>
            <w:r>
              <w:rPr>
                <w:rFonts w:ascii="Century Gothic" w:hAnsi="Century Gothic"/>
                <w:sz w:val="18"/>
                <w:szCs w:val="18"/>
              </w:rPr>
              <w:t>ngststörungen und möchte wissen, wie andere sich fühlten und wie sie sich dabei helfen.</w:t>
            </w:r>
          </w:p>
        </w:tc>
      </w:tr>
    </w:tbl>
    <w:p w14:paraId="5714C9C0" w14:textId="77777777" w:rsidR="00676912" w:rsidRPr="00177668" w:rsidRDefault="00676912" w:rsidP="00676912">
      <w:pPr>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676912" w:rsidRPr="003E6EC6" w14:paraId="559E8602" w14:textId="77777777" w:rsidTr="009515EF">
        <w:tc>
          <w:tcPr>
            <w:tcW w:w="5102" w:type="dxa"/>
          </w:tcPr>
          <w:p w14:paraId="538CA4E3" w14:textId="77777777" w:rsidR="00676912" w:rsidRPr="003E6EC6" w:rsidRDefault="00676912" w:rsidP="009515EF">
            <w:pPr>
              <w:rPr>
                <w:rFonts w:ascii="Century Gothic" w:hAnsi="Century Gothic"/>
                <w:sz w:val="18"/>
                <w:szCs w:val="18"/>
                <w:lang w:val="en-GB"/>
              </w:rPr>
            </w:pPr>
            <w:r w:rsidRPr="003E6EC6">
              <w:rPr>
                <w:rFonts w:ascii="Century Gothic" w:hAnsi="Century Gothic"/>
                <w:sz w:val="18"/>
                <w:szCs w:val="18"/>
                <w:lang w:val="en-GB"/>
              </w:rPr>
              <w:t>Szene 2</w:t>
            </w:r>
          </w:p>
        </w:tc>
      </w:tr>
      <w:tr w:rsidR="00676912" w:rsidRPr="003E6EC6" w14:paraId="2228AB5D" w14:textId="77777777" w:rsidTr="009515EF">
        <w:trPr>
          <w:trHeight w:val="3402"/>
        </w:trPr>
        <w:tc>
          <w:tcPr>
            <w:tcW w:w="5102" w:type="dxa"/>
          </w:tcPr>
          <w:p w14:paraId="3D87E9FF" w14:textId="77777777" w:rsidR="00676912" w:rsidRPr="003E6EC6" w:rsidRDefault="00676912" w:rsidP="009515EF">
            <w:pPr>
              <w:jc w:val="center"/>
              <w:rPr>
                <w:rFonts w:ascii="Century Gothic" w:hAnsi="Century Gothic"/>
                <w:sz w:val="18"/>
                <w:szCs w:val="18"/>
                <w:lang w:val="en-GB"/>
              </w:rPr>
            </w:pPr>
            <w:r>
              <w:rPr>
                <w:noProof/>
              </w:rPr>
              <w:drawing>
                <wp:inline distT="0" distB="0" distL="0" distR="0" wp14:anchorId="355B22F3" wp14:editId="04588F6F">
                  <wp:extent cx="1708216" cy="1770936"/>
                  <wp:effectExtent l="0" t="0" r="635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21726" cy="1784942"/>
                          </a:xfrm>
                          <a:prstGeom prst="rect">
                            <a:avLst/>
                          </a:prstGeom>
                        </pic:spPr>
                      </pic:pic>
                    </a:graphicData>
                  </a:graphic>
                </wp:inline>
              </w:drawing>
            </w:r>
          </w:p>
        </w:tc>
      </w:tr>
      <w:tr w:rsidR="00676912" w:rsidRPr="003E6EC6" w14:paraId="56AA446C" w14:textId="77777777" w:rsidTr="009515EF">
        <w:trPr>
          <w:trHeight w:val="1134"/>
        </w:trPr>
        <w:tc>
          <w:tcPr>
            <w:tcW w:w="5102" w:type="dxa"/>
          </w:tcPr>
          <w:p w14:paraId="0D42CC74" w14:textId="77777777" w:rsidR="00676912" w:rsidRPr="00177668" w:rsidRDefault="00676912" w:rsidP="009515EF">
            <w:pPr>
              <w:rPr>
                <w:rFonts w:ascii="Century Gothic" w:hAnsi="Century Gothic"/>
                <w:sz w:val="18"/>
                <w:szCs w:val="18"/>
              </w:rPr>
            </w:pPr>
            <w:r w:rsidRPr="00177668">
              <w:rPr>
                <w:rFonts w:ascii="Century Gothic" w:hAnsi="Century Gothic"/>
                <w:sz w:val="18"/>
                <w:szCs w:val="18"/>
              </w:rPr>
              <w:t>Beschreibung:</w:t>
            </w:r>
            <w:r w:rsidRPr="00177668">
              <w:rPr>
                <w:rFonts w:ascii="Century Gothic" w:hAnsi="Century Gothic"/>
                <w:sz w:val="18"/>
                <w:szCs w:val="18"/>
              </w:rPr>
              <w:br/>
            </w:r>
            <w:r w:rsidRPr="00713329">
              <w:rPr>
                <w:rFonts w:ascii="Century Gothic" w:hAnsi="Century Gothic"/>
                <w:sz w:val="18"/>
                <w:szCs w:val="18"/>
              </w:rPr>
              <w:t>Patient 1 nimmt Smartphone u</w:t>
            </w:r>
            <w:r>
              <w:rPr>
                <w:rFonts w:ascii="Century Gothic" w:hAnsi="Century Gothic"/>
                <w:sz w:val="18"/>
                <w:szCs w:val="18"/>
              </w:rPr>
              <w:t>nd teilt seine Situationen mit anderen Patienten in der App.</w:t>
            </w:r>
          </w:p>
        </w:tc>
      </w:tr>
    </w:tbl>
    <w:p w14:paraId="5D0FCB9C" w14:textId="77777777" w:rsidR="00676912" w:rsidRDefault="00676912" w:rsidP="00676912">
      <w:pPr>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676912" w:rsidRPr="003E6EC6" w14:paraId="07504696" w14:textId="77777777" w:rsidTr="009515EF">
        <w:tc>
          <w:tcPr>
            <w:tcW w:w="5102" w:type="dxa"/>
          </w:tcPr>
          <w:p w14:paraId="4202FA7C" w14:textId="77777777" w:rsidR="00676912" w:rsidRPr="003E6EC6" w:rsidRDefault="00676912" w:rsidP="009515EF">
            <w:pPr>
              <w:rPr>
                <w:rFonts w:ascii="Century Gothic" w:hAnsi="Century Gothic"/>
                <w:sz w:val="18"/>
                <w:szCs w:val="18"/>
                <w:lang w:val="en-GB"/>
              </w:rPr>
            </w:pPr>
            <w:r w:rsidRPr="003E6EC6">
              <w:rPr>
                <w:rFonts w:ascii="Century Gothic" w:hAnsi="Century Gothic"/>
                <w:sz w:val="18"/>
                <w:szCs w:val="18"/>
                <w:lang w:val="en-GB"/>
              </w:rPr>
              <w:t>Szene 3</w:t>
            </w:r>
          </w:p>
        </w:tc>
      </w:tr>
      <w:tr w:rsidR="00676912" w:rsidRPr="003E6EC6" w14:paraId="690385CB" w14:textId="77777777" w:rsidTr="009515EF">
        <w:trPr>
          <w:trHeight w:val="3402"/>
        </w:trPr>
        <w:tc>
          <w:tcPr>
            <w:tcW w:w="5102" w:type="dxa"/>
          </w:tcPr>
          <w:p w14:paraId="2DB08C4F" w14:textId="77777777" w:rsidR="00676912" w:rsidRPr="003E6EC6" w:rsidRDefault="00676912" w:rsidP="009515EF">
            <w:pPr>
              <w:jc w:val="center"/>
              <w:rPr>
                <w:rFonts w:ascii="Century Gothic" w:hAnsi="Century Gothic"/>
                <w:sz w:val="18"/>
                <w:szCs w:val="18"/>
                <w:lang w:val="en-GB"/>
              </w:rPr>
            </w:pPr>
            <w:r>
              <w:rPr>
                <w:noProof/>
              </w:rPr>
              <w:lastRenderedPageBreak/>
              <w:drawing>
                <wp:inline distT="0" distB="0" distL="0" distR="0" wp14:anchorId="54834FEB" wp14:editId="4C9DC5DC">
                  <wp:extent cx="2061000" cy="2136173"/>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78456" cy="2154265"/>
                          </a:xfrm>
                          <a:prstGeom prst="rect">
                            <a:avLst/>
                          </a:prstGeom>
                        </pic:spPr>
                      </pic:pic>
                    </a:graphicData>
                  </a:graphic>
                </wp:inline>
              </w:drawing>
            </w:r>
          </w:p>
        </w:tc>
      </w:tr>
      <w:tr w:rsidR="00676912" w:rsidRPr="003E6EC6" w14:paraId="30948D11" w14:textId="77777777" w:rsidTr="009515EF">
        <w:trPr>
          <w:trHeight w:val="1134"/>
        </w:trPr>
        <w:tc>
          <w:tcPr>
            <w:tcW w:w="5102" w:type="dxa"/>
          </w:tcPr>
          <w:p w14:paraId="4730A772" w14:textId="77777777" w:rsidR="00676912" w:rsidRPr="00895E94" w:rsidRDefault="00676912" w:rsidP="009515EF">
            <w:pPr>
              <w:rPr>
                <w:rFonts w:ascii="Century Gothic" w:hAnsi="Century Gothic"/>
                <w:sz w:val="18"/>
                <w:szCs w:val="18"/>
              </w:rPr>
            </w:pPr>
            <w:r w:rsidRPr="00895E94">
              <w:rPr>
                <w:rFonts w:ascii="Century Gothic" w:hAnsi="Century Gothic"/>
                <w:sz w:val="18"/>
                <w:szCs w:val="18"/>
              </w:rPr>
              <w:t>Beschreibung:</w:t>
            </w:r>
            <w:r w:rsidRPr="00895E94">
              <w:rPr>
                <w:rFonts w:ascii="Century Gothic" w:hAnsi="Century Gothic"/>
                <w:sz w:val="18"/>
                <w:szCs w:val="18"/>
              </w:rPr>
              <w:br/>
            </w:r>
            <w:r w:rsidRPr="00713329">
              <w:rPr>
                <w:rFonts w:ascii="Century Gothic" w:hAnsi="Century Gothic"/>
                <w:sz w:val="18"/>
                <w:szCs w:val="18"/>
              </w:rPr>
              <w:t>Patient 2 erhält eine N</w:t>
            </w:r>
            <w:r>
              <w:rPr>
                <w:rFonts w:ascii="Century Gothic" w:hAnsi="Century Gothic"/>
                <w:sz w:val="18"/>
                <w:szCs w:val="18"/>
              </w:rPr>
              <w:t>otification auf seinem Smartphone.</w:t>
            </w:r>
          </w:p>
        </w:tc>
      </w:tr>
    </w:tbl>
    <w:p w14:paraId="4DF4980C" w14:textId="77777777" w:rsidR="00676912" w:rsidRPr="00895E94" w:rsidRDefault="00676912" w:rsidP="00676912">
      <w:pPr>
        <w:rPr>
          <w:rFonts w:ascii="Century Gothic" w:hAnsi="Century Gothic"/>
          <w:sz w:val="18"/>
          <w:szCs w:val="18"/>
        </w:rPr>
      </w:pPr>
    </w:p>
    <w:tbl>
      <w:tblPr>
        <w:tblStyle w:val="Tabellenraster"/>
        <w:tblW w:w="0" w:type="auto"/>
        <w:tblLook w:val="04A0" w:firstRow="1" w:lastRow="0" w:firstColumn="1" w:lastColumn="0" w:noHBand="0" w:noVBand="1"/>
      </w:tblPr>
      <w:tblGrid>
        <w:gridCol w:w="5102"/>
      </w:tblGrid>
      <w:tr w:rsidR="00676912" w:rsidRPr="003E6EC6" w14:paraId="4CB2E32F" w14:textId="77777777" w:rsidTr="009515EF">
        <w:tc>
          <w:tcPr>
            <w:tcW w:w="5102" w:type="dxa"/>
          </w:tcPr>
          <w:p w14:paraId="3B79DA27" w14:textId="77777777" w:rsidR="00676912" w:rsidRPr="003E6EC6" w:rsidRDefault="00676912" w:rsidP="009515EF">
            <w:pPr>
              <w:rPr>
                <w:rFonts w:ascii="Century Gothic" w:hAnsi="Century Gothic"/>
                <w:sz w:val="18"/>
                <w:szCs w:val="18"/>
                <w:lang w:val="en-GB"/>
              </w:rPr>
            </w:pPr>
            <w:r w:rsidRPr="003E6EC6">
              <w:rPr>
                <w:rFonts w:ascii="Century Gothic" w:hAnsi="Century Gothic"/>
                <w:sz w:val="18"/>
                <w:szCs w:val="18"/>
                <w:lang w:val="en-GB"/>
              </w:rPr>
              <w:t>Szene 4</w:t>
            </w:r>
          </w:p>
        </w:tc>
      </w:tr>
      <w:tr w:rsidR="00676912" w:rsidRPr="003E6EC6" w14:paraId="0B167FA7" w14:textId="77777777" w:rsidTr="009515EF">
        <w:trPr>
          <w:trHeight w:val="3402"/>
        </w:trPr>
        <w:tc>
          <w:tcPr>
            <w:tcW w:w="5102" w:type="dxa"/>
          </w:tcPr>
          <w:p w14:paraId="05C253D3" w14:textId="77777777" w:rsidR="00676912" w:rsidRPr="003E6EC6" w:rsidRDefault="00676912" w:rsidP="009515EF">
            <w:pPr>
              <w:jc w:val="center"/>
              <w:rPr>
                <w:rFonts w:ascii="Century Gothic" w:hAnsi="Century Gothic"/>
                <w:sz w:val="18"/>
                <w:szCs w:val="18"/>
                <w:lang w:val="en-GB"/>
              </w:rPr>
            </w:pPr>
            <w:r>
              <w:rPr>
                <w:noProof/>
              </w:rPr>
              <w:drawing>
                <wp:inline distT="0" distB="0" distL="0" distR="0" wp14:anchorId="5BBC5A71" wp14:editId="63E692DD">
                  <wp:extent cx="1683799" cy="189484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97756" cy="1910547"/>
                          </a:xfrm>
                          <a:prstGeom prst="rect">
                            <a:avLst/>
                          </a:prstGeom>
                        </pic:spPr>
                      </pic:pic>
                    </a:graphicData>
                  </a:graphic>
                </wp:inline>
              </w:drawing>
            </w:r>
          </w:p>
        </w:tc>
      </w:tr>
      <w:tr w:rsidR="00676912" w:rsidRPr="003E6EC6" w14:paraId="20740146" w14:textId="77777777" w:rsidTr="009515EF">
        <w:trPr>
          <w:trHeight w:val="1134"/>
        </w:trPr>
        <w:tc>
          <w:tcPr>
            <w:tcW w:w="5102" w:type="dxa"/>
          </w:tcPr>
          <w:p w14:paraId="792BCD68" w14:textId="77777777" w:rsidR="00676912" w:rsidRPr="00895E94" w:rsidRDefault="00676912" w:rsidP="009515EF">
            <w:pPr>
              <w:rPr>
                <w:rFonts w:ascii="Century Gothic" w:hAnsi="Century Gothic"/>
                <w:sz w:val="18"/>
                <w:szCs w:val="18"/>
              </w:rPr>
            </w:pPr>
            <w:r w:rsidRPr="00895E94">
              <w:rPr>
                <w:rFonts w:ascii="Century Gothic" w:hAnsi="Century Gothic"/>
                <w:sz w:val="18"/>
                <w:szCs w:val="18"/>
              </w:rPr>
              <w:t>Beschreibung:</w:t>
            </w:r>
            <w:r w:rsidRPr="00895E94">
              <w:rPr>
                <w:rFonts w:ascii="Century Gothic" w:hAnsi="Century Gothic"/>
                <w:sz w:val="18"/>
                <w:szCs w:val="18"/>
              </w:rPr>
              <w:br/>
              <w:t>Patient 2 liest Situationen v</w:t>
            </w:r>
            <w:r>
              <w:rPr>
                <w:rFonts w:ascii="Century Gothic" w:hAnsi="Century Gothic"/>
                <w:sz w:val="18"/>
                <w:szCs w:val="18"/>
              </w:rPr>
              <w:t>on Patient 1 und hat ein Deja-vu. Er schlägt Patient 1 ein Treffen vor.</w:t>
            </w:r>
          </w:p>
        </w:tc>
      </w:tr>
    </w:tbl>
    <w:p w14:paraId="1D61A2E3" w14:textId="77777777" w:rsidR="00676912" w:rsidRPr="00895E94" w:rsidRDefault="00676912" w:rsidP="00676912">
      <w:pPr>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676912" w:rsidRPr="003E6EC6" w14:paraId="724D116A" w14:textId="77777777" w:rsidTr="009515EF">
        <w:tc>
          <w:tcPr>
            <w:tcW w:w="5102" w:type="dxa"/>
          </w:tcPr>
          <w:p w14:paraId="45B2AABE" w14:textId="77777777" w:rsidR="00676912" w:rsidRPr="003E6EC6" w:rsidRDefault="00676912" w:rsidP="009515EF">
            <w:pPr>
              <w:rPr>
                <w:rFonts w:ascii="Century Gothic" w:hAnsi="Century Gothic"/>
                <w:sz w:val="18"/>
                <w:szCs w:val="18"/>
                <w:lang w:val="en-GB"/>
              </w:rPr>
            </w:pPr>
            <w:r w:rsidRPr="003E6EC6">
              <w:rPr>
                <w:rFonts w:ascii="Century Gothic" w:hAnsi="Century Gothic"/>
                <w:sz w:val="18"/>
                <w:szCs w:val="18"/>
                <w:lang w:val="en-GB"/>
              </w:rPr>
              <w:t>Szene 5</w:t>
            </w:r>
          </w:p>
        </w:tc>
      </w:tr>
      <w:tr w:rsidR="00676912" w:rsidRPr="003E6EC6" w14:paraId="0DFD106D" w14:textId="77777777" w:rsidTr="009515EF">
        <w:trPr>
          <w:trHeight w:val="3402"/>
        </w:trPr>
        <w:tc>
          <w:tcPr>
            <w:tcW w:w="5102" w:type="dxa"/>
          </w:tcPr>
          <w:p w14:paraId="11A1F9E9" w14:textId="77777777" w:rsidR="00676912" w:rsidRPr="003E6EC6" w:rsidRDefault="00676912" w:rsidP="009515EF">
            <w:pPr>
              <w:jc w:val="center"/>
              <w:rPr>
                <w:rFonts w:ascii="Century Gothic" w:hAnsi="Century Gothic"/>
                <w:sz w:val="18"/>
                <w:szCs w:val="18"/>
                <w:lang w:val="en-GB"/>
              </w:rPr>
            </w:pPr>
            <w:r>
              <w:rPr>
                <w:noProof/>
              </w:rPr>
              <w:drawing>
                <wp:inline distT="0" distB="0" distL="0" distR="0" wp14:anchorId="1F9D251E" wp14:editId="6AA5BAE6">
                  <wp:extent cx="1511300" cy="2053001"/>
                  <wp:effectExtent l="0" t="0" r="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31393" cy="2080297"/>
                          </a:xfrm>
                          <a:prstGeom prst="rect">
                            <a:avLst/>
                          </a:prstGeom>
                        </pic:spPr>
                      </pic:pic>
                    </a:graphicData>
                  </a:graphic>
                </wp:inline>
              </w:drawing>
            </w:r>
          </w:p>
        </w:tc>
      </w:tr>
      <w:tr w:rsidR="00676912" w:rsidRPr="003E6EC6" w14:paraId="05E08F27" w14:textId="77777777" w:rsidTr="009515EF">
        <w:trPr>
          <w:trHeight w:val="1134"/>
        </w:trPr>
        <w:tc>
          <w:tcPr>
            <w:tcW w:w="5102" w:type="dxa"/>
          </w:tcPr>
          <w:p w14:paraId="406BE297" w14:textId="77777777" w:rsidR="00676912" w:rsidRPr="00895E94" w:rsidRDefault="00676912" w:rsidP="009515EF">
            <w:pPr>
              <w:rPr>
                <w:rFonts w:ascii="Century Gothic" w:hAnsi="Century Gothic"/>
                <w:sz w:val="18"/>
                <w:szCs w:val="18"/>
              </w:rPr>
            </w:pPr>
            <w:r w:rsidRPr="00895E94">
              <w:rPr>
                <w:rFonts w:ascii="Century Gothic" w:hAnsi="Century Gothic"/>
                <w:sz w:val="18"/>
                <w:szCs w:val="18"/>
              </w:rPr>
              <w:lastRenderedPageBreak/>
              <w:t>Beschreibung:</w:t>
            </w:r>
            <w:r w:rsidRPr="00895E94">
              <w:rPr>
                <w:rFonts w:ascii="Century Gothic" w:hAnsi="Century Gothic"/>
                <w:sz w:val="18"/>
                <w:szCs w:val="18"/>
              </w:rPr>
              <w:br/>
              <w:t>Patient 1 liest Vorschlag vo</w:t>
            </w:r>
            <w:r>
              <w:rPr>
                <w:rFonts w:ascii="Century Gothic" w:hAnsi="Century Gothic"/>
                <w:sz w:val="18"/>
                <w:szCs w:val="18"/>
              </w:rPr>
              <w:t>n Patient 2 und willigt dem Treffen ein.</w:t>
            </w:r>
          </w:p>
        </w:tc>
      </w:tr>
    </w:tbl>
    <w:p w14:paraId="12E08BE9" w14:textId="77777777" w:rsidR="00676912" w:rsidRPr="00895E94" w:rsidRDefault="00676912" w:rsidP="00676912">
      <w:pPr>
        <w:rPr>
          <w:rFonts w:ascii="Century Gothic" w:hAnsi="Century Gothic"/>
          <w:sz w:val="14"/>
          <w:szCs w:val="14"/>
        </w:rPr>
      </w:pPr>
    </w:p>
    <w:tbl>
      <w:tblPr>
        <w:tblStyle w:val="Tabellenraster"/>
        <w:tblW w:w="0" w:type="auto"/>
        <w:tblLook w:val="04A0" w:firstRow="1" w:lastRow="0" w:firstColumn="1" w:lastColumn="0" w:noHBand="0" w:noVBand="1"/>
      </w:tblPr>
      <w:tblGrid>
        <w:gridCol w:w="5418"/>
      </w:tblGrid>
      <w:tr w:rsidR="00676912" w:rsidRPr="003E6EC6" w14:paraId="5A620412" w14:textId="77777777" w:rsidTr="009515EF">
        <w:tc>
          <w:tcPr>
            <w:tcW w:w="5102" w:type="dxa"/>
          </w:tcPr>
          <w:p w14:paraId="4B641AB9" w14:textId="77777777" w:rsidR="00676912" w:rsidRPr="003E6EC6" w:rsidRDefault="00676912" w:rsidP="009515EF">
            <w:pPr>
              <w:rPr>
                <w:rFonts w:ascii="Century Gothic" w:hAnsi="Century Gothic"/>
                <w:sz w:val="18"/>
                <w:szCs w:val="18"/>
                <w:lang w:val="en-GB"/>
              </w:rPr>
            </w:pPr>
            <w:r w:rsidRPr="003E6EC6">
              <w:rPr>
                <w:rFonts w:ascii="Century Gothic" w:hAnsi="Century Gothic"/>
                <w:sz w:val="18"/>
                <w:szCs w:val="18"/>
                <w:lang w:val="en-GB"/>
              </w:rPr>
              <w:t>Szene 6</w:t>
            </w:r>
          </w:p>
        </w:tc>
      </w:tr>
      <w:tr w:rsidR="00676912" w:rsidRPr="003E6EC6" w14:paraId="10E4FEB8" w14:textId="77777777" w:rsidTr="009515EF">
        <w:trPr>
          <w:trHeight w:val="3402"/>
        </w:trPr>
        <w:tc>
          <w:tcPr>
            <w:tcW w:w="5102" w:type="dxa"/>
          </w:tcPr>
          <w:p w14:paraId="7D4310B6" w14:textId="77777777" w:rsidR="00676912" w:rsidRPr="003E6EC6" w:rsidRDefault="00676912" w:rsidP="009515EF">
            <w:pPr>
              <w:rPr>
                <w:rFonts w:ascii="Century Gothic" w:hAnsi="Century Gothic"/>
                <w:sz w:val="18"/>
                <w:szCs w:val="18"/>
                <w:lang w:val="en-GB"/>
              </w:rPr>
            </w:pPr>
            <w:r>
              <w:rPr>
                <w:noProof/>
              </w:rPr>
              <w:drawing>
                <wp:inline distT="0" distB="0" distL="0" distR="0" wp14:anchorId="730002F0" wp14:editId="627D94EA">
                  <wp:extent cx="3303270" cy="1991995"/>
                  <wp:effectExtent l="0" t="0" r="0" b="825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3270" cy="1991995"/>
                          </a:xfrm>
                          <a:prstGeom prst="rect">
                            <a:avLst/>
                          </a:prstGeom>
                        </pic:spPr>
                      </pic:pic>
                    </a:graphicData>
                  </a:graphic>
                </wp:inline>
              </w:drawing>
            </w:r>
          </w:p>
        </w:tc>
      </w:tr>
      <w:tr w:rsidR="00676912" w:rsidRPr="003E6EC6" w14:paraId="4BB751B3" w14:textId="77777777" w:rsidTr="009515EF">
        <w:trPr>
          <w:trHeight w:val="1134"/>
        </w:trPr>
        <w:tc>
          <w:tcPr>
            <w:tcW w:w="5102" w:type="dxa"/>
          </w:tcPr>
          <w:p w14:paraId="3C0CA233" w14:textId="77777777" w:rsidR="00676912" w:rsidRPr="00895E94" w:rsidRDefault="00676912" w:rsidP="009515EF">
            <w:pPr>
              <w:rPr>
                <w:rFonts w:ascii="Century Gothic" w:hAnsi="Century Gothic"/>
                <w:sz w:val="18"/>
                <w:szCs w:val="18"/>
              </w:rPr>
            </w:pPr>
            <w:r w:rsidRPr="00895E94">
              <w:rPr>
                <w:rFonts w:ascii="Century Gothic" w:hAnsi="Century Gothic"/>
                <w:sz w:val="18"/>
                <w:szCs w:val="18"/>
              </w:rPr>
              <w:t>Beschreibung:</w:t>
            </w:r>
            <w:r w:rsidRPr="00895E94">
              <w:rPr>
                <w:rFonts w:ascii="Century Gothic" w:hAnsi="Century Gothic"/>
                <w:sz w:val="18"/>
                <w:szCs w:val="18"/>
              </w:rPr>
              <w:br/>
              <w:t>Patient 1 und Patient 2 t</w:t>
            </w:r>
            <w:r>
              <w:rPr>
                <w:rFonts w:ascii="Century Gothic" w:hAnsi="Century Gothic"/>
                <w:sz w:val="18"/>
                <w:szCs w:val="18"/>
              </w:rPr>
              <w:t>reffen sich in einem Park und geben sich gegenseitig Tipps und erzählen von ihren Situationen.</w:t>
            </w:r>
          </w:p>
        </w:tc>
      </w:tr>
    </w:tbl>
    <w:p w14:paraId="52C60B54" w14:textId="77777777" w:rsidR="00676912" w:rsidRPr="00895E94" w:rsidRDefault="00676912" w:rsidP="00676912">
      <w:pPr>
        <w:rPr>
          <w:rFonts w:ascii="Century Gothic" w:hAnsi="Century Gothic"/>
        </w:rPr>
      </w:pPr>
    </w:p>
    <w:p w14:paraId="4032BAC8" w14:textId="753470A1" w:rsidR="002F1E76" w:rsidRPr="00676912" w:rsidRDefault="002F1E76" w:rsidP="002F1E76">
      <w:pPr>
        <w:pStyle w:val="Textkrper"/>
      </w:pPr>
    </w:p>
    <w:p w14:paraId="77D1D8DB" w14:textId="4DB49D07" w:rsidR="002F1E76" w:rsidRDefault="002F1E76" w:rsidP="002F1E76">
      <w:pPr>
        <w:pStyle w:val="Textkrper"/>
        <w:rPr>
          <w:lang w:val="de-CH"/>
        </w:rPr>
      </w:pPr>
    </w:p>
    <w:p w14:paraId="24F90377" w14:textId="63B86EDB" w:rsidR="002F1E76" w:rsidRDefault="002F1E76" w:rsidP="002F1E76">
      <w:pPr>
        <w:pStyle w:val="Textkrper"/>
        <w:rPr>
          <w:lang w:val="de-CH"/>
        </w:rPr>
      </w:pPr>
    </w:p>
    <w:p w14:paraId="5CF6AE3F" w14:textId="1DCA0923" w:rsidR="00BB4C78" w:rsidRDefault="00BB4C78" w:rsidP="00BB4C78">
      <w:pPr>
        <w:rPr>
          <w:rFonts w:ascii="Century Gothic" w:hAnsi="Century Gothic"/>
          <w:sz w:val="20"/>
          <w:szCs w:val="20"/>
        </w:rPr>
      </w:pPr>
      <w:r w:rsidRPr="003E6EC6">
        <w:rPr>
          <w:rFonts w:ascii="Century Gothic" w:hAnsi="Century Gothic"/>
          <w:b/>
          <w:bCs/>
          <w:sz w:val="20"/>
          <w:szCs w:val="20"/>
        </w:rPr>
        <w:t>Titel</w:t>
      </w:r>
      <w:r w:rsidRPr="003E6EC6">
        <w:rPr>
          <w:rFonts w:ascii="Century Gothic" w:hAnsi="Century Gothic"/>
          <w:sz w:val="20"/>
          <w:szCs w:val="20"/>
        </w:rPr>
        <w:t xml:space="preserve">: </w:t>
      </w:r>
      <w:r>
        <w:rPr>
          <w:rFonts w:ascii="Century Gothic" w:hAnsi="Century Gothic"/>
          <w:sz w:val="20"/>
          <w:szCs w:val="20"/>
        </w:rPr>
        <w:t>Zahlungen: Hinterlegung der Rechnungen</w:t>
      </w:r>
    </w:p>
    <w:p w14:paraId="6ACD456D" w14:textId="240BB3CE" w:rsidR="00BB4C78" w:rsidRPr="003E6EC6" w:rsidRDefault="00BB4C78" w:rsidP="00BB4C78">
      <w:pPr>
        <w:rPr>
          <w:rFonts w:ascii="Century Gothic" w:hAnsi="Century Gothic"/>
          <w:sz w:val="20"/>
          <w:szCs w:val="20"/>
        </w:rPr>
      </w:pPr>
      <w:r>
        <w:rPr>
          <w:rFonts w:ascii="Century Gothic" w:hAnsi="Century Gothic"/>
          <w:sz w:val="20"/>
          <w:szCs w:val="20"/>
        </w:rPr>
        <w:t>Dieses Storyboard beschreibt die Rechnungsabhandlung. Diese werden nicht per Post verschickt, sondern im System eingetragen. Der Patient kann diese jederzeit einsehen und erblicken, welche Rechnungen bereits bezahlt sind und welche nicht.</w:t>
      </w:r>
    </w:p>
    <w:p w14:paraId="7E8794CE" w14:textId="77777777" w:rsidR="00BB4C78" w:rsidRPr="003E6EC6" w:rsidRDefault="00BB4C78" w:rsidP="00BB4C78">
      <w:pPr>
        <w:rPr>
          <w:rFonts w:ascii="Century Gothic" w:hAnsi="Century Gothic"/>
          <w:sz w:val="20"/>
          <w:szCs w:val="20"/>
        </w:rPr>
      </w:pPr>
      <w:r w:rsidRPr="003E6EC6">
        <w:rPr>
          <w:rFonts w:ascii="Century Gothic" w:hAnsi="Century Gothic"/>
          <w:b/>
          <w:bCs/>
          <w:sz w:val="20"/>
          <w:szCs w:val="20"/>
        </w:rPr>
        <w:t>Storyboard erstellt von</w:t>
      </w:r>
      <w:r w:rsidRPr="003E6EC6">
        <w:rPr>
          <w:rFonts w:ascii="Century Gothic" w:hAnsi="Century Gothic"/>
          <w:sz w:val="20"/>
          <w:szCs w:val="20"/>
        </w:rPr>
        <w:t xml:space="preserve">: </w:t>
      </w:r>
      <w:r>
        <w:rPr>
          <w:rFonts w:ascii="Century Gothic" w:hAnsi="Century Gothic"/>
          <w:sz w:val="20"/>
          <w:szCs w:val="20"/>
        </w:rPr>
        <w:t>S. Neuenschwander</w:t>
      </w:r>
      <w:r w:rsidRPr="003E6EC6">
        <w:rPr>
          <w:rFonts w:ascii="Century Gothic" w:hAnsi="Century Gothic"/>
          <w:sz w:val="20"/>
          <w:szCs w:val="20"/>
        </w:rPr>
        <w:t>, X2a</w:t>
      </w:r>
    </w:p>
    <w:p w14:paraId="32648E96" w14:textId="77777777" w:rsidR="00BB4C78" w:rsidRPr="007A0003" w:rsidRDefault="00BB4C78" w:rsidP="00BB4C78">
      <w:pPr>
        <w:rPr>
          <w:rFonts w:ascii="Century Gothic" w:hAnsi="Century Gothic"/>
          <w:sz w:val="20"/>
          <w:szCs w:val="20"/>
          <w:lang w:val="en-US"/>
        </w:rPr>
      </w:pPr>
      <w:r w:rsidRPr="007A0003">
        <w:rPr>
          <w:rFonts w:ascii="Century Gothic" w:hAnsi="Century Gothic"/>
          <w:b/>
          <w:bCs/>
          <w:sz w:val="20"/>
          <w:szCs w:val="20"/>
          <w:lang w:val="en-US"/>
        </w:rPr>
        <w:t>Datum</w:t>
      </w:r>
      <w:r w:rsidRPr="007A0003">
        <w:rPr>
          <w:rFonts w:ascii="Century Gothic" w:hAnsi="Century Gothic"/>
          <w:sz w:val="20"/>
          <w:szCs w:val="20"/>
          <w:lang w:val="en-US"/>
        </w:rPr>
        <w:t>: 2</w:t>
      </w:r>
      <w:r>
        <w:rPr>
          <w:rFonts w:ascii="Century Gothic" w:hAnsi="Century Gothic"/>
          <w:sz w:val="20"/>
          <w:szCs w:val="20"/>
          <w:lang w:val="en-US"/>
        </w:rPr>
        <w:t>5</w:t>
      </w:r>
      <w:r w:rsidRPr="007A0003">
        <w:rPr>
          <w:rFonts w:ascii="Century Gothic" w:hAnsi="Century Gothic"/>
          <w:sz w:val="20"/>
          <w:szCs w:val="20"/>
          <w:lang w:val="en-US"/>
        </w:rPr>
        <w:t>. Oktober 2019</w:t>
      </w:r>
    </w:p>
    <w:p w14:paraId="56BECBC2" w14:textId="77777777" w:rsidR="00BB4C78" w:rsidRPr="003E6EC6" w:rsidRDefault="00BB4C78" w:rsidP="00BB4C78">
      <w:pPr>
        <w:rPr>
          <w:rFonts w:ascii="Century Gothic" w:hAnsi="Century Gothic"/>
          <w:sz w:val="20"/>
          <w:szCs w:val="20"/>
          <w:lang w:val="en-GB"/>
        </w:rPr>
      </w:pPr>
      <w:r w:rsidRPr="003E6EC6">
        <w:rPr>
          <w:rFonts w:ascii="Century Gothic" w:hAnsi="Century Gothic"/>
          <w:b/>
          <w:bCs/>
          <w:sz w:val="20"/>
          <w:szCs w:val="20"/>
          <w:lang w:val="en-GB"/>
        </w:rPr>
        <w:t>Modul</w:t>
      </w:r>
      <w:r w:rsidRPr="003E6EC6">
        <w:rPr>
          <w:rFonts w:ascii="Century Gothic" w:hAnsi="Century Gothic"/>
          <w:sz w:val="20"/>
          <w:szCs w:val="20"/>
          <w:lang w:val="en-GB"/>
        </w:rPr>
        <w:t>: Software Engineering and Design, BTX8081</w:t>
      </w:r>
    </w:p>
    <w:p w14:paraId="709BC550" w14:textId="77777777" w:rsidR="00BB4C78" w:rsidRPr="003E6EC6" w:rsidRDefault="00BB4C78" w:rsidP="00BB4C78">
      <w:pPr>
        <w:rPr>
          <w:rFonts w:ascii="Century Gothic" w:hAnsi="Century Gothic"/>
          <w:sz w:val="8"/>
          <w:szCs w:val="8"/>
          <w:lang w:val="en-GB"/>
        </w:rPr>
      </w:pPr>
    </w:p>
    <w:tbl>
      <w:tblPr>
        <w:tblStyle w:val="Tabellenraster"/>
        <w:tblW w:w="0" w:type="auto"/>
        <w:tblLook w:val="04A0" w:firstRow="1" w:lastRow="0" w:firstColumn="1" w:lastColumn="0" w:noHBand="0" w:noVBand="1"/>
      </w:tblPr>
      <w:tblGrid>
        <w:gridCol w:w="5418"/>
      </w:tblGrid>
      <w:tr w:rsidR="00BB4C78" w:rsidRPr="003E6EC6" w14:paraId="0D69649C" w14:textId="77777777" w:rsidTr="009515EF">
        <w:tc>
          <w:tcPr>
            <w:tcW w:w="5102" w:type="dxa"/>
          </w:tcPr>
          <w:p w14:paraId="22ED8739" w14:textId="77777777" w:rsidR="00BB4C78" w:rsidRPr="003E6EC6" w:rsidRDefault="00BB4C78" w:rsidP="009515EF">
            <w:pPr>
              <w:rPr>
                <w:rFonts w:ascii="Century Gothic" w:hAnsi="Century Gothic"/>
                <w:sz w:val="18"/>
                <w:szCs w:val="18"/>
                <w:lang w:val="en-GB"/>
              </w:rPr>
            </w:pPr>
            <w:r w:rsidRPr="003E6EC6">
              <w:rPr>
                <w:rFonts w:ascii="Century Gothic" w:hAnsi="Century Gothic"/>
                <w:sz w:val="18"/>
                <w:szCs w:val="18"/>
                <w:lang w:val="en-GB"/>
              </w:rPr>
              <w:t>Szene 1</w:t>
            </w:r>
          </w:p>
        </w:tc>
      </w:tr>
      <w:tr w:rsidR="00BB4C78" w:rsidRPr="003E6EC6" w14:paraId="464319C2" w14:textId="77777777" w:rsidTr="009515EF">
        <w:trPr>
          <w:trHeight w:val="3402"/>
        </w:trPr>
        <w:tc>
          <w:tcPr>
            <w:tcW w:w="5102" w:type="dxa"/>
          </w:tcPr>
          <w:p w14:paraId="1F45726A" w14:textId="77777777" w:rsidR="00BB4C78" w:rsidRPr="003E6EC6" w:rsidRDefault="00BB4C78" w:rsidP="009515EF">
            <w:pPr>
              <w:rPr>
                <w:rFonts w:ascii="Century Gothic" w:hAnsi="Century Gothic"/>
                <w:sz w:val="18"/>
                <w:szCs w:val="18"/>
                <w:lang w:val="en-GB"/>
              </w:rPr>
            </w:pPr>
            <w:r>
              <w:rPr>
                <w:rFonts w:ascii="Century Gothic" w:hAnsi="Century Gothic"/>
                <w:noProof/>
                <w:sz w:val="18"/>
                <w:szCs w:val="18"/>
                <w:lang w:val="en-GB"/>
              </w:rPr>
              <w:lastRenderedPageBreak/>
              <w:drawing>
                <wp:inline distT="0" distB="0" distL="0" distR="0" wp14:anchorId="3415EC3D" wp14:editId="4814B1D5">
                  <wp:extent cx="3303270" cy="2080260"/>
                  <wp:effectExtent l="0" t="0" r="0"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9-10-25 um 10.43.45.png"/>
                          <pic:cNvPicPr/>
                        </pic:nvPicPr>
                        <pic:blipFill>
                          <a:blip r:embed="rId19">
                            <a:extLst>
                              <a:ext uri="{28A0092B-C50C-407E-A947-70E740481C1C}">
                                <a14:useLocalDpi xmlns:a14="http://schemas.microsoft.com/office/drawing/2010/main" val="0"/>
                              </a:ext>
                            </a:extLst>
                          </a:blip>
                          <a:stretch>
                            <a:fillRect/>
                          </a:stretch>
                        </pic:blipFill>
                        <pic:spPr>
                          <a:xfrm>
                            <a:off x="0" y="0"/>
                            <a:ext cx="3303270" cy="2080260"/>
                          </a:xfrm>
                          <a:prstGeom prst="rect">
                            <a:avLst/>
                          </a:prstGeom>
                        </pic:spPr>
                      </pic:pic>
                    </a:graphicData>
                  </a:graphic>
                </wp:inline>
              </w:drawing>
            </w:r>
          </w:p>
        </w:tc>
      </w:tr>
      <w:tr w:rsidR="00BB4C78" w:rsidRPr="003E6EC6" w14:paraId="48B8E146" w14:textId="77777777" w:rsidTr="009515EF">
        <w:trPr>
          <w:trHeight w:val="1134"/>
        </w:trPr>
        <w:tc>
          <w:tcPr>
            <w:tcW w:w="5102" w:type="dxa"/>
          </w:tcPr>
          <w:p w14:paraId="17400BBC" w14:textId="77777777" w:rsidR="00BB4C78" w:rsidRPr="009F4D2A" w:rsidRDefault="00BB4C78" w:rsidP="009515EF">
            <w:pPr>
              <w:rPr>
                <w:rFonts w:ascii="Century Gothic" w:hAnsi="Century Gothic"/>
                <w:sz w:val="18"/>
                <w:szCs w:val="18"/>
              </w:rPr>
            </w:pPr>
            <w:r w:rsidRPr="009F4D2A">
              <w:rPr>
                <w:rFonts w:ascii="Century Gothic" w:hAnsi="Century Gothic"/>
                <w:sz w:val="18"/>
                <w:szCs w:val="18"/>
              </w:rPr>
              <w:t>Beschreibung:</w:t>
            </w:r>
          </w:p>
          <w:p w14:paraId="0F0EE020" w14:textId="77777777" w:rsidR="00BB4C78" w:rsidRPr="007A0003" w:rsidRDefault="00BB4C78" w:rsidP="009515EF">
            <w:pPr>
              <w:rPr>
                <w:rFonts w:ascii="Century Gothic" w:hAnsi="Century Gothic"/>
                <w:sz w:val="18"/>
                <w:szCs w:val="18"/>
              </w:rPr>
            </w:pPr>
            <w:r w:rsidRPr="007A0003">
              <w:rPr>
                <w:rFonts w:ascii="Century Gothic" w:hAnsi="Century Gothic"/>
                <w:sz w:val="18"/>
                <w:szCs w:val="18"/>
              </w:rPr>
              <w:t>Der Patient wird regelmässig durch einen Arzt oder einen Psychiater behandelt</w:t>
            </w:r>
            <w:r>
              <w:rPr>
                <w:rFonts w:ascii="Century Gothic" w:hAnsi="Century Gothic"/>
                <w:sz w:val="18"/>
                <w:szCs w:val="18"/>
              </w:rPr>
              <w:t>.</w:t>
            </w:r>
          </w:p>
        </w:tc>
      </w:tr>
    </w:tbl>
    <w:p w14:paraId="77A7165D" w14:textId="77777777" w:rsidR="00BB4C78" w:rsidRPr="007A0003" w:rsidRDefault="00BB4C78" w:rsidP="00BB4C78">
      <w:pPr>
        <w:rPr>
          <w:rFonts w:ascii="Century Gothic" w:hAnsi="Century Gothic"/>
          <w:sz w:val="14"/>
          <w:szCs w:val="14"/>
        </w:rPr>
      </w:pPr>
    </w:p>
    <w:tbl>
      <w:tblPr>
        <w:tblStyle w:val="Tabellenraster"/>
        <w:tblW w:w="0" w:type="auto"/>
        <w:tblLook w:val="04A0" w:firstRow="1" w:lastRow="0" w:firstColumn="1" w:lastColumn="0" w:noHBand="0" w:noVBand="1"/>
      </w:tblPr>
      <w:tblGrid>
        <w:gridCol w:w="5418"/>
      </w:tblGrid>
      <w:tr w:rsidR="00BB4C78" w:rsidRPr="003E6EC6" w14:paraId="2A28FD24" w14:textId="77777777" w:rsidTr="009515EF">
        <w:tc>
          <w:tcPr>
            <w:tcW w:w="5102" w:type="dxa"/>
          </w:tcPr>
          <w:p w14:paraId="6011E91E" w14:textId="77777777" w:rsidR="00BB4C78" w:rsidRPr="003E6EC6" w:rsidRDefault="00BB4C78" w:rsidP="009515EF">
            <w:pPr>
              <w:rPr>
                <w:rFonts w:ascii="Century Gothic" w:hAnsi="Century Gothic"/>
                <w:sz w:val="18"/>
                <w:szCs w:val="18"/>
                <w:lang w:val="en-GB"/>
              </w:rPr>
            </w:pPr>
            <w:r w:rsidRPr="003E6EC6">
              <w:rPr>
                <w:rFonts w:ascii="Century Gothic" w:hAnsi="Century Gothic"/>
                <w:sz w:val="18"/>
                <w:szCs w:val="18"/>
                <w:lang w:val="en-GB"/>
              </w:rPr>
              <w:t xml:space="preserve">Szene </w:t>
            </w:r>
            <w:r>
              <w:rPr>
                <w:rFonts w:ascii="Century Gothic" w:hAnsi="Century Gothic"/>
                <w:sz w:val="18"/>
                <w:szCs w:val="18"/>
                <w:lang w:val="en-GB"/>
              </w:rPr>
              <w:t>2</w:t>
            </w:r>
          </w:p>
        </w:tc>
      </w:tr>
      <w:tr w:rsidR="00BB4C78" w:rsidRPr="003E6EC6" w14:paraId="42280025" w14:textId="77777777" w:rsidTr="009515EF">
        <w:trPr>
          <w:trHeight w:val="3402"/>
        </w:trPr>
        <w:tc>
          <w:tcPr>
            <w:tcW w:w="5102" w:type="dxa"/>
          </w:tcPr>
          <w:p w14:paraId="01840E5F" w14:textId="77777777" w:rsidR="00BB4C78" w:rsidRPr="003E6EC6" w:rsidRDefault="00BB4C78" w:rsidP="009515EF">
            <w:pPr>
              <w:rPr>
                <w:rFonts w:ascii="Century Gothic" w:hAnsi="Century Gothic"/>
                <w:sz w:val="18"/>
                <w:szCs w:val="18"/>
                <w:lang w:val="en-GB"/>
              </w:rPr>
            </w:pPr>
            <w:r>
              <w:rPr>
                <w:rFonts w:ascii="Century Gothic" w:hAnsi="Century Gothic"/>
                <w:noProof/>
                <w:sz w:val="18"/>
                <w:szCs w:val="18"/>
                <w:lang w:val="en-GB"/>
              </w:rPr>
              <w:drawing>
                <wp:inline distT="0" distB="0" distL="0" distR="0" wp14:anchorId="5CF711C4" wp14:editId="0D7180CC">
                  <wp:extent cx="3303270" cy="188341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9-10-25 um 10.43.55.png"/>
                          <pic:cNvPicPr/>
                        </pic:nvPicPr>
                        <pic:blipFill>
                          <a:blip r:embed="rId20">
                            <a:extLst>
                              <a:ext uri="{28A0092B-C50C-407E-A947-70E740481C1C}">
                                <a14:useLocalDpi xmlns:a14="http://schemas.microsoft.com/office/drawing/2010/main" val="0"/>
                              </a:ext>
                            </a:extLst>
                          </a:blip>
                          <a:stretch>
                            <a:fillRect/>
                          </a:stretch>
                        </pic:blipFill>
                        <pic:spPr>
                          <a:xfrm>
                            <a:off x="0" y="0"/>
                            <a:ext cx="3303270" cy="1883410"/>
                          </a:xfrm>
                          <a:prstGeom prst="rect">
                            <a:avLst/>
                          </a:prstGeom>
                        </pic:spPr>
                      </pic:pic>
                    </a:graphicData>
                  </a:graphic>
                </wp:inline>
              </w:drawing>
            </w:r>
          </w:p>
        </w:tc>
      </w:tr>
      <w:tr w:rsidR="00BB4C78" w:rsidRPr="003E6EC6" w14:paraId="169DA7BE" w14:textId="77777777" w:rsidTr="009515EF">
        <w:trPr>
          <w:trHeight w:val="1134"/>
        </w:trPr>
        <w:tc>
          <w:tcPr>
            <w:tcW w:w="5102" w:type="dxa"/>
          </w:tcPr>
          <w:p w14:paraId="139A56AC" w14:textId="77777777" w:rsidR="00BB4C78" w:rsidRPr="009F4D2A" w:rsidRDefault="00BB4C78" w:rsidP="009515EF">
            <w:pPr>
              <w:rPr>
                <w:rFonts w:ascii="Century Gothic" w:hAnsi="Century Gothic"/>
                <w:sz w:val="18"/>
                <w:szCs w:val="18"/>
              </w:rPr>
            </w:pPr>
            <w:r w:rsidRPr="009F4D2A">
              <w:rPr>
                <w:rFonts w:ascii="Century Gothic" w:hAnsi="Century Gothic"/>
                <w:sz w:val="18"/>
                <w:szCs w:val="18"/>
              </w:rPr>
              <w:t>Beschreibung:</w:t>
            </w:r>
          </w:p>
          <w:p w14:paraId="22FBD183" w14:textId="77777777" w:rsidR="00BB4C78" w:rsidRDefault="00BB4C78" w:rsidP="009515EF">
            <w:pPr>
              <w:rPr>
                <w:rFonts w:ascii="Century Gothic" w:hAnsi="Century Gothic"/>
                <w:sz w:val="18"/>
                <w:szCs w:val="18"/>
              </w:rPr>
            </w:pPr>
            <w:r w:rsidRPr="007A0003">
              <w:rPr>
                <w:rFonts w:ascii="Century Gothic" w:hAnsi="Century Gothic"/>
                <w:sz w:val="18"/>
                <w:szCs w:val="18"/>
              </w:rPr>
              <w:t>Dabei entstehen durch die Re</w:t>
            </w:r>
            <w:r>
              <w:rPr>
                <w:rFonts w:ascii="Century Gothic" w:hAnsi="Century Gothic"/>
                <w:sz w:val="18"/>
                <w:szCs w:val="18"/>
              </w:rPr>
              <w:t>gelmässigkeit der Konsultationn viele Rechnungen.</w:t>
            </w:r>
          </w:p>
          <w:p w14:paraId="31A15DF1" w14:textId="77777777" w:rsidR="00BB4C78" w:rsidRPr="007A0003" w:rsidRDefault="00BB4C78" w:rsidP="009515EF">
            <w:pPr>
              <w:rPr>
                <w:rFonts w:ascii="Century Gothic" w:hAnsi="Century Gothic"/>
                <w:sz w:val="18"/>
                <w:szCs w:val="18"/>
              </w:rPr>
            </w:pPr>
            <w:r>
              <w:rPr>
                <w:rFonts w:ascii="Century Gothic" w:hAnsi="Century Gothic"/>
                <w:sz w:val="18"/>
                <w:szCs w:val="18"/>
              </w:rPr>
              <w:t>Diese werden nicht per Post verschickt…</w:t>
            </w:r>
          </w:p>
        </w:tc>
      </w:tr>
    </w:tbl>
    <w:p w14:paraId="3938D88D" w14:textId="77777777" w:rsidR="00BB4C78" w:rsidRPr="007A0003" w:rsidRDefault="00BB4C78" w:rsidP="00BB4C78">
      <w:pPr>
        <w:rPr>
          <w:rFonts w:ascii="Century Gothic" w:hAnsi="Century Gothic"/>
          <w:sz w:val="14"/>
          <w:szCs w:val="14"/>
        </w:rPr>
      </w:pPr>
    </w:p>
    <w:tbl>
      <w:tblPr>
        <w:tblStyle w:val="Tabellenraster"/>
        <w:tblW w:w="0" w:type="auto"/>
        <w:tblLook w:val="04A0" w:firstRow="1" w:lastRow="0" w:firstColumn="1" w:lastColumn="0" w:noHBand="0" w:noVBand="1"/>
      </w:tblPr>
      <w:tblGrid>
        <w:gridCol w:w="5418"/>
      </w:tblGrid>
      <w:tr w:rsidR="00BB4C78" w:rsidRPr="003E6EC6" w14:paraId="0AE90AD9" w14:textId="77777777" w:rsidTr="009515EF">
        <w:tc>
          <w:tcPr>
            <w:tcW w:w="5102" w:type="dxa"/>
          </w:tcPr>
          <w:p w14:paraId="54D8595C" w14:textId="77777777" w:rsidR="00BB4C78" w:rsidRPr="003E6EC6" w:rsidRDefault="00BB4C78" w:rsidP="009515EF">
            <w:pPr>
              <w:rPr>
                <w:rFonts w:ascii="Century Gothic" w:hAnsi="Century Gothic"/>
                <w:sz w:val="18"/>
                <w:szCs w:val="18"/>
                <w:lang w:val="en-GB"/>
              </w:rPr>
            </w:pPr>
            <w:r w:rsidRPr="003E6EC6">
              <w:rPr>
                <w:rFonts w:ascii="Century Gothic" w:hAnsi="Century Gothic"/>
                <w:sz w:val="18"/>
                <w:szCs w:val="18"/>
                <w:lang w:val="en-GB"/>
              </w:rPr>
              <w:t xml:space="preserve">Szene </w:t>
            </w:r>
            <w:r>
              <w:rPr>
                <w:rFonts w:ascii="Century Gothic" w:hAnsi="Century Gothic"/>
                <w:sz w:val="18"/>
                <w:szCs w:val="18"/>
                <w:lang w:val="en-GB"/>
              </w:rPr>
              <w:t>3</w:t>
            </w:r>
          </w:p>
        </w:tc>
      </w:tr>
      <w:tr w:rsidR="00BB4C78" w:rsidRPr="003E6EC6" w14:paraId="433C855D" w14:textId="77777777" w:rsidTr="009515EF">
        <w:trPr>
          <w:trHeight w:val="3402"/>
        </w:trPr>
        <w:tc>
          <w:tcPr>
            <w:tcW w:w="5102" w:type="dxa"/>
          </w:tcPr>
          <w:p w14:paraId="2951D3F1" w14:textId="77777777" w:rsidR="00BB4C78" w:rsidRPr="003E6EC6" w:rsidRDefault="00BB4C78" w:rsidP="009515EF">
            <w:pPr>
              <w:rPr>
                <w:rFonts w:ascii="Century Gothic" w:hAnsi="Century Gothic"/>
                <w:sz w:val="18"/>
                <w:szCs w:val="18"/>
                <w:lang w:val="en-GB"/>
              </w:rPr>
            </w:pPr>
            <w:r>
              <w:rPr>
                <w:rFonts w:ascii="Century Gothic" w:hAnsi="Century Gothic"/>
                <w:noProof/>
                <w:sz w:val="18"/>
                <w:szCs w:val="18"/>
                <w:lang w:val="en-GB"/>
              </w:rPr>
              <w:drawing>
                <wp:inline distT="0" distB="0" distL="0" distR="0" wp14:anchorId="5666B77F" wp14:editId="3D9A757A">
                  <wp:extent cx="3303270" cy="2017395"/>
                  <wp:effectExtent l="0" t="0" r="0" b="190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schirmfoto 2019-10-25 um 10.44.08.png"/>
                          <pic:cNvPicPr/>
                        </pic:nvPicPr>
                        <pic:blipFill>
                          <a:blip r:embed="rId21">
                            <a:extLst>
                              <a:ext uri="{28A0092B-C50C-407E-A947-70E740481C1C}">
                                <a14:useLocalDpi xmlns:a14="http://schemas.microsoft.com/office/drawing/2010/main" val="0"/>
                              </a:ext>
                            </a:extLst>
                          </a:blip>
                          <a:stretch>
                            <a:fillRect/>
                          </a:stretch>
                        </pic:blipFill>
                        <pic:spPr>
                          <a:xfrm>
                            <a:off x="0" y="0"/>
                            <a:ext cx="3303270" cy="2017395"/>
                          </a:xfrm>
                          <a:prstGeom prst="rect">
                            <a:avLst/>
                          </a:prstGeom>
                        </pic:spPr>
                      </pic:pic>
                    </a:graphicData>
                  </a:graphic>
                </wp:inline>
              </w:drawing>
            </w:r>
          </w:p>
        </w:tc>
      </w:tr>
      <w:tr w:rsidR="00BB4C78" w:rsidRPr="003E6EC6" w14:paraId="70F5CFD4" w14:textId="77777777" w:rsidTr="009515EF">
        <w:trPr>
          <w:trHeight w:val="1134"/>
        </w:trPr>
        <w:tc>
          <w:tcPr>
            <w:tcW w:w="5102" w:type="dxa"/>
          </w:tcPr>
          <w:p w14:paraId="03D51F33" w14:textId="77777777" w:rsidR="00BB4C78" w:rsidRPr="009F4D2A" w:rsidRDefault="00BB4C78" w:rsidP="009515EF">
            <w:pPr>
              <w:rPr>
                <w:rFonts w:ascii="Century Gothic" w:hAnsi="Century Gothic"/>
                <w:sz w:val="18"/>
                <w:szCs w:val="18"/>
              </w:rPr>
            </w:pPr>
            <w:r w:rsidRPr="009F4D2A">
              <w:rPr>
                <w:rFonts w:ascii="Century Gothic" w:hAnsi="Century Gothic"/>
                <w:sz w:val="18"/>
                <w:szCs w:val="18"/>
              </w:rPr>
              <w:lastRenderedPageBreak/>
              <w:t>Beschreibung:</w:t>
            </w:r>
          </w:p>
          <w:p w14:paraId="221A95E9" w14:textId="77777777" w:rsidR="00BB4C78" w:rsidRPr="007A0003" w:rsidRDefault="00BB4C78" w:rsidP="009515EF">
            <w:pPr>
              <w:rPr>
                <w:rFonts w:ascii="Century Gothic" w:hAnsi="Century Gothic"/>
                <w:sz w:val="18"/>
                <w:szCs w:val="18"/>
              </w:rPr>
            </w:pPr>
            <w:r w:rsidRPr="007A0003">
              <w:rPr>
                <w:rFonts w:ascii="Century Gothic" w:hAnsi="Century Gothic"/>
                <w:sz w:val="18"/>
                <w:szCs w:val="18"/>
              </w:rPr>
              <w:t xml:space="preserve">Der Patient kann bequem von </w:t>
            </w:r>
            <w:r>
              <w:rPr>
                <w:rFonts w:ascii="Century Gothic" w:hAnsi="Century Gothic"/>
                <w:sz w:val="18"/>
                <w:szCs w:val="18"/>
              </w:rPr>
              <w:t>Zuhause auf die Rechnungen zugreifen</w:t>
            </w:r>
          </w:p>
        </w:tc>
      </w:tr>
    </w:tbl>
    <w:p w14:paraId="2132DD19" w14:textId="77777777" w:rsidR="00BB4C78" w:rsidRPr="007A0003" w:rsidRDefault="00BB4C78" w:rsidP="00BB4C78">
      <w:pPr>
        <w:rPr>
          <w:rFonts w:ascii="Century Gothic" w:hAnsi="Century Gothic"/>
          <w:sz w:val="18"/>
          <w:szCs w:val="18"/>
        </w:rPr>
      </w:pPr>
    </w:p>
    <w:p w14:paraId="3758BCE8" w14:textId="77777777" w:rsidR="00BB4C78" w:rsidRPr="007A0003" w:rsidRDefault="00BB4C78" w:rsidP="00BB4C78">
      <w:pPr>
        <w:rPr>
          <w:rFonts w:ascii="Century Gothic" w:hAnsi="Century Gothic"/>
          <w:sz w:val="18"/>
          <w:szCs w:val="18"/>
        </w:rPr>
      </w:pPr>
    </w:p>
    <w:p w14:paraId="6253EC4B" w14:textId="77777777" w:rsidR="00BB4C78" w:rsidRPr="007A0003" w:rsidRDefault="00BB4C78" w:rsidP="00BB4C78">
      <w:pPr>
        <w:rPr>
          <w:rFonts w:ascii="Century Gothic" w:hAnsi="Century Gothic"/>
          <w:sz w:val="18"/>
          <w:szCs w:val="18"/>
        </w:rPr>
      </w:pPr>
    </w:p>
    <w:p w14:paraId="489CD52F" w14:textId="77777777" w:rsidR="00BB4C78" w:rsidRPr="007A0003" w:rsidRDefault="00BB4C78" w:rsidP="00BB4C78">
      <w:pPr>
        <w:rPr>
          <w:rFonts w:ascii="Century Gothic" w:hAnsi="Century Gothic"/>
          <w:sz w:val="18"/>
          <w:szCs w:val="18"/>
        </w:rPr>
      </w:pPr>
    </w:p>
    <w:p w14:paraId="43AB410B" w14:textId="77777777" w:rsidR="00BB4C78" w:rsidRPr="007A0003" w:rsidRDefault="00BB4C78" w:rsidP="00BB4C78">
      <w:pPr>
        <w:rPr>
          <w:rFonts w:ascii="Century Gothic" w:hAnsi="Century Gothic"/>
          <w:sz w:val="16"/>
          <w:szCs w:val="16"/>
        </w:rPr>
      </w:pPr>
    </w:p>
    <w:tbl>
      <w:tblPr>
        <w:tblStyle w:val="Tabellenraster"/>
        <w:tblW w:w="0" w:type="auto"/>
        <w:tblLook w:val="04A0" w:firstRow="1" w:lastRow="0" w:firstColumn="1" w:lastColumn="0" w:noHBand="0" w:noVBand="1"/>
      </w:tblPr>
      <w:tblGrid>
        <w:gridCol w:w="5418"/>
      </w:tblGrid>
      <w:tr w:rsidR="00BB4C78" w:rsidRPr="003E6EC6" w14:paraId="25A150B6" w14:textId="77777777" w:rsidTr="009515EF">
        <w:tc>
          <w:tcPr>
            <w:tcW w:w="5102" w:type="dxa"/>
          </w:tcPr>
          <w:p w14:paraId="1BEB1C17" w14:textId="77777777" w:rsidR="00BB4C78" w:rsidRPr="003E6EC6" w:rsidRDefault="00BB4C78" w:rsidP="009515EF">
            <w:pPr>
              <w:rPr>
                <w:rFonts w:ascii="Century Gothic" w:hAnsi="Century Gothic"/>
                <w:sz w:val="18"/>
                <w:szCs w:val="18"/>
                <w:lang w:val="en-GB"/>
              </w:rPr>
            </w:pPr>
            <w:r w:rsidRPr="003E6EC6">
              <w:rPr>
                <w:rFonts w:ascii="Century Gothic" w:hAnsi="Century Gothic"/>
                <w:sz w:val="18"/>
                <w:szCs w:val="18"/>
                <w:lang w:val="en-GB"/>
              </w:rPr>
              <w:t xml:space="preserve">Szene </w:t>
            </w:r>
            <w:r>
              <w:rPr>
                <w:rFonts w:ascii="Century Gothic" w:hAnsi="Century Gothic"/>
                <w:sz w:val="18"/>
                <w:szCs w:val="18"/>
                <w:lang w:val="en-GB"/>
              </w:rPr>
              <w:t>4</w:t>
            </w:r>
          </w:p>
        </w:tc>
      </w:tr>
      <w:tr w:rsidR="00BB4C78" w:rsidRPr="003E6EC6" w14:paraId="3BB2D9C1" w14:textId="77777777" w:rsidTr="009515EF">
        <w:trPr>
          <w:trHeight w:val="3402"/>
        </w:trPr>
        <w:tc>
          <w:tcPr>
            <w:tcW w:w="5102" w:type="dxa"/>
          </w:tcPr>
          <w:p w14:paraId="38A20BFE" w14:textId="77777777" w:rsidR="00BB4C78" w:rsidRPr="003E6EC6" w:rsidRDefault="00BB4C78" w:rsidP="009515EF">
            <w:pPr>
              <w:rPr>
                <w:rFonts w:ascii="Century Gothic" w:hAnsi="Century Gothic"/>
                <w:sz w:val="18"/>
                <w:szCs w:val="18"/>
                <w:lang w:val="en-GB"/>
              </w:rPr>
            </w:pPr>
            <w:r>
              <w:rPr>
                <w:rFonts w:ascii="Century Gothic" w:hAnsi="Century Gothic"/>
                <w:noProof/>
                <w:sz w:val="18"/>
                <w:szCs w:val="18"/>
                <w:lang w:val="en-GB"/>
              </w:rPr>
              <w:drawing>
                <wp:inline distT="0" distB="0" distL="0" distR="0" wp14:anchorId="6999AA33" wp14:editId="47236169">
                  <wp:extent cx="3303270" cy="173037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9-10-25 um 10.44.18.png"/>
                          <pic:cNvPicPr/>
                        </pic:nvPicPr>
                        <pic:blipFill>
                          <a:blip r:embed="rId22">
                            <a:extLst>
                              <a:ext uri="{28A0092B-C50C-407E-A947-70E740481C1C}">
                                <a14:useLocalDpi xmlns:a14="http://schemas.microsoft.com/office/drawing/2010/main" val="0"/>
                              </a:ext>
                            </a:extLst>
                          </a:blip>
                          <a:stretch>
                            <a:fillRect/>
                          </a:stretch>
                        </pic:blipFill>
                        <pic:spPr>
                          <a:xfrm>
                            <a:off x="0" y="0"/>
                            <a:ext cx="3303270" cy="1730375"/>
                          </a:xfrm>
                          <a:prstGeom prst="rect">
                            <a:avLst/>
                          </a:prstGeom>
                        </pic:spPr>
                      </pic:pic>
                    </a:graphicData>
                  </a:graphic>
                </wp:inline>
              </w:drawing>
            </w:r>
          </w:p>
        </w:tc>
      </w:tr>
      <w:tr w:rsidR="00BB4C78" w:rsidRPr="003E6EC6" w14:paraId="2195379A" w14:textId="77777777" w:rsidTr="009515EF">
        <w:trPr>
          <w:trHeight w:val="1134"/>
        </w:trPr>
        <w:tc>
          <w:tcPr>
            <w:tcW w:w="5102" w:type="dxa"/>
          </w:tcPr>
          <w:p w14:paraId="575889B8" w14:textId="77777777" w:rsidR="00BB4C78" w:rsidRPr="009F4D2A" w:rsidRDefault="00BB4C78" w:rsidP="009515EF">
            <w:pPr>
              <w:rPr>
                <w:rFonts w:ascii="Century Gothic" w:hAnsi="Century Gothic"/>
                <w:sz w:val="18"/>
                <w:szCs w:val="18"/>
              </w:rPr>
            </w:pPr>
            <w:r w:rsidRPr="009F4D2A">
              <w:rPr>
                <w:rFonts w:ascii="Century Gothic" w:hAnsi="Century Gothic"/>
                <w:sz w:val="18"/>
                <w:szCs w:val="18"/>
              </w:rPr>
              <w:t>Beschreibung:</w:t>
            </w:r>
          </w:p>
          <w:p w14:paraId="7AA8320E" w14:textId="77777777" w:rsidR="00BB4C78" w:rsidRPr="007A0003" w:rsidRDefault="00BB4C78" w:rsidP="009515EF">
            <w:pPr>
              <w:rPr>
                <w:rFonts w:ascii="Century Gothic" w:hAnsi="Century Gothic"/>
                <w:sz w:val="18"/>
                <w:szCs w:val="18"/>
              </w:rPr>
            </w:pPr>
            <w:r w:rsidRPr="007A0003">
              <w:rPr>
                <w:rFonts w:ascii="Century Gothic" w:hAnsi="Century Gothic"/>
                <w:sz w:val="18"/>
                <w:szCs w:val="18"/>
              </w:rPr>
              <w:t xml:space="preserve">Der Arzt erstellt nach jeder </w:t>
            </w:r>
            <w:r>
              <w:rPr>
                <w:rFonts w:ascii="Century Gothic" w:hAnsi="Century Gothic"/>
                <w:sz w:val="18"/>
                <w:szCs w:val="18"/>
              </w:rPr>
              <w:t>Behandlung eine Rechnung.</w:t>
            </w:r>
          </w:p>
        </w:tc>
      </w:tr>
    </w:tbl>
    <w:p w14:paraId="7482D3CD" w14:textId="77777777" w:rsidR="00BB4C78" w:rsidRPr="007A0003" w:rsidRDefault="00BB4C78" w:rsidP="00BB4C78">
      <w:pPr>
        <w:rPr>
          <w:rFonts w:ascii="Century Gothic" w:hAnsi="Century Gothic"/>
          <w:sz w:val="18"/>
          <w:szCs w:val="18"/>
        </w:rPr>
      </w:pPr>
    </w:p>
    <w:tbl>
      <w:tblPr>
        <w:tblStyle w:val="Tabellenraster"/>
        <w:tblW w:w="0" w:type="auto"/>
        <w:tblLook w:val="04A0" w:firstRow="1" w:lastRow="0" w:firstColumn="1" w:lastColumn="0" w:noHBand="0" w:noVBand="1"/>
      </w:tblPr>
      <w:tblGrid>
        <w:gridCol w:w="5418"/>
      </w:tblGrid>
      <w:tr w:rsidR="00BB4C78" w:rsidRPr="003E6EC6" w14:paraId="746CE674" w14:textId="77777777" w:rsidTr="009515EF">
        <w:tc>
          <w:tcPr>
            <w:tcW w:w="5102" w:type="dxa"/>
          </w:tcPr>
          <w:p w14:paraId="5A045CE7" w14:textId="77777777" w:rsidR="00BB4C78" w:rsidRPr="003E6EC6" w:rsidRDefault="00BB4C78" w:rsidP="009515EF">
            <w:pPr>
              <w:rPr>
                <w:rFonts w:ascii="Century Gothic" w:hAnsi="Century Gothic"/>
                <w:sz w:val="18"/>
                <w:szCs w:val="18"/>
                <w:lang w:val="en-GB"/>
              </w:rPr>
            </w:pPr>
            <w:r w:rsidRPr="003E6EC6">
              <w:rPr>
                <w:rFonts w:ascii="Century Gothic" w:hAnsi="Century Gothic"/>
                <w:sz w:val="18"/>
                <w:szCs w:val="18"/>
                <w:lang w:val="en-GB"/>
              </w:rPr>
              <w:t xml:space="preserve">Szene </w:t>
            </w:r>
            <w:r>
              <w:rPr>
                <w:rFonts w:ascii="Century Gothic" w:hAnsi="Century Gothic"/>
                <w:sz w:val="18"/>
                <w:szCs w:val="18"/>
                <w:lang w:val="en-GB"/>
              </w:rPr>
              <w:t>5</w:t>
            </w:r>
          </w:p>
        </w:tc>
      </w:tr>
      <w:tr w:rsidR="00BB4C78" w:rsidRPr="003E6EC6" w14:paraId="5D1E7E68" w14:textId="77777777" w:rsidTr="009515EF">
        <w:trPr>
          <w:trHeight w:val="3402"/>
        </w:trPr>
        <w:tc>
          <w:tcPr>
            <w:tcW w:w="5102" w:type="dxa"/>
          </w:tcPr>
          <w:p w14:paraId="10D1D67F" w14:textId="77777777" w:rsidR="00BB4C78" w:rsidRPr="003E6EC6" w:rsidRDefault="00BB4C78" w:rsidP="009515EF">
            <w:pPr>
              <w:rPr>
                <w:rFonts w:ascii="Century Gothic" w:hAnsi="Century Gothic"/>
                <w:sz w:val="18"/>
                <w:szCs w:val="18"/>
                <w:lang w:val="en-GB"/>
              </w:rPr>
            </w:pPr>
            <w:r>
              <w:rPr>
                <w:rFonts w:ascii="Century Gothic" w:hAnsi="Century Gothic"/>
                <w:noProof/>
                <w:sz w:val="18"/>
                <w:szCs w:val="18"/>
                <w:lang w:val="en-GB"/>
              </w:rPr>
              <w:drawing>
                <wp:inline distT="0" distB="0" distL="0" distR="0" wp14:anchorId="335CCECA" wp14:editId="0A75E677">
                  <wp:extent cx="3303270" cy="2153285"/>
                  <wp:effectExtent l="0" t="0" r="0" b="571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9-10-25 um 10.44.27.png"/>
                          <pic:cNvPicPr/>
                        </pic:nvPicPr>
                        <pic:blipFill>
                          <a:blip r:embed="rId23">
                            <a:extLst>
                              <a:ext uri="{28A0092B-C50C-407E-A947-70E740481C1C}">
                                <a14:useLocalDpi xmlns:a14="http://schemas.microsoft.com/office/drawing/2010/main" val="0"/>
                              </a:ext>
                            </a:extLst>
                          </a:blip>
                          <a:stretch>
                            <a:fillRect/>
                          </a:stretch>
                        </pic:blipFill>
                        <pic:spPr>
                          <a:xfrm>
                            <a:off x="0" y="0"/>
                            <a:ext cx="3303270" cy="2153285"/>
                          </a:xfrm>
                          <a:prstGeom prst="rect">
                            <a:avLst/>
                          </a:prstGeom>
                        </pic:spPr>
                      </pic:pic>
                    </a:graphicData>
                  </a:graphic>
                </wp:inline>
              </w:drawing>
            </w:r>
          </w:p>
        </w:tc>
      </w:tr>
      <w:tr w:rsidR="00BB4C78" w:rsidRPr="003E6EC6" w14:paraId="624350B7" w14:textId="77777777" w:rsidTr="009515EF">
        <w:trPr>
          <w:trHeight w:val="1134"/>
        </w:trPr>
        <w:tc>
          <w:tcPr>
            <w:tcW w:w="5102" w:type="dxa"/>
          </w:tcPr>
          <w:p w14:paraId="75E4456D" w14:textId="77777777" w:rsidR="00BB4C78" w:rsidRPr="009F4D2A" w:rsidRDefault="00BB4C78" w:rsidP="009515EF">
            <w:pPr>
              <w:rPr>
                <w:rFonts w:ascii="Century Gothic" w:hAnsi="Century Gothic"/>
                <w:sz w:val="18"/>
                <w:szCs w:val="18"/>
              </w:rPr>
            </w:pPr>
            <w:r w:rsidRPr="009F4D2A">
              <w:rPr>
                <w:rFonts w:ascii="Century Gothic" w:hAnsi="Century Gothic"/>
                <w:sz w:val="18"/>
                <w:szCs w:val="18"/>
              </w:rPr>
              <w:t>Beschreibung:</w:t>
            </w:r>
          </w:p>
          <w:p w14:paraId="51486B25" w14:textId="77777777" w:rsidR="00BB4C78" w:rsidRPr="007A0003" w:rsidRDefault="00BB4C78" w:rsidP="009515EF">
            <w:pPr>
              <w:rPr>
                <w:rFonts w:ascii="Century Gothic" w:hAnsi="Century Gothic"/>
                <w:sz w:val="18"/>
                <w:szCs w:val="18"/>
              </w:rPr>
            </w:pPr>
            <w:r w:rsidRPr="007A0003">
              <w:rPr>
                <w:rFonts w:ascii="Century Gothic" w:hAnsi="Century Gothic"/>
                <w:sz w:val="18"/>
                <w:szCs w:val="18"/>
              </w:rPr>
              <w:t>… sondern direkt in das System</w:t>
            </w:r>
            <w:r>
              <w:rPr>
                <w:rFonts w:ascii="Century Gothic" w:hAnsi="Century Gothic"/>
                <w:sz w:val="18"/>
                <w:szCs w:val="18"/>
              </w:rPr>
              <w:t xml:space="preserve"> eingetragen.</w:t>
            </w:r>
          </w:p>
        </w:tc>
      </w:tr>
    </w:tbl>
    <w:p w14:paraId="4B7C7A5C" w14:textId="77777777" w:rsidR="00BB4C78" w:rsidRPr="007A0003" w:rsidRDefault="00BB4C78" w:rsidP="00BB4C78">
      <w:pPr>
        <w:rPr>
          <w:rFonts w:ascii="Century Gothic" w:hAnsi="Century Gothic"/>
          <w:sz w:val="18"/>
          <w:szCs w:val="18"/>
        </w:rPr>
      </w:pPr>
    </w:p>
    <w:tbl>
      <w:tblPr>
        <w:tblStyle w:val="Tabellenraster"/>
        <w:tblW w:w="0" w:type="auto"/>
        <w:tblLook w:val="04A0" w:firstRow="1" w:lastRow="0" w:firstColumn="1" w:lastColumn="0" w:noHBand="0" w:noVBand="1"/>
      </w:tblPr>
      <w:tblGrid>
        <w:gridCol w:w="5418"/>
      </w:tblGrid>
      <w:tr w:rsidR="00BB4C78" w:rsidRPr="003E6EC6" w14:paraId="19A9D2AB" w14:textId="77777777" w:rsidTr="009515EF">
        <w:tc>
          <w:tcPr>
            <w:tcW w:w="5102" w:type="dxa"/>
          </w:tcPr>
          <w:p w14:paraId="016EFB42" w14:textId="77777777" w:rsidR="00BB4C78" w:rsidRPr="003E6EC6" w:rsidRDefault="00BB4C78" w:rsidP="009515EF">
            <w:pPr>
              <w:rPr>
                <w:rFonts w:ascii="Century Gothic" w:hAnsi="Century Gothic"/>
                <w:sz w:val="18"/>
                <w:szCs w:val="18"/>
                <w:lang w:val="en-GB"/>
              </w:rPr>
            </w:pPr>
            <w:r w:rsidRPr="003E6EC6">
              <w:rPr>
                <w:rFonts w:ascii="Century Gothic" w:hAnsi="Century Gothic"/>
                <w:sz w:val="18"/>
                <w:szCs w:val="18"/>
                <w:lang w:val="en-GB"/>
              </w:rPr>
              <w:t>Szene 6</w:t>
            </w:r>
          </w:p>
        </w:tc>
      </w:tr>
      <w:tr w:rsidR="00BB4C78" w:rsidRPr="003E6EC6" w14:paraId="5F0679A1" w14:textId="77777777" w:rsidTr="009515EF">
        <w:trPr>
          <w:trHeight w:val="3402"/>
        </w:trPr>
        <w:tc>
          <w:tcPr>
            <w:tcW w:w="5102" w:type="dxa"/>
          </w:tcPr>
          <w:p w14:paraId="2303ACBC" w14:textId="77777777" w:rsidR="00BB4C78" w:rsidRPr="003E6EC6" w:rsidRDefault="00BB4C78" w:rsidP="009515EF">
            <w:pPr>
              <w:rPr>
                <w:rFonts w:ascii="Century Gothic" w:hAnsi="Century Gothic"/>
                <w:sz w:val="18"/>
                <w:szCs w:val="18"/>
                <w:lang w:val="en-GB"/>
              </w:rPr>
            </w:pPr>
            <w:r>
              <w:rPr>
                <w:rFonts w:ascii="Century Gothic" w:hAnsi="Century Gothic"/>
                <w:noProof/>
                <w:sz w:val="18"/>
                <w:szCs w:val="18"/>
                <w:lang w:val="en-GB"/>
              </w:rPr>
              <w:lastRenderedPageBreak/>
              <w:drawing>
                <wp:inline distT="0" distB="0" distL="0" distR="0" wp14:anchorId="681716DB" wp14:editId="58D4AF2A">
                  <wp:extent cx="3303270" cy="212471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schirmfoto 2019-10-25 um 10.44.35.png"/>
                          <pic:cNvPicPr/>
                        </pic:nvPicPr>
                        <pic:blipFill>
                          <a:blip r:embed="rId24">
                            <a:extLst>
                              <a:ext uri="{28A0092B-C50C-407E-A947-70E740481C1C}">
                                <a14:useLocalDpi xmlns:a14="http://schemas.microsoft.com/office/drawing/2010/main" val="0"/>
                              </a:ext>
                            </a:extLst>
                          </a:blip>
                          <a:stretch>
                            <a:fillRect/>
                          </a:stretch>
                        </pic:blipFill>
                        <pic:spPr>
                          <a:xfrm>
                            <a:off x="0" y="0"/>
                            <a:ext cx="3303270" cy="2124710"/>
                          </a:xfrm>
                          <a:prstGeom prst="rect">
                            <a:avLst/>
                          </a:prstGeom>
                        </pic:spPr>
                      </pic:pic>
                    </a:graphicData>
                  </a:graphic>
                </wp:inline>
              </w:drawing>
            </w:r>
          </w:p>
        </w:tc>
      </w:tr>
      <w:tr w:rsidR="00BB4C78" w:rsidRPr="003E6EC6" w14:paraId="777DFF34" w14:textId="77777777" w:rsidTr="009515EF">
        <w:trPr>
          <w:trHeight w:val="1134"/>
        </w:trPr>
        <w:tc>
          <w:tcPr>
            <w:tcW w:w="5102" w:type="dxa"/>
          </w:tcPr>
          <w:p w14:paraId="16750911" w14:textId="77777777" w:rsidR="00BB4C78" w:rsidRPr="009F4D2A" w:rsidRDefault="00BB4C78" w:rsidP="009515EF">
            <w:pPr>
              <w:rPr>
                <w:rFonts w:ascii="Century Gothic" w:hAnsi="Century Gothic"/>
                <w:sz w:val="18"/>
                <w:szCs w:val="18"/>
              </w:rPr>
            </w:pPr>
            <w:r w:rsidRPr="009F4D2A">
              <w:rPr>
                <w:rFonts w:ascii="Century Gothic" w:hAnsi="Century Gothic"/>
                <w:sz w:val="18"/>
                <w:szCs w:val="18"/>
              </w:rPr>
              <w:t>Beschreibung:</w:t>
            </w:r>
          </w:p>
          <w:p w14:paraId="22E99ECE" w14:textId="77777777" w:rsidR="00BB4C78" w:rsidRPr="007A0003" w:rsidRDefault="00BB4C78" w:rsidP="009515EF">
            <w:pPr>
              <w:rPr>
                <w:rFonts w:ascii="Century Gothic" w:hAnsi="Century Gothic"/>
                <w:sz w:val="18"/>
                <w:szCs w:val="18"/>
              </w:rPr>
            </w:pPr>
            <w:r w:rsidRPr="007A0003">
              <w:rPr>
                <w:rFonts w:ascii="Century Gothic" w:hAnsi="Century Gothic"/>
                <w:sz w:val="18"/>
                <w:szCs w:val="18"/>
              </w:rPr>
              <w:t xml:space="preserve">Der Patient sieht seine Rechnungen, </w:t>
            </w:r>
            <w:r>
              <w:rPr>
                <w:rFonts w:ascii="Century Gothic" w:hAnsi="Century Gothic"/>
                <w:sz w:val="18"/>
                <w:szCs w:val="18"/>
              </w:rPr>
              <w:t>welche schon bezahlt wurden und welche noch fällig sind.</w:t>
            </w:r>
          </w:p>
        </w:tc>
      </w:tr>
    </w:tbl>
    <w:p w14:paraId="37B45AD6" w14:textId="6FFDA0CD" w:rsidR="00BB4C78" w:rsidRDefault="00BB4C78" w:rsidP="00BB4C78">
      <w:pPr>
        <w:rPr>
          <w:rFonts w:ascii="Century Gothic" w:hAnsi="Century Gothic"/>
          <w:sz w:val="20"/>
          <w:szCs w:val="20"/>
        </w:rPr>
      </w:pPr>
      <w:r w:rsidRPr="003E6EC6">
        <w:rPr>
          <w:rFonts w:ascii="Century Gothic" w:hAnsi="Century Gothic"/>
          <w:b/>
          <w:bCs/>
          <w:sz w:val="20"/>
          <w:szCs w:val="20"/>
        </w:rPr>
        <w:t>Titel</w:t>
      </w:r>
      <w:r w:rsidRPr="003E6EC6">
        <w:rPr>
          <w:rFonts w:ascii="Century Gothic" w:hAnsi="Century Gothic"/>
          <w:sz w:val="20"/>
          <w:szCs w:val="20"/>
        </w:rPr>
        <w:t xml:space="preserve">: </w:t>
      </w:r>
      <w:r>
        <w:rPr>
          <w:rFonts w:ascii="Century Gothic" w:hAnsi="Century Gothic"/>
          <w:sz w:val="20"/>
          <w:szCs w:val="20"/>
        </w:rPr>
        <w:t>Wer sind meine Kontaktpersonen?</w:t>
      </w:r>
    </w:p>
    <w:p w14:paraId="700ED6CD" w14:textId="69BC2EAE" w:rsidR="00BB4C78" w:rsidRPr="003E6EC6" w:rsidRDefault="00BB4C78" w:rsidP="00BB4C78">
      <w:pPr>
        <w:rPr>
          <w:rFonts w:ascii="Century Gothic" w:hAnsi="Century Gothic"/>
          <w:sz w:val="20"/>
          <w:szCs w:val="20"/>
        </w:rPr>
      </w:pPr>
      <w:r>
        <w:rPr>
          <w:rFonts w:ascii="Century Gothic" w:hAnsi="Century Gothic"/>
          <w:sz w:val="20"/>
          <w:szCs w:val="20"/>
        </w:rPr>
        <w:t>Dieses Storyboard behandelt Kontaktpersonen, die kontaktiert werden können (Anruf oder Chat), wenn bspw. der Therapeut nicht erreichbar ist. Die Uhrzeit spielt dabei keine Rolle.</w:t>
      </w:r>
    </w:p>
    <w:p w14:paraId="1D0DA1C8" w14:textId="77777777" w:rsidR="00BB4C78" w:rsidRPr="003E6EC6" w:rsidRDefault="00BB4C78" w:rsidP="00BB4C78">
      <w:pPr>
        <w:rPr>
          <w:rFonts w:ascii="Century Gothic" w:hAnsi="Century Gothic"/>
          <w:sz w:val="20"/>
          <w:szCs w:val="20"/>
        </w:rPr>
      </w:pPr>
      <w:r w:rsidRPr="003E6EC6">
        <w:rPr>
          <w:rFonts w:ascii="Century Gothic" w:hAnsi="Century Gothic"/>
          <w:b/>
          <w:bCs/>
          <w:sz w:val="20"/>
          <w:szCs w:val="20"/>
        </w:rPr>
        <w:t>Storyboard erstellt von</w:t>
      </w:r>
      <w:r w:rsidRPr="003E6EC6">
        <w:rPr>
          <w:rFonts w:ascii="Century Gothic" w:hAnsi="Century Gothic"/>
          <w:sz w:val="20"/>
          <w:szCs w:val="20"/>
        </w:rPr>
        <w:t>: S</w:t>
      </w:r>
      <w:r>
        <w:rPr>
          <w:rFonts w:ascii="Century Gothic" w:hAnsi="Century Gothic"/>
          <w:sz w:val="20"/>
          <w:szCs w:val="20"/>
        </w:rPr>
        <w:t>. Neuenschwander</w:t>
      </w:r>
      <w:r w:rsidRPr="003E6EC6">
        <w:rPr>
          <w:rFonts w:ascii="Century Gothic" w:hAnsi="Century Gothic"/>
          <w:sz w:val="20"/>
          <w:szCs w:val="20"/>
        </w:rPr>
        <w:t>, X2a</w:t>
      </w:r>
    </w:p>
    <w:p w14:paraId="2F04278F" w14:textId="77777777" w:rsidR="00BB4C78" w:rsidRPr="003E6EC6" w:rsidRDefault="00BB4C78" w:rsidP="00BB4C78">
      <w:pPr>
        <w:rPr>
          <w:rFonts w:ascii="Century Gothic" w:hAnsi="Century Gothic"/>
          <w:sz w:val="20"/>
          <w:szCs w:val="20"/>
          <w:lang w:val="en-GB"/>
        </w:rPr>
      </w:pPr>
      <w:r w:rsidRPr="003E6EC6">
        <w:rPr>
          <w:rFonts w:ascii="Century Gothic" w:hAnsi="Century Gothic"/>
          <w:b/>
          <w:bCs/>
          <w:sz w:val="20"/>
          <w:szCs w:val="20"/>
          <w:lang w:val="en-GB"/>
        </w:rPr>
        <w:t>Datum</w:t>
      </w:r>
      <w:r w:rsidRPr="003E6EC6">
        <w:rPr>
          <w:rFonts w:ascii="Century Gothic" w:hAnsi="Century Gothic"/>
          <w:sz w:val="20"/>
          <w:szCs w:val="20"/>
          <w:lang w:val="en-GB"/>
        </w:rPr>
        <w:t>: 2</w:t>
      </w:r>
      <w:r>
        <w:rPr>
          <w:rFonts w:ascii="Century Gothic" w:hAnsi="Century Gothic"/>
          <w:sz w:val="20"/>
          <w:szCs w:val="20"/>
          <w:lang w:val="en-GB"/>
        </w:rPr>
        <w:t>5</w:t>
      </w:r>
      <w:r w:rsidRPr="003E6EC6">
        <w:rPr>
          <w:rFonts w:ascii="Century Gothic" w:hAnsi="Century Gothic"/>
          <w:sz w:val="20"/>
          <w:szCs w:val="20"/>
          <w:lang w:val="en-GB"/>
        </w:rPr>
        <w:t>. Oktober 2019</w:t>
      </w:r>
    </w:p>
    <w:p w14:paraId="4D6E71BD" w14:textId="77777777" w:rsidR="00BB4C78" w:rsidRDefault="00BB4C78" w:rsidP="00BB4C78">
      <w:pPr>
        <w:rPr>
          <w:rFonts w:ascii="Century Gothic" w:hAnsi="Century Gothic"/>
          <w:sz w:val="20"/>
          <w:szCs w:val="20"/>
          <w:lang w:val="en-GB"/>
        </w:rPr>
      </w:pPr>
      <w:r w:rsidRPr="003E6EC6">
        <w:rPr>
          <w:rFonts w:ascii="Century Gothic" w:hAnsi="Century Gothic"/>
          <w:b/>
          <w:bCs/>
          <w:sz w:val="20"/>
          <w:szCs w:val="20"/>
          <w:lang w:val="en-GB"/>
        </w:rPr>
        <w:t>Modul</w:t>
      </w:r>
      <w:r w:rsidRPr="003E6EC6">
        <w:rPr>
          <w:rFonts w:ascii="Century Gothic" w:hAnsi="Century Gothic"/>
          <w:sz w:val="20"/>
          <w:szCs w:val="20"/>
          <w:lang w:val="en-GB"/>
        </w:rPr>
        <w:t>: Software Engineering and Design, BTX8081</w:t>
      </w:r>
    </w:p>
    <w:p w14:paraId="210E42DE" w14:textId="77777777" w:rsidR="00BB4C78" w:rsidRPr="003E6EC6" w:rsidRDefault="00BB4C78" w:rsidP="00BB4C78">
      <w:pPr>
        <w:rPr>
          <w:rFonts w:ascii="Century Gothic" w:hAnsi="Century Gothic"/>
          <w:sz w:val="8"/>
          <w:szCs w:val="8"/>
          <w:lang w:val="en-GB"/>
        </w:rPr>
      </w:pPr>
    </w:p>
    <w:tbl>
      <w:tblPr>
        <w:tblStyle w:val="Tabellenraster"/>
        <w:tblW w:w="0" w:type="auto"/>
        <w:tblLook w:val="04A0" w:firstRow="1" w:lastRow="0" w:firstColumn="1" w:lastColumn="0" w:noHBand="0" w:noVBand="1"/>
      </w:tblPr>
      <w:tblGrid>
        <w:gridCol w:w="5418"/>
      </w:tblGrid>
      <w:tr w:rsidR="00BB4C78" w:rsidRPr="003E6EC6" w14:paraId="0954E6B6" w14:textId="77777777" w:rsidTr="009515EF">
        <w:tc>
          <w:tcPr>
            <w:tcW w:w="5102" w:type="dxa"/>
          </w:tcPr>
          <w:p w14:paraId="3B280502" w14:textId="77777777" w:rsidR="00BB4C78" w:rsidRPr="003E6EC6" w:rsidRDefault="00BB4C78" w:rsidP="009515EF">
            <w:pPr>
              <w:rPr>
                <w:rFonts w:ascii="Century Gothic" w:hAnsi="Century Gothic"/>
                <w:sz w:val="18"/>
                <w:szCs w:val="18"/>
                <w:lang w:val="en-GB"/>
              </w:rPr>
            </w:pPr>
            <w:r w:rsidRPr="003E6EC6">
              <w:rPr>
                <w:rFonts w:ascii="Century Gothic" w:hAnsi="Century Gothic"/>
                <w:sz w:val="18"/>
                <w:szCs w:val="18"/>
                <w:lang w:val="en-GB"/>
              </w:rPr>
              <w:t>Szene 1</w:t>
            </w:r>
          </w:p>
        </w:tc>
      </w:tr>
      <w:tr w:rsidR="00BB4C78" w:rsidRPr="003E6EC6" w14:paraId="029CE954" w14:textId="77777777" w:rsidTr="009515EF">
        <w:trPr>
          <w:trHeight w:val="3402"/>
        </w:trPr>
        <w:tc>
          <w:tcPr>
            <w:tcW w:w="5102" w:type="dxa"/>
          </w:tcPr>
          <w:p w14:paraId="19238473" w14:textId="77777777" w:rsidR="00BB4C78" w:rsidRPr="003E6EC6" w:rsidRDefault="00BB4C78" w:rsidP="009515EF">
            <w:pPr>
              <w:rPr>
                <w:rFonts w:ascii="Century Gothic" w:hAnsi="Century Gothic"/>
                <w:sz w:val="18"/>
                <w:szCs w:val="18"/>
                <w:lang w:val="en-GB"/>
              </w:rPr>
            </w:pPr>
            <w:r>
              <w:rPr>
                <w:rFonts w:ascii="Century Gothic" w:hAnsi="Century Gothic"/>
                <w:noProof/>
                <w:sz w:val="18"/>
                <w:szCs w:val="18"/>
                <w:lang w:val="en-GB"/>
              </w:rPr>
              <w:drawing>
                <wp:inline distT="0" distB="0" distL="0" distR="0" wp14:anchorId="7250D5C4" wp14:editId="2225B58B">
                  <wp:extent cx="3303270" cy="1786890"/>
                  <wp:effectExtent l="0" t="0" r="0" b="381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schirmfoto 2019-10-25 um 12.53.30.png"/>
                          <pic:cNvPicPr/>
                        </pic:nvPicPr>
                        <pic:blipFill>
                          <a:blip r:embed="rId25">
                            <a:extLst>
                              <a:ext uri="{28A0092B-C50C-407E-A947-70E740481C1C}">
                                <a14:useLocalDpi xmlns:a14="http://schemas.microsoft.com/office/drawing/2010/main" val="0"/>
                              </a:ext>
                            </a:extLst>
                          </a:blip>
                          <a:stretch>
                            <a:fillRect/>
                          </a:stretch>
                        </pic:blipFill>
                        <pic:spPr>
                          <a:xfrm>
                            <a:off x="0" y="0"/>
                            <a:ext cx="3303270" cy="1786890"/>
                          </a:xfrm>
                          <a:prstGeom prst="rect">
                            <a:avLst/>
                          </a:prstGeom>
                        </pic:spPr>
                      </pic:pic>
                    </a:graphicData>
                  </a:graphic>
                </wp:inline>
              </w:drawing>
            </w:r>
          </w:p>
        </w:tc>
      </w:tr>
      <w:tr w:rsidR="00BB4C78" w:rsidRPr="003E6EC6" w14:paraId="5A80EB4C" w14:textId="77777777" w:rsidTr="009515EF">
        <w:trPr>
          <w:trHeight w:val="1134"/>
        </w:trPr>
        <w:tc>
          <w:tcPr>
            <w:tcW w:w="5102" w:type="dxa"/>
          </w:tcPr>
          <w:p w14:paraId="58AFDBCF" w14:textId="77777777" w:rsidR="00BB4C78" w:rsidRPr="00BB4C78" w:rsidRDefault="00BB4C78" w:rsidP="009515EF">
            <w:pPr>
              <w:rPr>
                <w:rFonts w:ascii="Century Gothic" w:hAnsi="Century Gothic"/>
                <w:sz w:val="18"/>
                <w:szCs w:val="18"/>
                <w:lang w:val="de-CH"/>
              </w:rPr>
            </w:pPr>
            <w:r w:rsidRPr="00BB4C78">
              <w:rPr>
                <w:rFonts w:ascii="Century Gothic" w:hAnsi="Century Gothic"/>
                <w:sz w:val="18"/>
                <w:szCs w:val="18"/>
                <w:lang w:val="de-CH"/>
              </w:rPr>
              <w:t>Beschreibung:</w:t>
            </w:r>
          </w:p>
          <w:p w14:paraId="6D90790D" w14:textId="77777777" w:rsidR="00BB4C78" w:rsidRPr="009F4D2A" w:rsidRDefault="00BB4C78" w:rsidP="009515EF">
            <w:pPr>
              <w:rPr>
                <w:rFonts w:ascii="Century Gothic" w:hAnsi="Century Gothic"/>
                <w:sz w:val="18"/>
                <w:szCs w:val="18"/>
              </w:rPr>
            </w:pPr>
            <w:r w:rsidRPr="009F4D2A">
              <w:rPr>
                <w:rFonts w:ascii="Century Gothic" w:hAnsi="Century Gothic"/>
                <w:sz w:val="18"/>
                <w:szCs w:val="18"/>
              </w:rPr>
              <w:t>Der Patient fühlt sich nicht gut</w:t>
            </w:r>
            <w:r>
              <w:rPr>
                <w:rFonts w:ascii="Century Gothic" w:hAnsi="Century Gothic"/>
                <w:sz w:val="18"/>
                <w:szCs w:val="18"/>
              </w:rPr>
              <w:t>, aber der Therapeut ist nicht verfügbar.</w:t>
            </w:r>
          </w:p>
        </w:tc>
      </w:tr>
    </w:tbl>
    <w:p w14:paraId="1ECF9AF4" w14:textId="77777777" w:rsidR="00BB4C78" w:rsidRPr="009F4D2A" w:rsidRDefault="00BB4C78" w:rsidP="00BB4C78">
      <w:pPr>
        <w:rPr>
          <w:rFonts w:ascii="Century Gothic" w:hAnsi="Century Gothic"/>
          <w:sz w:val="14"/>
          <w:szCs w:val="14"/>
        </w:rPr>
      </w:pPr>
    </w:p>
    <w:tbl>
      <w:tblPr>
        <w:tblStyle w:val="Tabellenraster"/>
        <w:tblW w:w="0" w:type="auto"/>
        <w:tblLook w:val="04A0" w:firstRow="1" w:lastRow="0" w:firstColumn="1" w:lastColumn="0" w:noHBand="0" w:noVBand="1"/>
      </w:tblPr>
      <w:tblGrid>
        <w:gridCol w:w="5418"/>
      </w:tblGrid>
      <w:tr w:rsidR="00BB4C78" w:rsidRPr="003E6EC6" w14:paraId="28A4045B" w14:textId="77777777" w:rsidTr="009515EF">
        <w:tc>
          <w:tcPr>
            <w:tcW w:w="5102" w:type="dxa"/>
          </w:tcPr>
          <w:p w14:paraId="1D783C0A" w14:textId="77777777" w:rsidR="00BB4C78" w:rsidRPr="003E6EC6" w:rsidRDefault="00BB4C78" w:rsidP="009515EF">
            <w:pPr>
              <w:rPr>
                <w:rFonts w:ascii="Century Gothic" w:hAnsi="Century Gothic"/>
                <w:sz w:val="18"/>
                <w:szCs w:val="18"/>
                <w:lang w:val="en-GB"/>
              </w:rPr>
            </w:pPr>
            <w:r w:rsidRPr="003E6EC6">
              <w:rPr>
                <w:rFonts w:ascii="Century Gothic" w:hAnsi="Century Gothic"/>
                <w:sz w:val="18"/>
                <w:szCs w:val="18"/>
                <w:lang w:val="en-GB"/>
              </w:rPr>
              <w:t xml:space="preserve">Szene </w:t>
            </w:r>
            <w:r>
              <w:rPr>
                <w:rFonts w:ascii="Century Gothic" w:hAnsi="Century Gothic"/>
                <w:sz w:val="18"/>
                <w:szCs w:val="18"/>
                <w:lang w:val="en-GB"/>
              </w:rPr>
              <w:t>2</w:t>
            </w:r>
          </w:p>
        </w:tc>
      </w:tr>
      <w:tr w:rsidR="00BB4C78" w:rsidRPr="003E6EC6" w14:paraId="5B147A34" w14:textId="77777777" w:rsidTr="009515EF">
        <w:trPr>
          <w:trHeight w:val="3402"/>
        </w:trPr>
        <w:tc>
          <w:tcPr>
            <w:tcW w:w="5102" w:type="dxa"/>
          </w:tcPr>
          <w:p w14:paraId="3747DDCB" w14:textId="77777777" w:rsidR="00BB4C78" w:rsidRPr="003E6EC6" w:rsidRDefault="00BB4C78" w:rsidP="009515EF">
            <w:pPr>
              <w:rPr>
                <w:rFonts w:ascii="Century Gothic" w:hAnsi="Century Gothic"/>
                <w:sz w:val="18"/>
                <w:szCs w:val="18"/>
                <w:lang w:val="en-GB"/>
              </w:rPr>
            </w:pPr>
            <w:r>
              <w:rPr>
                <w:rFonts w:ascii="Century Gothic" w:hAnsi="Century Gothic"/>
                <w:noProof/>
                <w:sz w:val="18"/>
                <w:szCs w:val="18"/>
                <w:lang w:val="en-GB"/>
              </w:rPr>
              <w:lastRenderedPageBreak/>
              <w:drawing>
                <wp:inline distT="0" distB="0" distL="0" distR="0" wp14:anchorId="1BB25A5C" wp14:editId="24412C21">
                  <wp:extent cx="3303270" cy="1914525"/>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schirmfoto 2019-10-25 um 12.53.41.png"/>
                          <pic:cNvPicPr/>
                        </pic:nvPicPr>
                        <pic:blipFill>
                          <a:blip r:embed="rId26">
                            <a:extLst>
                              <a:ext uri="{28A0092B-C50C-407E-A947-70E740481C1C}">
                                <a14:useLocalDpi xmlns:a14="http://schemas.microsoft.com/office/drawing/2010/main" val="0"/>
                              </a:ext>
                            </a:extLst>
                          </a:blip>
                          <a:stretch>
                            <a:fillRect/>
                          </a:stretch>
                        </pic:blipFill>
                        <pic:spPr>
                          <a:xfrm>
                            <a:off x="0" y="0"/>
                            <a:ext cx="3303270" cy="1914525"/>
                          </a:xfrm>
                          <a:prstGeom prst="rect">
                            <a:avLst/>
                          </a:prstGeom>
                        </pic:spPr>
                      </pic:pic>
                    </a:graphicData>
                  </a:graphic>
                </wp:inline>
              </w:drawing>
            </w:r>
          </w:p>
        </w:tc>
      </w:tr>
      <w:tr w:rsidR="00BB4C78" w:rsidRPr="003E6EC6" w14:paraId="3985FD61" w14:textId="77777777" w:rsidTr="009515EF">
        <w:trPr>
          <w:trHeight w:val="1134"/>
        </w:trPr>
        <w:tc>
          <w:tcPr>
            <w:tcW w:w="5102" w:type="dxa"/>
          </w:tcPr>
          <w:p w14:paraId="3BA10557" w14:textId="77777777" w:rsidR="00BB4C78" w:rsidRPr="00BB4C78" w:rsidRDefault="00BB4C78" w:rsidP="009515EF">
            <w:pPr>
              <w:rPr>
                <w:rFonts w:ascii="Century Gothic" w:hAnsi="Century Gothic"/>
                <w:sz w:val="18"/>
                <w:szCs w:val="18"/>
                <w:lang w:val="de-CH"/>
              </w:rPr>
            </w:pPr>
            <w:r w:rsidRPr="00BB4C78">
              <w:rPr>
                <w:rFonts w:ascii="Century Gothic" w:hAnsi="Century Gothic"/>
                <w:sz w:val="18"/>
                <w:szCs w:val="18"/>
                <w:lang w:val="de-CH"/>
              </w:rPr>
              <w:t>Beschreibung:</w:t>
            </w:r>
          </w:p>
          <w:p w14:paraId="2B56BC63" w14:textId="77777777" w:rsidR="00BB4C78" w:rsidRPr="009F4D2A" w:rsidRDefault="00BB4C78" w:rsidP="009515EF">
            <w:pPr>
              <w:rPr>
                <w:rFonts w:ascii="Century Gothic" w:hAnsi="Century Gothic"/>
                <w:sz w:val="18"/>
                <w:szCs w:val="18"/>
              </w:rPr>
            </w:pPr>
            <w:r w:rsidRPr="009F4D2A">
              <w:rPr>
                <w:rFonts w:ascii="Century Gothic" w:hAnsi="Century Gothic"/>
                <w:sz w:val="18"/>
                <w:szCs w:val="18"/>
              </w:rPr>
              <w:t>Der Patient kann im Sys</w:t>
            </w:r>
            <w:r>
              <w:rPr>
                <w:rFonts w:ascii="Century Gothic" w:hAnsi="Century Gothic"/>
                <w:sz w:val="18"/>
                <w:szCs w:val="18"/>
              </w:rPr>
              <w:t>tem verfügbare Kontaktpersonen sehen.</w:t>
            </w:r>
          </w:p>
        </w:tc>
      </w:tr>
    </w:tbl>
    <w:p w14:paraId="64563CCA" w14:textId="77777777" w:rsidR="00BB4C78" w:rsidRPr="009F4D2A" w:rsidRDefault="00BB4C78" w:rsidP="00BB4C78">
      <w:pPr>
        <w:rPr>
          <w:rFonts w:ascii="Century Gothic" w:hAnsi="Century Gothic"/>
          <w:sz w:val="14"/>
          <w:szCs w:val="14"/>
        </w:rPr>
      </w:pPr>
    </w:p>
    <w:tbl>
      <w:tblPr>
        <w:tblStyle w:val="Tabellenraster"/>
        <w:tblW w:w="0" w:type="auto"/>
        <w:tblLook w:val="04A0" w:firstRow="1" w:lastRow="0" w:firstColumn="1" w:lastColumn="0" w:noHBand="0" w:noVBand="1"/>
      </w:tblPr>
      <w:tblGrid>
        <w:gridCol w:w="5418"/>
      </w:tblGrid>
      <w:tr w:rsidR="00BB4C78" w:rsidRPr="003E6EC6" w14:paraId="1A90AAE2" w14:textId="77777777" w:rsidTr="009515EF">
        <w:tc>
          <w:tcPr>
            <w:tcW w:w="5102" w:type="dxa"/>
          </w:tcPr>
          <w:p w14:paraId="5B670752" w14:textId="77777777" w:rsidR="00BB4C78" w:rsidRPr="003E6EC6" w:rsidRDefault="00BB4C78" w:rsidP="009515EF">
            <w:pPr>
              <w:rPr>
                <w:rFonts w:ascii="Century Gothic" w:hAnsi="Century Gothic"/>
                <w:sz w:val="18"/>
                <w:szCs w:val="18"/>
                <w:lang w:val="en-GB"/>
              </w:rPr>
            </w:pPr>
            <w:r w:rsidRPr="003E6EC6">
              <w:rPr>
                <w:rFonts w:ascii="Century Gothic" w:hAnsi="Century Gothic"/>
                <w:sz w:val="18"/>
                <w:szCs w:val="18"/>
                <w:lang w:val="en-GB"/>
              </w:rPr>
              <w:t xml:space="preserve">Szene </w:t>
            </w:r>
            <w:r>
              <w:rPr>
                <w:rFonts w:ascii="Century Gothic" w:hAnsi="Century Gothic"/>
                <w:sz w:val="18"/>
                <w:szCs w:val="18"/>
                <w:lang w:val="en-GB"/>
              </w:rPr>
              <w:t>3</w:t>
            </w:r>
          </w:p>
        </w:tc>
      </w:tr>
      <w:tr w:rsidR="00BB4C78" w:rsidRPr="003E6EC6" w14:paraId="67B8D7C0" w14:textId="77777777" w:rsidTr="009515EF">
        <w:trPr>
          <w:trHeight w:val="3402"/>
        </w:trPr>
        <w:tc>
          <w:tcPr>
            <w:tcW w:w="5102" w:type="dxa"/>
          </w:tcPr>
          <w:p w14:paraId="3AF86EA1" w14:textId="77777777" w:rsidR="00BB4C78" w:rsidRPr="003E6EC6" w:rsidRDefault="00BB4C78" w:rsidP="009515EF">
            <w:pPr>
              <w:rPr>
                <w:rFonts w:ascii="Century Gothic" w:hAnsi="Century Gothic"/>
                <w:sz w:val="18"/>
                <w:szCs w:val="18"/>
                <w:lang w:val="en-GB"/>
              </w:rPr>
            </w:pPr>
            <w:r>
              <w:rPr>
                <w:rFonts w:ascii="Century Gothic" w:hAnsi="Century Gothic"/>
                <w:noProof/>
                <w:sz w:val="18"/>
                <w:szCs w:val="18"/>
                <w:lang w:val="en-GB"/>
              </w:rPr>
              <w:drawing>
                <wp:inline distT="0" distB="0" distL="0" distR="0" wp14:anchorId="7346A402" wp14:editId="780EDF81">
                  <wp:extent cx="3303270" cy="2180590"/>
                  <wp:effectExtent l="0" t="0" r="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9-10-25 um 12.53.51.png"/>
                          <pic:cNvPicPr/>
                        </pic:nvPicPr>
                        <pic:blipFill>
                          <a:blip r:embed="rId27">
                            <a:extLst>
                              <a:ext uri="{28A0092B-C50C-407E-A947-70E740481C1C}">
                                <a14:useLocalDpi xmlns:a14="http://schemas.microsoft.com/office/drawing/2010/main" val="0"/>
                              </a:ext>
                            </a:extLst>
                          </a:blip>
                          <a:stretch>
                            <a:fillRect/>
                          </a:stretch>
                        </pic:blipFill>
                        <pic:spPr>
                          <a:xfrm>
                            <a:off x="0" y="0"/>
                            <a:ext cx="3303270" cy="2180590"/>
                          </a:xfrm>
                          <a:prstGeom prst="rect">
                            <a:avLst/>
                          </a:prstGeom>
                        </pic:spPr>
                      </pic:pic>
                    </a:graphicData>
                  </a:graphic>
                </wp:inline>
              </w:drawing>
            </w:r>
          </w:p>
        </w:tc>
      </w:tr>
      <w:tr w:rsidR="00BB4C78" w:rsidRPr="003E6EC6" w14:paraId="2400CABC" w14:textId="77777777" w:rsidTr="009515EF">
        <w:trPr>
          <w:trHeight w:val="1134"/>
        </w:trPr>
        <w:tc>
          <w:tcPr>
            <w:tcW w:w="5102" w:type="dxa"/>
          </w:tcPr>
          <w:p w14:paraId="3939C29B" w14:textId="77777777" w:rsidR="00BB4C78" w:rsidRPr="00BB4C78" w:rsidRDefault="00BB4C78" w:rsidP="009515EF">
            <w:pPr>
              <w:rPr>
                <w:rFonts w:ascii="Century Gothic" w:hAnsi="Century Gothic"/>
                <w:sz w:val="18"/>
                <w:szCs w:val="18"/>
                <w:lang w:val="de-CH"/>
              </w:rPr>
            </w:pPr>
            <w:r w:rsidRPr="00BB4C78">
              <w:rPr>
                <w:rFonts w:ascii="Century Gothic" w:hAnsi="Century Gothic"/>
                <w:sz w:val="18"/>
                <w:szCs w:val="18"/>
                <w:lang w:val="de-CH"/>
              </w:rPr>
              <w:t>Beschreibung:</w:t>
            </w:r>
          </w:p>
          <w:p w14:paraId="77EB96B0" w14:textId="77777777" w:rsidR="00BB4C78" w:rsidRPr="009F4D2A" w:rsidRDefault="00BB4C78" w:rsidP="009515EF">
            <w:pPr>
              <w:rPr>
                <w:rFonts w:ascii="Century Gothic" w:hAnsi="Century Gothic"/>
                <w:sz w:val="18"/>
                <w:szCs w:val="18"/>
              </w:rPr>
            </w:pPr>
            <w:r w:rsidRPr="009F4D2A">
              <w:rPr>
                <w:rFonts w:ascii="Century Gothic" w:hAnsi="Century Gothic"/>
                <w:sz w:val="18"/>
                <w:szCs w:val="18"/>
              </w:rPr>
              <w:t>Der Patient kann die Kon</w:t>
            </w:r>
            <w:r>
              <w:rPr>
                <w:rFonts w:ascii="Century Gothic" w:hAnsi="Century Gothic"/>
                <w:sz w:val="18"/>
                <w:szCs w:val="18"/>
              </w:rPr>
              <w:t>taktperson anrufen…</w:t>
            </w:r>
          </w:p>
        </w:tc>
      </w:tr>
    </w:tbl>
    <w:p w14:paraId="4D6E5E3F" w14:textId="77777777" w:rsidR="00BB4C78" w:rsidRPr="009F4D2A" w:rsidRDefault="00BB4C78" w:rsidP="00BB4C78">
      <w:pPr>
        <w:rPr>
          <w:rFonts w:ascii="Century Gothic" w:hAnsi="Century Gothic"/>
          <w:sz w:val="18"/>
          <w:szCs w:val="18"/>
        </w:rPr>
      </w:pPr>
    </w:p>
    <w:p w14:paraId="1E226976" w14:textId="77777777" w:rsidR="00BB4C78" w:rsidRPr="009F4D2A" w:rsidRDefault="00BB4C78" w:rsidP="00BB4C78">
      <w:pPr>
        <w:rPr>
          <w:rFonts w:ascii="Century Gothic" w:hAnsi="Century Gothic"/>
          <w:sz w:val="18"/>
          <w:szCs w:val="18"/>
        </w:rPr>
      </w:pPr>
    </w:p>
    <w:p w14:paraId="29348DCA" w14:textId="77777777" w:rsidR="00BB4C78" w:rsidRPr="009F4D2A" w:rsidRDefault="00BB4C78" w:rsidP="00BB4C78">
      <w:pPr>
        <w:rPr>
          <w:rFonts w:ascii="Century Gothic" w:hAnsi="Century Gothic"/>
          <w:sz w:val="18"/>
          <w:szCs w:val="18"/>
        </w:rPr>
      </w:pPr>
    </w:p>
    <w:p w14:paraId="60304184" w14:textId="77777777" w:rsidR="00BB4C78" w:rsidRPr="009F4D2A" w:rsidRDefault="00BB4C78" w:rsidP="00BB4C78">
      <w:pPr>
        <w:rPr>
          <w:rFonts w:ascii="Century Gothic" w:hAnsi="Century Gothic"/>
          <w:sz w:val="16"/>
          <w:szCs w:val="16"/>
        </w:rPr>
      </w:pPr>
    </w:p>
    <w:p w14:paraId="364E5B91" w14:textId="77777777" w:rsidR="00BB4C78" w:rsidRPr="009F4D2A" w:rsidRDefault="00BB4C78" w:rsidP="00BB4C78">
      <w:pPr>
        <w:rPr>
          <w:rFonts w:ascii="Century Gothic" w:hAnsi="Century Gothic"/>
          <w:sz w:val="18"/>
          <w:szCs w:val="18"/>
        </w:rPr>
      </w:pPr>
    </w:p>
    <w:tbl>
      <w:tblPr>
        <w:tblStyle w:val="Tabellenraster"/>
        <w:tblW w:w="0" w:type="auto"/>
        <w:tblLook w:val="04A0" w:firstRow="1" w:lastRow="0" w:firstColumn="1" w:lastColumn="0" w:noHBand="0" w:noVBand="1"/>
      </w:tblPr>
      <w:tblGrid>
        <w:gridCol w:w="5102"/>
      </w:tblGrid>
      <w:tr w:rsidR="00BB4C78" w:rsidRPr="003E6EC6" w14:paraId="77B38F46" w14:textId="77777777" w:rsidTr="009515EF">
        <w:tc>
          <w:tcPr>
            <w:tcW w:w="5102" w:type="dxa"/>
          </w:tcPr>
          <w:p w14:paraId="771B91C1" w14:textId="77777777" w:rsidR="00BB4C78" w:rsidRPr="003E6EC6" w:rsidRDefault="00BB4C78" w:rsidP="009515EF">
            <w:pPr>
              <w:rPr>
                <w:rFonts w:ascii="Century Gothic" w:hAnsi="Century Gothic"/>
                <w:sz w:val="18"/>
                <w:szCs w:val="18"/>
                <w:lang w:val="en-GB"/>
              </w:rPr>
            </w:pPr>
            <w:r w:rsidRPr="003E6EC6">
              <w:rPr>
                <w:rFonts w:ascii="Century Gothic" w:hAnsi="Century Gothic"/>
                <w:sz w:val="18"/>
                <w:szCs w:val="18"/>
                <w:lang w:val="en-GB"/>
              </w:rPr>
              <w:t xml:space="preserve">Szene </w:t>
            </w:r>
            <w:r>
              <w:rPr>
                <w:rFonts w:ascii="Century Gothic" w:hAnsi="Century Gothic"/>
                <w:sz w:val="18"/>
                <w:szCs w:val="18"/>
                <w:lang w:val="en-GB"/>
              </w:rPr>
              <w:t>4</w:t>
            </w:r>
          </w:p>
        </w:tc>
      </w:tr>
      <w:tr w:rsidR="00BB4C78" w:rsidRPr="003E6EC6" w14:paraId="299F2D12" w14:textId="77777777" w:rsidTr="009515EF">
        <w:trPr>
          <w:trHeight w:val="3402"/>
        </w:trPr>
        <w:tc>
          <w:tcPr>
            <w:tcW w:w="5102" w:type="dxa"/>
          </w:tcPr>
          <w:p w14:paraId="3E8C5B81" w14:textId="77777777" w:rsidR="00BB4C78" w:rsidRPr="003E6EC6" w:rsidRDefault="00BB4C78" w:rsidP="009515EF">
            <w:pPr>
              <w:rPr>
                <w:rFonts w:ascii="Century Gothic" w:hAnsi="Century Gothic"/>
                <w:sz w:val="18"/>
                <w:szCs w:val="18"/>
                <w:lang w:val="en-GB"/>
              </w:rPr>
            </w:pPr>
            <w:r>
              <w:rPr>
                <w:rFonts w:ascii="Century Gothic" w:hAnsi="Century Gothic"/>
                <w:noProof/>
                <w:sz w:val="18"/>
                <w:szCs w:val="18"/>
                <w:lang w:val="en-GB"/>
              </w:rPr>
              <w:lastRenderedPageBreak/>
              <w:drawing>
                <wp:inline distT="0" distB="0" distL="0" distR="0" wp14:anchorId="6DA13E96" wp14:editId="5DEB01E4">
                  <wp:extent cx="2998976" cy="2137102"/>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19-10-25 um 12.53.59.png"/>
                          <pic:cNvPicPr/>
                        </pic:nvPicPr>
                        <pic:blipFill>
                          <a:blip r:embed="rId28">
                            <a:extLst>
                              <a:ext uri="{28A0092B-C50C-407E-A947-70E740481C1C}">
                                <a14:useLocalDpi xmlns:a14="http://schemas.microsoft.com/office/drawing/2010/main" val="0"/>
                              </a:ext>
                            </a:extLst>
                          </a:blip>
                          <a:stretch>
                            <a:fillRect/>
                          </a:stretch>
                        </pic:blipFill>
                        <pic:spPr>
                          <a:xfrm>
                            <a:off x="0" y="0"/>
                            <a:ext cx="3031918" cy="2160577"/>
                          </a:xfrm>
                          <a:prstGeom prst="rect">
                            <a:avLst/>
                          </a:prstGeom>
                        </pic:spPr>
                      </pic:pic>
                    </a:graphicData>
                  </a:graphic>
                </wp:inline>
              </w:drawing>
            </w:r>
          </w:p>
        </w:tc>
      </w:tr>
      <w:tr w:rsidR="00BB4C78" w:rsidRPr="003E6EC6" w14:paraId="7DAC8319" w14:textId="77777777" w:rsidTr="009515EF">
        <w:trPr>
          <w:trHeight w:val="1134"/>
        </w:trPr>
        <w:tc>
          <w:tcPr>
            <w:tcW w:w="5102" w:type="dxa"/>
          </w:tcPr>
          <w:p w14:paraId="5A90D0C6" w14:textId="77777777" w:rsidR="00BB4C78" w:rsidRPr="00BB4C78" w:rsidRDefault="00BB4C78" w:rsidP="009515EF">
            <w:pPr>
              <w:rPr>
                <w:rFonts w:ascii="Century Gothic" w:hAnsi="Century Gothic"/>
                <w:sz w:val="18"/>
                <w:szCs w:val="18"/>
                <w:lang w:val="de-CH"/>
              </w:rPr>
            </w:pPr>
            <w:r w:rsidRPr="00BB4C78">
              <w:rPr>
                <w:rFonts w:ascii="Century Gothic" w:hAnsi="Century Gothic"/>
                <w:sz w:val="18"/>
                <w:szCs w:val="18"/>
                <w:lang w:val="de-CH"/>
              </w:rPr>
              <w:t>Beschreibung:</w:t>
            </w:r>
          </w:p>
          <w:p w14:paraId="00A60F7B" w14:textId="77777777" w:rsidR="00BB4C78" w:rsidRPr="00BB4C78" w:rsidRDefault="00BB4C78" w:rsidP="009515EF">
            <w:pPr>
              <w:rPr>
                <w:rFonts w:ascii="Century Gothic" w:hAnsi="Century Gothic"/>
                <w:sz w:val="18"/>
                <w:szCs w:val="18"/>
                <w:lang w:val="de-CH"/>
              </w:rPr>
            </w:pPr>
            <w:r w:rsidRPr="00BB4C78">
              <w:rPr>
                <w:rFonts w:ascii="Century Gothic" w:hAnsi="Century Gothic"/>
                <w:sz w:val="18"/>
                <w:szCs w:val="18"/>
                <w:lang w:val="de-CH"/>
              </w:rPr>
              <w:t>… oder einen Chat öffnen.</w:t>
            </w:r>
          </w:p>
        </w:tc>
      </w:tr>
    </w:tbl>
    <w:p w14:paraId="5E2E56BC" w14:textId="77777777" w:rsidR="00BB4C78" w:rsidRPr="00BB4C78" w:rsidRDefault="00BB4C78" w:rsidP="00BB4C78">
      <w:pPr>
        <w:rPr>
          <w:rFonts w:ascii="Century Gothic" w:hAnsi="Century Gothic"/>
          <w:sz w:val="14"/>
          <w:szCs w:val="14"/>
          <w:lang w:val="de-CH"/>
        </w:rPr>
      </w:pPr>
    </w:p>
    <w:tbl>
      <w:tblPr>
        <w:tblStyle w:val="Tabellenraster"/>
        <w:tblW w:w="0" w:type="auto"/>
        <w:tblLook w:val="04A0" w:firstRow="1" w:lastRow="0" w:firstColumn="1" w:lastColumn="0" w:noHBand="0" w:noVBand="1"/>
      </w:tblPr>
      <w:tblGrid>
        <w:gridCol w:w="5102"/>
      </w:tblGrid>
      <w:tr w:rsidR="00BB4C78" w:rsidRPr="003E6EC6" w14:paraId="62C5387D" w14:textId="77777777" w:rsidTr="009515EF">
        <w:tc>
          <w:tcPr>
            <w:tcW w:w="5102" w:type="dxa"/>
          </w:tcPr>
          <w:p w14:paraId="32C24B08" w14:textId="77777777" w:rsidR="00BB4C78" w:rsidRPr="003E6EC6" w:rsidRDefault="00BB4C78" w:rsidP="009515EF">
            <w:pPr>
              <w:rPr>
                <w:rFonts w:ascii="Century Gothic" w:hAnsi="Century Gothic"/>
                <w:sz w:val="18"/>
                <w:szCs w:val="18"/>
                <w:lang w:val="en-GB"/>
              </w:rPr>
            </w:pPr>
            <w:r w:rsidRPr="003E6EC6">
              <w:rPr>
                <w:rFonts w:ascii="Century Gothic" w:hAnsi="Century Gothic"/>
                <w:sz w:val="18"/>
                <w:szCs w:val="18"/>
                <w:lang w:val="en-GB"/>
              </w:rPr>
              <w:t xml:space="preserve">Szene </w:t>
            </w:r>
            <w:r>
              <w:rPr>
                <w:rFonts w:ascii="Century Gothic" w:hAnsi="Century Gothic"/>
                <w:sz w:val="18"/>
                <w:szCs w:val="18"/>
                <w:lang w:val="en-GB"/>
              </w:rPr>
              <w:t>5</w:t>
            </w:r>
          </w:p>
        </w:tc>
      </w:tr>
      <w:tr w:rsidR="00BB4C78" w:rsidRPr="003E6EC6" w14:paraId="1579BAF1" w14:textId="77777777" w:rsidTr="009515EF">
        <w:trPr>
          <w:trHeight w:val="3402"/>
        </w:trPr>
        <w:tc>
          <w:tcPr>
            <w:tcW w:w="5102" w:type="dxa"/>
          </w:tcPr>
          <w:p w14:paraId="4314F14C" w14:textId="77777777" w:rsidR="00BB4C78" w:rsidRPr="003E6EC6" w:rsidRDefault="00BB4C78" w:rsidP="009515EF">
            <w:pPr>
              <w:rPr>
                <w:rFonts w:ascii="Century Gothic" w:hAnsi="Century Gothic"/>
                <w:sz w:val="18"/>
                <w:szCs w:val="18"/>
                <w:lang w:val="en-GB"/>
              </w:rPr>
            </w:pPr>
            <w:r>
              <w:rPr>
                <w:rFonts w:ascii="Century Gothic" w:hAnsi="Century Gothic"/>
                <w:noProof/>
                <w:sz w:val="18"/>
                <w:szCs w:val="18"/>
                <w:lang w:val="en-GB"/>
              </w:rPr>
              <w:drawing>
                <wp:inline distT="0" distB="0" distL="0" distR="0" wp14:anchorId="1BB47C58" wp14:editId="761300C0">
                  <wp:extent cx="3060774" cy="1982266"/>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19-10-25 um 12.54.08.png"/>
                          <pic:cNvPicPr/>
                        </pic:nvPicPr>
                        <pic:blipFill>
                          <a:blip r:embed="rId29">
                            <a:extLst>
                              <a:ext uri="{28A0092B-C50C-407E-A947-70E740481C1C}">
                                <a14:useLocalDpi xmlns:a14="http://schemas.microsoft.com/office/drawing/2010/main" val="0"/>
                              </a:ext>
                            </a:extLst>
                          </a:blip>
                          <a:stretch>
                            <a:fillRect/>
                          </a:stretch>
                        </pic:blipFill>
                        <pic:spPr>
                          <a:xfrm>
                            <a:off x="0" y="0"/>
                            <a:ext cx="3081968" cy="1995992"/>
                          </a:xfrm>
                          <a:prstGeom prst="rect">
                            <a:avLst/>
                          </a:prstGeom>
                        </pic:spPr>
                      </pic:pic>
                    </a:graphicData>
                  </a:graphic>
                </wp:inline>
              </w:drawing>
            </w:r>
          </w:p>
        </w:tc>
      </w:tr>
      <w:tr w:rsidR="00BB4C78" w:rsidRPr="003E6EC6" w14:paraId="7DCC2E05" w14:textId="77777777" w:rsidTr="009515EF">
        <w:trPr>
          <w:trHeight w:val="1134"/>
        </w:trPr>
        <w:tc>
          <w:tcPr>
            <w:tcW w:w="5102" w:type="dxa"/>
          </w:tcPr>
          <w:p w14:paraId="7A056A37" w14:textId="77777777" w:rsidR="00BB4C78" w:rsidRPr="00BB4C78" w:rsidRDefault="00BB4C78" w:rsidP="009515EF">
            <w:pPr>
              <w:rPr>
                <w:rFonts w:ascii="Century Gothic" w:hAnsi="Century Gothic"/>
                <w:sz w:val="18"/>
                <w:szCs w:val="18"/>
                <w:lang w:val="de-CH"/>
              </w:rPr>
            </w:pPr>
            <w:r w:rsidRPr="00BB4C78">
              <w:rPr>
                <w:rFonts w:ascii="Century Gothic" w:hAnsi="Century Gothic"/>
                <w:sz w:val="18"/>
                <w:szCs w:val="18"/>
                <w:lang w:val="de-CH"/>
              </w:rPr>
              <w:t>Beschreibung:</w:t>
            </w:r>
          </w:p>
          <w:p w14:paraId="3CC8C8CD" w14:textId="77777777" w:rsidR="00BB4C78" w:rsidRPr="009F4D2A" w:rsidRDefault="00BB4C78" w:rsidP="009515EF">
            <w:pPr>
              <w:rPr>
                <w:rFonts w:ascii="Century Gothic" w:hAnsi="Century Gothic"/>
                <w:sz w:val="18"/>
                <w:szCs w:val="18"/>
              </w:rPr>
            </w:pPr>
            <w:r w:rsidRPr="009F4D2A">
              <w:rPr>
                <w:rFonts w:ascii="Century Gothic" w:hAnsi="Century Gothic"/>
                <w:sz w:val="18"/>
                <w:szCs w:val="18"/>
              </w:rPr>
              <w:t>Der Patient fühlt sich w</w:t>
            </w:r>
            <w:r>
              <w:rPr>
                <w:rFonts w:ascii="Century Gothic" w:hAnsi="Century Gothic"/>
                <w:sz w:val="18"/>
                <w:szCs w:val="18"/>
              </w:rPr>
              <w:t>ieder besser.</w:t>
            </w:r>
          </w:p>
        </w:tc>
      </w:tr>
    </w:tbl>
    <w:p w14:paraId="1D0E75F2" w14:textId="77777777" w:rsidR="00BB4C78" w:rsidRPr="009F4D2A" w:rsidRDefault="00BB4C78" w:rsidP="00BB4C78">
      <w:pPr>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BB4C78" w:rsidRPr="003E6EC6" w14:paraId="0BCB3DA7" w14:textId="77777777" w:rsidTr="009515EF">
        <w:tc>
          <w:tcPr>
            <w:tcW w:w="5102" w:type="dxa"/>
          </w:tcPr>
          <w:p w14:paraId="4ECF8FC4" w14:textId="77777777" w:rsidR="00BB4C78" w:rsidRPr="003E6EC6" w:rsidRDefault="00BB4C78" w:rsidP="009515EF">
            <w:pPr>
              <w:rPr>
                <w:rFonts w:ascii="Century Gothic" w:hAnsi="Century Gothic"/>
                <w:sz w:val="18"/>
                <w:szCs w:val="18"/>
                <w:lang w:val="en-GB"/>
              </w:rPr>
            </w:pPr>
            <w:r w:rsidRPr="003E6EC6">
              <w:rPr>
                <w:rFonts w:ascii="Century Gothic" w:hAnsi="Century Gothic"/>
                <w:sz w:val="18"/>
                <w:szCs w:val="18"/>
                <w:lang w:val="en-GB"/>
              </w:rPr>
              <w:t>Szene 6</w:t>
            </w:r>
          </w:p>
        </w:tc>
      </w:tr>
      <w:tr w:rsidR="00BB4C78" w:rsidRPr="003E6EC6" w14:paraId="65B674D0" w14:textId="77777777" w:rsidTr="009515EF">
        <w:trPr>
          <w:trHeight w:val="3402"/>
        </w:trPr>
        <w:tc>
          <w:tcPr>
            <w:tcW w:w="5102" w:type="dxa"/>
          </w:tcPr>
          <w:p w14:paraId="0F08F548" w14:textId="77777777" w:rsidR="00BB4C78" w:rsidRPr="003E6EC6" w:rsidRDefault="00BB4C78" w:rsidP="009515EF">
            <w:pPr>
              <w:rPr>
                <w:rFonts w:ascii="Century Gothic" w:hAnsi="Century Gothic"/>
                <w:sz w:val="18"/>
                <w:szCs w:val="18"/>
                <w:lang w:val="en-GB"/>
              </w:rPr>
            </w:pPr>
            <w:r>
              <w:rPr>
                <w:rFonts w:ascii="Century Gothic" w:hAnsi="Century Gothic"/>
                <w:noProof/>
                <w:sz w:val="18"/>
                <w:szCs w:val="18"/>
                <w:lang w:val="en-GB"/>
              </w:rPr>
              <w:drawing>
                <wp:inline distT="0" distB="0" distL="0" distR="0" wp14:anchorId="5210BC36" wp14:editId="67114433">
                  <wp:extent cx="2845510" cy="2146987"/>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19-10-25 um 12.54.14.png"/>
                          <pic:cNvPicPr/>
                        </pic:nvPicPr>
                        <pic:blipFill>
                          <a:blip r:embed="rId30">
                            <a:extLst>
                              <a:ext uri="{28A0092B-C50C-407E-A947-70E740481C1C}">
                                <a14:useLocalDpi xmlns:a14="http://schemas.microsoft.com/office/drawing/2010/main" val="0"/>
                              </a:ext>
                            </a:extLst>
                          </a:blip>
                          <a:stretch>
                            <a:fillRect/>
                          </a:stretch>
                        </pic:blipFill>
                        <pic:spPr>
                          <a:xfrm>
                            <a:off x="0" y="0"/>
                            <a:ext cx="2860151" cy="2158034"/>
                          </a:xfrm>
                          <a:prstGeom prst="rect">
                            <a:avLst/>
                          </a:prstGeom>
                        </pic:spPr>
                      </pic:pic>
                    </a:graphicData>
                  </a:graphic>
                </wp:inline>
              </w:drawing>
            </w:r>
          </w:p>
        </w:tc>
      </w:tr>
      <w:tr w:rsidR="00BB4C78" w:rsidRPr="003E6EC6" w14:paraId="2D253A34" w14:textId="77777777" w:rsidTr="009515EF">
        <w:trPr>
          <w:trHeight w:val="1134"/>
        </w:trPr>
        <w:tc>
          <w:tcPr>
            <w:tcW w:w="5102" w:type="dxa"/>
          </w:tcPr>
          <w:p w14:paraId="23AC4F78" w14:textId="77777777" w:rsidR="00BB4C78" w:rsidRPr="00BB4C78" w:rsidRDefault="00BB4C78" w:rsidP="009515EF">
            <w:pPr>
              <w:rPr>
                <w:rFonts w:ascii="Century Gothic" w:hAnsi="Century Gothic"/>
                <w:sz w:val="18"/>
                <w:szCs w:val="18"/>
                <w:lang w:val="de-CH"/>
              </w:rPr>
            </w:pPr>
            <w:r w:rsidRPr="00BB4C78">
              <w:rPr>
                <w:rFonts w:ascii="Century Gothic" w:hAnsi="Century Gothic"/>
                <w:sz w:val="18"/>
                <w:szCs w:val="18"/>
                <w:lang w:val="de-CH"/>
              </w:rPr>
              <w:lastRenderedPageBreak/>
              <w:t>Beschreibung:</w:t>
            </w:r>
          </w:p>
          <w:p w14:paraId="24716465" w14:textId="77777777" w:rsidR="00BB4C78" w:rsidRPr="00BB4C78" w:rsidRDefault="00BB4C78" w:rsidP="009515EF">
            <w:pPr>
              <w:rPr>
                <w:rFonts w:ascii="Century Gothic" w:hAnsi="Century Gothic"/>
                <w:sz w:val="18"/>
                <w:szCs w:val="18"/>
                <w:lang w:val="de-CH"/>
              </w:rPr>
            </w:pPr>
            <w:r w:rsidRPr="00BB4C78">
              <w:rPr>
                <w:rFonts w:ascii="Century Gothic" w:hAnsi="Century Gothic"/>
                <w:sz w:val="18"/>
                <w:szCs w:val="18"/>
                <w:lang w:val="de-CH"/>
              </w:rPr>
              <w:t>Die Konsultationen werden dokumentiert.</w:t>
            </w:r>
          </w:p>
        </w:tc>
      </w:tr>
    </w:tbl>
    <w:p w14:paraId="0836A99F" w14:textId="77777777" w:rsidR="00BB4C78" w:rsidRPr="00BB4C78" w:rsidRDefault="00BB4C78" w:rsidP="00BB4C78">
      <w:pPr>
        <w:rPr>
          <w:rFonts w:ascii="Century Gothic" w:hAnsi="Century Gothic"/>
          <w:lang w:val="de-CH"/>
        </w:rPr>
      </w:pPr>
    </w:p>
    <w:p w14:paraId="3581B03C" w14:textId="03E51ABE" w:rsidR="002F1E76" w:rsidRDefault="002F1E76" w:rsidP="002F1E76">
      <w:pPr>
        <w:pStyle w:val="Textkrper"/>
        <w:rPr>
          <w:lang w:val="de-CH"/>
        </w:rPr>
      </w:pPr>
    </w:p>
    <w:p w14:paraId="073FB009" w14:textId="1B378E3D" w:rsidR="002F1E76" w:rsidRDefault="002F1E76" w:rsidP="002F1E76">
      <w:pPr>
        <w:pStyle w:val="Textkrper"/>
      </w:pPr>
    </w:p>
    <w:p w14:paraId="3D5882B1" w14:textId="0F305E62" w:rsidR="00235348" w:rsidRPr="00235348" w:rsidRDefault="00235348" w:rsidP="002F1E76">
      <w:pPr>
        <w:pStyle w:val="Textkrper"/>
        <w:rPr>
          <w:color w:val="FF0000"/>
        </w:rPr>
      </w:pPr>
      <w:r w:rsidRPr="00235348">
        <w:rPr>
          <w:color w:val="FF0000"/>
        </w:rPr>
        <w:t>Einfügen der anderen Storyboards</w:t>
      </w:r>
      <w:r w:rsidR="003C2EC5">
        <w:rPr>
          <w:color w:val="FF0000"/>
        </w:rPr>
        <w:t xml:space="preserve"> inkl. Bechreibung</w:t>
      </w:r>
    </w:p>
    <w:p w14:paraId="430F118B" w14:textId="7065BDE9" w:rsidR="002F1E76" w:rsidRDefault="002F1E76" w:rsidP="002F1E76">
      <w:pPr>
        <w:pStyle w:val="Textkrper"/>
        <w:rPr>
          <w:lang w:val="de-CH"/>
        </w:rPr>
      </w:pPr>
    </w:p>
    <w:p w14:paraId="0A337FC5" w14:textId="56EE1A89" w:rsidR="002F1E76" w:rsidRDefault="002F1E76" w:rsidP="002F1E76">
      <w:pPr>
        <w:pStyle w:val="Textkrper"/>
        <w:rPr>
          <w:lang w:val="de-CH"/>
        </w:rPr>
      </w:pPr>
    </w:p>
    <w:p w14:paraId="077CEAEA" w14:textId="3C38ACB5" w:rsidR="002F1E76" w:rsidRDefault="002F1E76" w:rsidP="002F1E76">
      <w:pPr>
        <w:pStyle w:val="Textkrper"/>
        <w:rPr>
          <w:lang w:val="de-CH"/>
        </w:rPr>
      </w:pPr>
    </w:p>
    <w:p w14:paraId="654678D0" w14:textId="7685C049" w:rsidR="002F1E76" w:rsidRDefault="002F1E76" w:rsidP="002F1E76">
      <w:pPr>
        <w:pStyle w:val="Textkrper"/>
        <w:rPr>
          <w:lang w:val="de-CH"/>
        </w:rPr>
      </w:pPr>
    </w:p>
    <w:p w14:paraId="042EA4AA" w14:textId="03309A5A" w:rsidR="002F1E76" w:rsidRDefault="002F1E76" w:rsidP="002F1E76">
      <w:pPr>
        <w:pStyle w:val="Textkrper"/>
        <w:rPr>
          <w:lang w:val="de-CH"/>
        </w:rPr>
      </w:pPr>
    </w:p>
    <w:p w14:paraId="7A9E32BA" w14:textId="5C8DFB91" w:rsidR="002F1E76" w:rsidRDefault="002F1E76" w:rsidP="002F1E76">
      <w:pPr>
        <w:pStyle w:val="Textkrper"/>
        <w:rPr>
          <w:lang w:val="de-CH"/>
        </w:rPr>
      </w:pPr>
    </w:p>
    <w:p w14:paraId="4DF8D19A" w14:textId="769F134C" w:rsidR="002F1E76" w:rsidRDefault="002F1E76" w:rsidP="002F1E76">
      <w:pPr>
        <w:pStyle w:val="Textkrper"/>
        <w:rPr>
          <w:lang w:val="de-CH"/>
        </w:rPr>
      </w:pPr>
    </w:p>
    <w:p w14:paraId="4FB432D6" w14:textId="77775AAA" w:rsidR="002F1E76" w:rsidRDefault="002F1E76" w:rsidP="002F1E76">
      <w:pPr>
        <w:pStyle w:val="Textkrper"/>
        <w:rPr>
          <w:lang w:val="de-CH"/>
        </w:rPr>
      </w:pPr>
    </w:p>
    <w:p w14:paraId="38DE2CA3" w14:textId="664D193A" w:rsidR="002F1E76" w:rsidRDefault="002F1E76" w:rsidP="002F1E76">
      <w:pPr>
        <w:pStyle w:val="Textkrper"/>
        <w:rPr>
          <w:lang w:val="de-CH"/>
        </w:rPr>
      </w:pPr>
    </w:p>
    <w:p w14:paraId="36CDBEEE" w14:textId="1B941719" w:rsidR="002F1E76" w:rsidRDefault="002F1E76" w:rsidP="002F1E76">
      <w:pPr>
        <w:pStyle w:val="Textkrper"/>
        <w:rPr>
          <w:lang w:val="de-CH"/>
        </w:rPr>
      </w:pPr>
    </w:p>
    <w:p w14:paraId="1B46E5B0" w14:textId="7600D8AE" w:rsidR="002F1E76" w:rsidRDefault="002F1E76" w:rsidP="002F1E76">
      <w:pPr>
        <w:pStyle w:val="Textkrper"/>
        <w:rPr>
          <w:lang w:val="de-CH"/>
        </w:rPr>
      </w:pPr>
    </w:p>
    <w:p w14:paraId="19858E43" w14:textId="76AC1643" w:rsidR="002F1E76" w:rsidRDefault="002F1E76" w:rsidP="002F1E76">
      <w:pPr>
        <w:pStyle w:val="Textkrper"/>
        <w:rPr>
          <w:lang w:val="de-CH"/>
        </w:rPr>
      </w:pPr>
    </w:p>
    <w:p w14:paraId="42DF0E89" w14:textId="67E5786D" w:rsidR="002F1E76" w:rsidRDefault="002F1E76" w:rsidP="002F1E76">
      <w:pPr>
        <w:pStyle w:val="Textkrper"/>
        <w:rPr>
          <w:lang w:val="de-CH"/>
        </w:rPr>
      </w:pPr>
    </w:p>
    <w:p w14:paraId="6949E9E4" w14:textId="1D19CC54" w:rsidR="002F1E76" w:rsidRDefault="002F1E76" w:rsidP="002F1E76">
      <w:pPr>
        <w:pStyle w:val="Textkrper"/>
        <w:rPr>
          <w:lang w:val="de-CH"/>
        </w:rPr>
      </w:pPr>
    </w:p>
    <w:p w14:paraId="01C075E1" w14:textId="622A2B8C" w:rsidR="002F1E76" w:rsidRDefault="002F1E76" w:rsidP="002F1E76">
      <w:pPr>
        <w:pStyle w:val="Textkrper"/>
        <w:rPr>
          <w:lang w:val="de-CH"/>
        </w:rPr>
      </w:pPr>
    </w:p>
    <w:p w14:paraId="06D59798" w14:textId="270F6739" w:rsidR="002F1E76" w:rsidRDefault="002F1E76" w:rsidP="002F1E76">
      <w:pPr>
        <w:pStyle w:val="Textkrper"/>
        <w:rPr>
          <w:lang w:val="de-CH"/>
        </w:rPr>
      </w:pPr>
    </w:p>
    <w:p w14:paraId="14F7C2A9" w14:textId="4247C689" w:rsidR="002F1E76" w:rsidRDefault="002F1E76" w:rsidP="002F1E76">
      <w:pPr>
        <w:pStyle w:val="Textkrper"/>
        <w:rPr>
          <w:lang w:val="de-CH"/>
        </w:rPr>
      </w:pPr>
    </w:p>
    <w:p w14:paraId="56984066" w14:textId="5569107C" w:rsidR="002F1E76" w:rsidRDefault="002F1E76" w:rsidP="002F1E76">
      <w:pPr>
        <w:pStyle w:val="Textkrper"/>
        <w:rPr>
          <w:lang w:val="de-CH"/>
        </w:rPr>
      </w:pPr>
    </w:p>
    <w:p w14:paraId="3AAA4927" w14:textId="3991B9D0" w:rsidR="002F1E76" w:rsidRDefault="002F1E76" w:rsidP="002F1E76">
      <w:pPr>
        <w:pStyle w:val="Textkrper"/>
        <w:rPr>
          <w:lang w:val="de-CH"/>
        </w:rPr>
      </w:pPr>
    </w:p>
    <w:p w14:paraId="59AC0ECA" w14:textId="4DAB2A71" w:rsidR="002F1E76" w:rsidRDefault="002F1E76" w:rsidP="002F1E76">
      <w:pPr>
        <w:pStyle w:val="Textkrper"/>
        <w:rPr>
          <w:lang w:val="de-CH"/>
        </w:rPr>
      </w:pPr>
    </w:p>
    <w:p w14:paraId="3A881EBF" w14:textId="77777777" w:rsidR="002F1E76" w:rsidRPr="002F1E76" w:rsidRDefault="002F1E76" w:rsidP="002F1E76">
      <w:pPr>
        <w:pStyle w:val="Textkrper"/>
        <w:rPr>
          <w:lang w:val="de-CH"/>
        </w:rPr>
      </w:pPr>
    </w:p>
    <w:p w14:paraId="5CE11B16" w14:textId="13105C3B" w:rsidR="006E29A9" w:rsidRDefault="6F2FF695" w:rsidP="00B11491">
      <w:pPr>
        <w:pStyle w:val="berschrift1"/>
        <w:tabs>
          <w:tab w:val="clear" w:pos="900"/>
          <w:tab w:val="num" w:pos="567"/>
        </w:tabs>
        <w:rPr>
          <w:rFonts w:asciiTheme="minorHAnsi" w:hAnsiTheme="minorHAnsi" w:cstheme="minorHAnsi"/>
        </w:rPr>
      </w:pPr>
      <w:bookmarkStart w:id="16" w:name="_Toc497227168"/>
      <w:bookmarkStart w:id="17" w:name="_Toc23179145"/>
      <w:r w:rsidRPr="00B11491">
        <w:rPr>
          <w:rFonts w:asciiTheme="minorHAnsi" w:hAnsiTheme="minorHAnsi" w:cstheme="minorHAnsi"/>
        </w:rPr>
        <w:lastRenderedPageBreak/>
        <w:t>Prototype</w:t>
      </w:r>
      <w:bookmarkEnd w:id="16"/>
      <w:bookmarkEnd w:id="17"/>
    </w:p>
    <w:p w14:paraId="75AF0AEA" w14:textId="574297C9" w:rsidR="002F1E76" w:rsidRDefault="002F1E76" w:rsidP="002F1E76">
      <w:pPr>
        <w:pStyle w:val="Textkrper"/>
        <w:rPr>
          <w:lang w:val="de-CH"/>
        </w:rPr>
      </w:pPr>
    </w:p>
    <w:p w14:paraId="30C5DFB3" w14:textId="4EFBBEEF" w:rsidR="002F1E76" w:rsidRDefault="002F1E76" w:rsidP="002F1E76">
      <w:pPr>
        <w:pStyle w:val="Textkrper"/>
        <w:rPr>
          <w:lang w:val="de-CH"/>
        </w:rPr>
      </w:pPr>
    </w:p>
    <w:p w14:paraId="2AD8B59C" w14:textId="7CD4409D" w:rsidR="002F1E76" w:rsidRPr="003C2EC5" w:rsidRDefault="003C2EC5" w:rsidP="002F1E76">
      <w:pPr>
        <w:pStyle w:val="Textkrper"/>
        <w:rPr>
          <w:color w:val="FF0000"/>
          <w:lang w:val="de-CH"/>
        </w:rPr>
      </w:pPr>
      <w:r w:rsidRPr="003C2EC5">
        <w:rPr>
          <w:color w:val="FF0000"/>
          <w:lang w:val="de-CH"/>
        </w:rPr>
        <w:t>Einfügen der Prototypen</w:t>
      </w:r>
      <w:r>
        <w:rPr>
          <w:color w:val="FF0000"/>
          <w:lang w:val="de-CH"/>
        </w:rPr>
        <w:t xml:space="preserve"> inkl. Beschreibung</w:t>
      </w:r>
    </w:p>
    <w:p w14:paraId="5A0875D7" w14:textId="2545B647" w:rsidR="002F1E76" w:rsidRDefault="002F1E76" w:rsidP="002F1E76">
      <w:pPr>
        <w:pStyle w:val="Textkrper"/>
        <w:rPr>
          <w:lang w:val="de-CH"/>
        </w:rPr>
      </w:pPr>
    </w:p>
    <w:p w14:paraId="7E6E8DFE" w14:textId="3E31D0F0" w:rsidR="002F1E76" w:rsidRDefault="002F1E76" w:rsidP="002F1E76">
      <w:pPr>
        <w:pStyle w:val="Textkrper"/>
        <w:rPr>
          <w:lang w:val="de-CH"/>
        </w:rPr>
      </w:pPr>
    </w:p>
    <w:p w14:paraId="18294EAC" w14:textId="4785D70F" w:rsidR="002F1E76" w:rsidRDefault="002F1E76" w:rsidP="002F1E76">
      <w:pPr>
        <w:pStyle w:val="Textkrper"/>
        <w:rPr>
          <w:lang w:val="de-CH"/>
        </w:rPr>
      </w:pPr>
    </w:p>
    <w:p w14:paraId="74983901" w14:textId="66C8ADB0" w:rsidR="002F1E76" w:rsidRDefault="002F1E76" w:rsidP="002F1E76">
      <w:pPr>
        <w:pStyle w:val="Textkrper"/>
        <w:rPr>
          <w:lang w:val="de-CH"/>
        </w:rPr>
      </w:pPr>
    </w:p>
    <w:p w14:paraId="3BBC2F40" w14:textId="22D11E8A" w:rsidR="002F1E76" w:rsidRDefault="002F1E76" w:rsidP="002F1E76">
      <w:pPr>
        <w:pStyle w:val="Textkrper"/>
        <w:rPr>
          <w:lang w:val="de-CH"/>
        </w:rPr>
      </w:pPr>
    </w:p>
    <w:p w14:paraId="4B8D6461" w14:textId="77EDCF82" w:rsidR="002F1E76" w:rsidRDefault="002F1E76" w:rsidP="002F1E76">
      <w:pPr>
        <w:pStyle w:val="Textkrper"/>
        <w:rPr>
          <w:lang w:val="de-CH"/>
        </w:rPr>
      </w:pPr>
    </w:p>
    <w:p w14:paraId="793E96C0" w14:textId="756CDD82" w:rsidR="002F1E76" w:rsidRDefault="002F1E76" w:rsidP="002F1E76">
      <w:pPr>
        <w:pStyle w:val="Textkrper"/>
        <w:rPr>
          <w:lang w:val="de-CH"/>
        </w:rPr>
      </w:pPr>
    </w:p>
    <w:p w14:paraId="6C7AB9F0" w14:textId="0D406F20" w:rsidR="002F1E76" w:rsidRDefault="002F1E76" w:rsidP="002F1E76">
      <w:pPr>
        <w:pStyle w:val="Textkrper"/>
        <w:rPr>
          <w:lang w:val="de-CH"/>
        </w:rPr>
      </w:pPr>
    </w:p>
    <w:p w14:paraId="7BF3E0EF" w14:textId="2E88AE42" w:rsidR="002F1E76" w:rsidRDefault="002F1E76" w:rsidP="002F1E76">
      <w:pPr>
        <w:pStyle w:val="Textkrper"/>
        <w:rPr>
          <w:lang w:val="de-CH"/>
        </w:rPr>
      </w:pPr>
    </w:p>
    <w:p w14:paraId="4C91DEFC" w14:textId="07E62E51" w:rsidR="002F1E76" w:rsidRDefault="002F1E76" w:rsidP="002F1E76">
      <w:pPr>
        <w:pStyle w:val="Textkrper"/>
        <w:rPr>
          <w:lang w:val="de-CH"/>
        </w:rPr>
      </w:pPr>
    </w:p>
    <w:p w14:paraId="248B92E6" w14:textId="11398456" w:rsidR="002F1E76" w:rsidRDefault="002F1E76" w:rsidP="002F1E76">
      <w:pPr>
        <w:pStyle w:val="Textkrper"/>
        <w:rPr>
          <w:lang w:val="de-CH"/>
        </w:rPr>
      </w:pPr>
    </w:p>
    <w:p w14:paraId="669695CE" w14:textId="51440F34" w:rsidR="002F1E76" w:rsidRDefault="002F1E76" w:rsidP="002F1E76">
      <w:pPr>
        <w:pStyle w:val="Textkrper"/>
        <w:rPr>
          <w:lang w:val="de-CH"/>
        </w:rPr>
      </w:pPr>
    </w:p>
    <w:p w14:paraId="3B081987" w14:textId="72284F1E" w:rsidR="002F1E76" w:rsidRDefault="002F1E76" w:rsidP="002F1E76">
      <w:pPr>
        <w:pStyle w:val="Textkrper"/>
        <w:rPr>
          <w:lang w:val="de-CH"/>
        </w:rPr>
      </w:pPr>
    </w:p>
    <w:p w14:paraId="0F701C3A" w14:textId="792B74CA" w:rsidR="002F1E76" w:rsidRDefault="002F1E76" w:rsidP="002F1E76">
      <w:pPr>
        <w:pStyle w:val="Textkrper"/>
        <w:rPr>
          <w:lang w:val="de-CH"/>
        </w:rPr>
      </w:pPr>
    </w:p>
    <w:p w14:paraId="132C5462" w14:textId="51CDD225" w:rsidR="002F1E76" w:rsidRDefault="002F1E76" w:rsidP="002F1E76">
      <w:pPr>
        <w:pStyle w:val="Textkrper"/>
        <w:rPr>
          <w:lang w:val="de-CH"/>
        </w:rPr>
      </w:pPr>
    </w:p>
    <w:p w14:paraId="6003C6CE" w14:textId="7B2247AC" w:rsidR="002F1E76" w:rsidRDefault="002F1E76" w:rsidP="002F1E76">
      <w:pPr>
        <w:pStyle w:val="Textkrper"/>
        <w:rPr>
          <w:lang w:val="de-CH"/>
        </w:rPr>
      </w:pPr>
    </w:p>
    <w:p w14:paraId="6D248A57" w14:textId="08D829EE" w:rsidR="002F1E76" w:rsidRDefault="002F1E76" w:rsidP="002F1E76">
      <w:pPr>
        <w:pStyle w:val="Textkrper"/>
        <w:rPr>
          <w:lang w:val="de-CH"/>
        </w:rPr>
      </w:pPr>
    </w:p>
    <w:p w14:paraId="67CD5751" w14:textId="26604171" w:rsidR="002F1E76" w:rsidRDefault="002F1E76" w:rsidP="002F1E76">
      <w:pPr>
        <w:pStyle w:val="Textkrper"/>
        <w:rPr>
          <w:lang w:val="de-CH"/>
        </w:rPr>
      </w:pPr>
    </w:p>
    <w:p w14:paraId="55BB5900" w14:textId="5E16762D" w:rsidR="002F1E76" w:rsidRDefault="002F1E76" w:rsidP="002F1E76">
      <w:pPr>
        <w:pStyle w:val="Textkrper"/>
        <w:rPr>
          <w:lang w:val="de-CH"/>
        </w:rPr>
      </w:pPr>
    </w:p>
    <w:p w14:paraId="1EC08660" w14:textId="3E38B656" w:rsidR="002F1E76" w:rsidRDefault="002F1E76" w:rsidP="002F1E76">
      <w:pPr>
        <w:pStyle w:val="Textkrper"/>
        <w:rPr>
          <w:lang w:val="de-CH"/>
        </w:rPr>
      </w:pPr>
    </w:p>
    <w:p w14:paraId="20B7D397" w14:textId="616C96BB" w:rsidR="002F1E76" w:rsidRDefault="002F1E76" w:rsidP="002F1E76">
      <w:pPr>
        <w:pStyle w:val="Textkrper"/>
        <w:rPr>
          <w:lang w:val="de-CH"/>
        </w:rPr>
      </w:pPr>
    </w:p>
    <w:p w14:paraId="4C8E2181" w14:textId="7C6EC133" w:rsidR="002F1E76" w:rsidRDefault="002F1E76" w:rsidP="002F1E76">
      <w:pPr>
        <w:pStyle w:val="Textkrper"/>
        <w:rPr>
          <w:lang w:val="de-CH"/>
        </w:rPr>
      </w:pPr>
    </w:p>
    <w:p w14:paraId="3FF6B61E" w14:textId="77777777" w:rsidR="002F1E76" w:rsidRPr="002F1E76" w:rsidRDefault="002F1E76" w:rsidP="002F1E76">
      <w:pPr>
        <w:pStyle w:val="Textkrper"/>
        <w:rPr>
          <w:lang w:val="de-CH"/>
        </w:rPr>
      </w:pPr>
    </w:p>
    <w:p w14:paraId="73A8AF1A" w14:textId="76B568A6" w:rsidR="00412399" w:rsidRDefault="6F2FF695" w:rsidP="002F1E76">
      <w:pPr>
        <w:pStyle w:val="berschrift1"/>
        <w:rPr>
          <w:rFonts w:asciiTheme="minorHAnsi" w:hAnsiTheme="minorHAnsi" w:cstheme="minorHAnsi"/>
        </w:rPr>
      </w:pPr>
      <w:bookmarkStart w:id="18" w:name="_Toc497227172"/>
      <w:bookmarkStart w:id="19" w:name="_Toc23179146"/>
      <w:r w:rsidRPr="00B11491">
        <w:rPr>
          <w:rFonts w:asciiTheme="minorHAnsi" w:hAnsiTheme="minorHAnsi" w:cstheme="minorHAnsi"/>
        </w:rPr>
        <w:lastRenderedPageBreak/>
        <w:t>Validate</w:t>
      </w:r>
      <w:bookmarkEnd w:id="18"/>
      <w:bookmarkEnd w:id="19"/>
      <w:r w:rsidR="00F14A13" w:rsidRPr="002F1E76">
        <w:rPr>
          <w:rFonts w:asciiTheme="minorHAnsi" w:hAnsiTheme="minorHAnsi" w:cstheme="minorHAnsi"/>
        </w:rPr>
        <w:t xml:space="preserve"> </w:t>
      </w:r>
    </w:p>
    <w:p w14:paraId="287C9AA6" w14:textId="4F458CF9" w:rsidR="002F1E76" w:rsidRDefault="002F1E76" w:rsidP="002F1E76">
      <w:pPr>
        <w:pStyle w:val="Textkrper"/>
        <w:rPr>
          <w:lang w:val="de-CH"/>
        </w:rPr>
      </w:pPr>
    </w:p>
    <w:p w14:paraId="3A3E0EEA" w14:textId="2A3AC268" w:rsidR="002F1E76" w:rsidRDefault="002F1E76" w:rsidP="002F1E76">
      <w:pPr>
        <w:pStyle w:val="Textkrper"/>
        <w:rPr>
          <w:lang w:val="de-CH"/>
        </w:rPr>
      </w:pPr>
    </w:p>
    <w:p w14:paraId="2B40C62E" w14:textId="360AEAC0" w:rsidR="002F1E76" w:rsidRPr="00850DF3" w:rsidRDefault="00850DF3" w:rsidP="002F1E76">
      <w:pPr>
        <w:pStyle w:val="Textkrper"/>
        <w:rPr>
          <w:color w:val="FF0000"/>
          <w:lang w:val="de-CH"/>
        </w:rPr>
      </w:pPr>
      <w:r w:rsidRPr="00850DF3">
        <w:rPr>
          <w:color w:val="FF0000"/>
          <w:lang w:val="de-CH"/>
        </w:rPr>
        <w:t>Feedback zu Storyboards und Prototypen?</w:t>
      </w:r>
      <w:r>
        <w:rPr>
          <w:color w:val="FF0000"/>
          <w:lang w:val="de-CH"/>
        </w:rPr>
        <w:br/>
        <w:t>Dokument erstellen… schnellstmöglich, dann kann ich noch Feedback einholen!!!!!!</w:t>
      </w:r>
    </w:p>
    <w:p w14:paraId="3A8414F9" w14:textId="04E4E7D3" w:rsidR="002F1E76" w:rsidRDefault="002F1E76" w:rsidP="002F1E76">
      <w:pPr>
        <w:pStyle w:val="Textkrper"/>
        <w:rPr>
          <w:lang w:val="de-CH"/>
        </w:rPr>
      </w:pPr>
    </w:p>
    <w:p w14:paraId="5C9E430C" w14:textId="37C5F544" w:rsidR="002F1E76" w:rsidRDefault="002F1E76" w:rsidP="002F1E76">
      <w:pPr>
        <w:pStyle w:val="Textkrper"/>
        <w:rPr>
          <w:lang w:val="de-CH"/>
        </w:rPr>
      </w:pPr>
    </w:p>
    <w:p w14:paraId="405EF3CA" w14:textId="4B1EBD0A" w:rsidR="002F1E76" w:rsidRDefault="002F1E76" w:rsidP="002F1E76">
      <w:pPr>
        <w:pStyle w:val="Textkrper"/>
        <w:rPr>
          <w:lang w:val="de-CH"/>
        </w:rPr>
      </w:pPr>
    </w:p>
    <w:p w14:paraId="7546F834" w14:textId="0C65C40F" w:rsidR="002F1E76" w:rsidRDefault="002F1E76" w:rsidP="002F1E76">
      <w:pPr>
        <w:pStyle w:val="Textkrper"/>
        <w:rPr>
          <w:lang w:val="de-CH"/>
        </w:rPr>
      </w:pPr>
    </w:p>
    <w:p w14:paraId="371F2AD2" w14:textId="1D0970C6" w:rsidR="002F1E76" w:rsidRDefault="002F1E76" w:rsidP="002F1E76">
      <w:pPr>
        <w:pStyle w:val="Textkrper"/>
        <w:rPr>
          <w:lang w:val="de-CH"/>
        </w:rPr>
      </w:pPr>
    </w:p>
    <w:p w14:paraId="0E383061" w14:textId="2730A1DA" w:rsidR="002F1E76" w:rsidRDefault="002F1E76" w:rsidP="002F1E76">
      <w:pPr>
        <w:pStyle w:val="Textkrper"/>
        <w:rPr>
          <w:lang w:val="de-CH"/>
        </w:rPr>
      </w:pPr>
    </w:p>
    <w:p w14:paraId="0FBDE4F7" w14:textId="303BBF1B" w:rsidR="002F1E76" w:rsidRDefault="002F1E76" w:rsidP="002F1E76">
      <w:pPr>
        <w:pStyle w:val="Textkrper"/>
        <w:rPr>
          <w:lang w:val="de-CH"/>
        </w:rPr>
      </w:pPr>
    </w:p>
    <w:p w14:paraId="7F1F42DE" w14:textId="2AC9EA74" w:rsidR="002F1E76" w:rsidRDefault="002F1E76" w:rsidP="002F1E76">
      <w:pPr>
        <w:pStyle w:val="Textkrper"/>
        <w:rPr>
          <w:lang w:val="de-CH"/>
        </w:rPr>
      </w:pPr>
    </w:p>
    <w:p w14:paraId="1F3424CE" w14:textId="4856455F" w:rsidR="002F1E76" w:rsidRDefault="002F1E76" w:rsidP="002F1E76">
      <w:pPr>
        <w:pStyle w:val="Textkrper"/>
        <w:rPr>
          <w:lang w:val="de-CH"/>
        </w:rPr>
      </w:pPr>
    </w:p>
    <w:p w14:paraId="30B039A2" w14:textId="3446C1E9" w:rsidR="002F1E76" w:rsidRDefault="002F1E76" w:rsidP="002F1E76">
      <w:pPr>
        <w:pStyle w:val="Textkrper"/>
        <w:rPr>
          <w:lang w:val="de-CH"/>
        </w:rPr>
      </w:pPr>
    </w:p>
    <w:p w14:paraId="1989CB15" w14:textId="5D19D665" w:rsidR="002F1E76" w:rsidRDefault="002F1E76" w:rsidP="002F1E76">
      <w:pPr>
        <w:pStyle w:val="Textkrper"/>
        <w:rPr>
          <w:lang w:val="de-CH"/>
        </w:rPr>
      </w:pPr>
    </w:p>
    <w:p w14:paraId="4342BD9A" w14:textId="6D85F8B8" w:rsidR="002F1E76" w:rsidRDefault="002F1E76" w:rsidP="002F1E76">
      <w:pPr>
        <w:pStyle w:val="Textkrper"/>
        <w:rPr>
          <w:lang w:val="de-CH"/>
        </w:rPr>
      </w:pPr>
    </w:p>
    <w:p w14:paraId="47A38D99" w14:textId="714AA6ED" w:rsidR="002F1E76" w:rsidRDefault="002F1E76" w:rsidP="002F1E76">
      <w:pPr>
        <w:pStyle w:val="Textkrper"/>
        <w:rPr>
          <w:lang w:val="de-CH"/>
        </w:rPr>
      </w:pPr>
    </w:p>
    <w:p w14:paraId="57F2C7F5" w14:textId="5AD1AD03" w:rsidR="002F1E76" w:rsidRDefault="002F1E76" w:rsidP="002F1E76">
      <w:pPr>
        <w:pStyle w:val="Textkrper"/>
        <w:rPr>
          <w:lang w:val="de-CH"/>
        </w:rPr>
      </w:pPr>
    </w:p>
    <w:p w14:paraId="38E731D8" w14:textId="7FE2B97C" w:rsidR="002F1E76" w:rsidRDefault="002F1E76" w:rsidP="002F1E76">
      <w:pPr>
        <w:pStyle w:val="Textkrper"/>
        <w:rPr>
          <w:lang w:val="de-CH"/>
        </w:rPr>
      </w:pPr>
    </w:p>
    <w:p w14:paraId="37F2CBAC" w14:textId="69E3F6A2" w:rsidR="002F1E76" w:rsidRDefault="002F1E76" w:rsidP="002F1E76">
      <w:pPr>
        <w:pStyle w:val="Textkrper"/>
        <w:rPr>
          <w:lang w:val="de-CH"/>
        </w:rPr>
      </w:pPr>
    </w:p>
    <w:p w14:paraId="6979891A" w14:textId="52D9893E" w:rsidR="002F1E76" w:rsidRDefault="002F1E76" w:rsidP="002F1E76">
      <w:pPr>
        <w:pStyle w:val="Textkrper"/>
        <w:rPr>
          <w:lang w:val="de-CH"/>
        </w:rPr>
      </w:pPr>
    </w:p>
    <w:p w14:paraId="7E72E47D" w14:textId="7205F51B" w:rsidR="002F1E76" w:rsidRDefault="002F1E76" w:rsidP="002F1E76">
      <w:pPr>
        <w:pStyle w:val="Textkrper"/>
        <w:rPr>
          <w:lang w:val="de-CH"/>
        </w:rPr>
      </w:pPr>
    </w:p>
    <w:p w14:paraId="0AFDC868" w14:textId="0CFC97B5" w:rsidR="002F1E76" w:rsidRDefault="002F1E76" w:rsidP="002F1E76">
      <w:pPr>
        <w:pStyle w:val="Textkrper"/>
        <w:rPr>
          <w:lang w:val="de-CH"/>
        </w:rPr>
      </w:pPr>
    </w:p>
    <w:p w14:paraId="5154B5CC" w14:textId="39CF320B" w:rsidR="002F1E76" w:rsidRDefault="002F1E76" w:rsidP="002F1E76">
      <w:pPr>
        <w:pStyle w:val="Textkrper"/>
        <w:rPr>
          <w:lang w:val="de-CH"/>
        </w:rPr>
      </w:pPr>
    </w:p>
    <w:p w14:paraId="5CBFAF27" w14:textId="5026FB2D" w:rsidR="002F1E76" w:rsidRDefault="002F1E76" w:rsidP="002F1E76">
      <w:pPr>
        <w:pStyle w:val="Textkrper"/>
        <w:rPr>
          <w:lang w:val="de-CH"/>
        </w:rPr>
      </w:pPr>
    </w:p>
    <w:p w14:paraId="027ECB9D" w14:textId="1D6B3282" w:rsidR="002F1E76" w:rsidRDefault="002F1E76" w:rsidP="002F1E76">
      <w:pPr>
        <w:pStyle w:val="Textkrper"/>
        <w:rPr>
          <w:lang w:val="de-CH"/>
        </w:rPr>
      </w:pPr>
    </w:p>
    <w:p w14:paraId="347D57F4" w14:textId="77777777" w:rsidR="002F1E76" w:rsidRPr="002F1E76" w:rsidRDefault="002F1E76" w:rsidP="002F1E76">
      <w:pPr>
        <w:pStyle w:val="Textkrper"/>
        <w:rPr>
          <w:lang w:val="de-CH"/>
        </w:rPr>
      </w:pPr>
    </w:p>
    <w:p w14:paraId="33D322BC" w14:textId="181CDBFA" w:rsidR="00AB50AD" w:rsidRPr="00B11491" w:rsidRDefault="00AB50AD" w:rsidP="00AB50AD">
      <w:pPr>
        <w:pStyle w:val="berschrift1"/>
        <w:rPr>
          <w:rFonts w:asciiTheme="minorHAnsi" w:hAnsiTheme="minorHAnsi" w:cstheme="minorHAnsi"/>
        </w:rPr>
      </w:pPr>
      <w:bookmarkStart w:id="20" w:name="_Toc23179147"/>
      <w:r>
        <w:rPr>
          <w:rFonts w:asciiTheme="minorHAnsi" w:hAnsiTheme="minorHAnsi" w:cstheme="minorHAnsi"/>
        </w:rPr>
        <w:lastRenderedPageBreak/>
        <w:t>Quellen</w:t>
      </w:r>
      <w:bookmarkEnd w:id="20"/>
    </w:p>
    <w:tbl>
      <w:tblPr>
        <w:tblStyle w:val="Listentabelle3Akzent1"/>
        <w:tblW w:w="0" w:type="auto"/>
        <w:tblLook w:val="04A0" w:firstRow="1" w:lastRow="0" w:firstColumn="1" w:lastColumn="0" w:noHBand="0" w:noVBand="1"/>
      </w:tblPr>
      <w:tblGrid>
        <w:gridCol w:w="8493"/>
      </w:tblGrid>
      <w:tr w:rsidR="00AB50AD" w14:paraId="70DE22D2" w14:textId="77777777" w:rsidTr="00AB50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3" w:type="dxa"/>
          </w:tcPr>
          <w:p w14:paraId="4B64B0C4" w14:textId="6F8563EA" w:rsidR="00AB50AD" w:rsidRDefault="00AB50AD">
            <w:pPr>
              <w:spacing w:line="240" w:lineRule="auto"/>
              <w:rPr>
                <w:rFonts w:asciiTheme="minorHAnsi" w:hAnsiTheme="minorHAnsi" w:cstheme="minorHAnsi"/>
              </w:rPr>
            </w:pPr>
            <w:r>
              <w:rPr>
                <w:rFonts w:asciiTheme="minorHAnsi" w:hAnsiTheme="minorHAnsi" w:cstheme="minorHAnsi"/>
              </w:rPr>
              <w:t>LINK</w:t>
            </w:r>
          </w:p>
        </w:tc>
      </w:tr>
      <w:tr w:rsidR="00AB50AD" w14:paraId="0DF090AA" w14:textId="77777777" w:rsidTr="00AB50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3" w:type="dxa"/>
          </w:tcPr>
          <w:p w14:paraId="14EAC768" w14:textId="0E541AE6" w:rsidR="00AB50AD" w:rsidRDefault="008B1871">
            <w:pPr>
              <w:spacing w:line="240" w:lineRule="auto"/>
              <w:rPr>
                <w:rFonts w:asciiTheme="minorHAnsi" w:hAnsiTheme="minorHAnsi" w:cstheme="minorHAnsi"/>
              </w:rPr>
            </w:pPr>
            <w:hyperlink r:id="rId31" w:history="1">
              <w:r w:rsidR="00AB50AD" w:rsidRPr="001A1C70">
                <w:rPr>
                  <w:rStyle w:val="Hyperlink"/>
                </w:rPr>
                <w:t>https://www.netdoktor.ch/krankheit/soziale-phobie-7529</w:t>
              </w:r>
            </w:hyperlink>
          </w:p>
        </w:tc>
      </w:tr>
      <w:tr w:rsidR="00AB50AD" w14:paraId="1F37D3F2" w14:textId="77777777" w:rsidTr="00AB50AD">
        <w:tc>
          <w:tcPr>
            <w:cnfStyle w:val="001000000000" w:firstRow="0" w:lastRow="0" w:firstColumn="1" w:lastColumn="0" w:oddVBand="0" w:evenVBand="0" w:oddHBand="0" w:evenHBand="0" w:firstRowFirstColumn="0" w:firstRowLastColumn="0" w:lastRowFirstColumn="0" w:lastRowLastColumn="0"/>
            <w:tcW w:w="8493" w:type="dxa"/>
          </w:tcPr>
          <w:p w14:paraId="60EA7FDB" w14:textId="6BFFBC96" w:rsidR="00AB50AD" w:rsidRDefault="008B1871">
            <w:pPr>
              <w:spacing w:line="240" w:lineRule="auto"/>
              <w:rPr>
                <w:rFonts w:asciiTheme="minorHAnsi" w:hAnsiTheme="minorHAnsi" w:cstheme="minorHAnsi"/>
              </w:rPr>
            </w:pPr>
            <w:hyperlink r:id="rId32" w:history="1">
              <w:r w:rsidR="00AB50AD" w:rsidRPr="001A1C70">
                <w:rPr>
                  <w:rStyle w:val="Hyperlink"/>
                </w:rPr>
                <w:t>https://www.neurologen-und-psychiater-im-netz.org/psychiatrie-psychosomatik-psychotherapie/ratgeber-archiv/meldungen/article/behandlung-der-sozialen-phobie-normalisiert-hirnveraenderungen/</w:t>
              </w:r>
            </w:hyperlink>
          </w:p>
        </w:tc>
      </w:tr>
      <w:tr w:rsidR="00AB50AD" w14:paraId="687B84DE" w14:textId="77777777" w:rsidTr="00AB50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3" w:type="dxa"/>
          </w:tcPr>
          <w:p w14:paraId="3BCAA728" w14:textId="6B56EE6F" w:rsidR="00AB50AD" w:rsidRDefault="008B1871">
            <w:pPr>
              <w:spacing w:line="240" w:lineRule="auto"/>
              <w:rPr>
                <w:rFonts w:asciiTheme="minorHAnsi" w:hAnsiTheme="minorHAnsi" w:cstheme="minorHAnsi"/>
              </w:rPr>
            </w:pPr>
            <w:hyperlink r:id="rId33" w:history="1">
              <w:r w:rsidR="00AB50AD" w:rsidRPr="001A1C70">
                <w:rPr>
                  <w:rStyle w:val="Hyperlink"/>
                </w:rPr>
                <w:t>https://www.beobachter.ch/gesundheit/krankheit/soziale-phobie-sozialphobie</w:t>
              </w:r>
            </w:hyperlink>
          </w:p>
        </w:tc>
      </w:tr>
      <w:tr w:rsidR="00AB50AD" w14:paraId="0B2D1B48" w14:textId="77777777" w:rsidTr="00AB50AD">
        <w:tc>
          <w:tcPr>
            <w:cnfStyle w:val="001000000000" w:firstRow="0" w:lastRow="0" w:firstColumn="1" w:lastColumn="0" w:oddVBand="0" w:evenVBand="0" w:oddHBand="0" w:evenHBand="0" w:firstRowFirstColumn="0" w:firstRowLastColumn="0" w:lastRowFirstColumn="0" w:lastRowLastColumn="0"/>
            <w:tcW w:w="8493" w:type="dxa"/>
          </w:tcPr>
          <w:p w14:paraId="65A52298" w14:textId="2DFF4F7A" w:rsidR="00AB50AD" w:rsidRDefault="008B1871">
            <w:pPr>
              <w:spacing w:line="240" w:lineRule="auto"/>
              <w:rPr>
                <w:rFonts w:asciiTheme="minorHAnsi" w:hAnsiTheme="minorHAnsi" w:cstheme="minorHAnsi"/>
              </w:rPr>
            </w:pPr>
            <w:hyperlink r:id="rId34" w:history="1">
              <w:r w:rsidR="001C4A62" w:rsidRPr="001C4A62">
                <w:rPr>
                  <w:rStyle w:val="Hyperlink"/>
                </w:rPr>
                <w:t>https://www.who.int/mental_health/policy/services/essentialpackage1v12/en/</w:t>
              </w:r>
            </w:hyperlink>
          </w:p>
        </w:tc>
      </w:tr>
      <w:tr w:rsidR="009515EF" w14:paraId="5BBEC8DC" w14:textId="77777777" w:rsidTr="00AB50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3" w:type="dxa"/>
          </w:tcPr>
          <w:p w14:paraId="6D150DC9" w14:textId="10283AF1" w:rsidR="009515EF" w:rsidRDefault="008B1871">
            <w:pPr>
              <w:spacing w:line="240" w:lineRule="auto"/>
            </w:pPr>
            <w:hyperlink r:id="rId35" w:history="1">
              <w:r w:rsidR="009515EF" w:rsidRPr="00CE11B9">
                <w:rPr>
                  <w:rStyle w:val="Hyperlink"/>
                </w:rPr>
                <w:t>https://de.wikipedia.org/wiki/Soziale_Phobie</w:t>
              </w:r>
            </w:hyperlink>
          </w:p>
        </w:tc>
      </w:tr>
      <w:tr w:rsidR="009515EF" w14:paraId="78A49454" w14:textId="77777777" w:rsidTr="00AB50AD">
        <w:tc>
          <w:tcPr>
            <w:cnfStyle w:val="001000000000" w:firstRow="0" w:lastRow="0" w:firstColumn="1" w:lastColumn="0" w:oddVBand="0" w:evenVBand="0" w:oddHBand="0" w:evenHBand="0" w:firstRowFirstColumn="0" w:firstRowLastColumn="0" w:lastRowFirstColumn="0" w:lastRowLastColumn="0"/>
            <w:tcW w:w="8493" w:type="dxa"/>
          </w:tcPr>
          <w:p w14:paraId="6193A818" w14:textId="4F9E3112" w:rsidR="009515EF" w:rsidRDefault="008B1871">
            <w:pPr>
              <w:spacing w:line="240" w:lineRule="auto"/>
            </w:pPr>
            <w:hyperlink r:id="rId36" w:history="1">
              <w:r w:rsidR="009515EF" w:rsidRPr="00CE11B9">
                <w:rPr>
                  <w:rStyle w:val="Hyperlink"/>
                </w:rPr>
                <w:t>https://www.beobachter.ch/gesundheit/psychologie/angst-app-mit-sophie-gegen-sozialphobie</w:t>
              </w:r>
            </w:hyperlink>
          </w:p>
        </w:tc>
      </w:tr>
      <w:tr w:rsidR="009515EF" w14:paraId="37CFC581" w14:textId="77777777" w:rsidTr="00AB50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3" w:type="dxa"/>
          </w:tcPr>
          <w:p w14:paraId="1E90E5E2" w14:textId="4C4CDCD5" w:rsidR="009515EF" w:rsidRDefault="009515EF">
            <w:pPr>
              <w:spacing w:line="240" w:lineRule="auto"/>
            </w:pPr>
            <w:r w:rsidRPr="009515EF">
              <w:t>https://www.online-therapy.ch/app/</w:t>
            </w:r>
          </w:p>
        </w:tc>
      </w:tr>
    </w:tbl>
    <w:p w14:paraId="6E6A4E12" w14:textId="4CF2BB01" w:rsidR="00AB50AD" w:rsidRPr="006A700E" w:rsidRDefault="00AB50AD" w:rsidP="00AB50AD">
      <w:pPr>
        <w:pStyle w:val="Textkrper"/>
        <w:rPr>
          <w:lang w:val="de-CH"/>
        </w:rPr>
      </w:pPr>
      <w:r>
        <w:br/>
      </w:r>
    </w:p>
    <w:p w14:paraId="42767CB1" w14:textId="77777777" w:rsidR="00AB50AD" w:rsidRDefault="00AB50AD">
      <w:pPr>
        <w:spacing w:line="240" w:lineRule="auto"/>
        <w:rPr>
          <w:rFonts w:asciiTheme="minorHAnsi" w:hAnsiTheme="minorHAnsi" w:cstheme="minorHAnsi"/>
          <w:b/>
          <w:bCs/>
          <w:caps/>
          <w:kern w:val="32"/>
          <w:sz w:val="32"/>
          <w:szCs w:val="28"/>
          <w:lang w:val="de-CH"/>
        </w:rPr>
      </w:pPr>
      <w:r>
        <w:rPr>
          <w:rFonts w:asciiTheme="minorHAnsi" w:hAnsiTheme="minorHAnsi" w:cstheme="minorHAnsi"/>
        </w:rPr>
        <w:br w:type="page"/>
      </w:r>
    </w:p>
    <w:p w14:paraId="6172C91E" w14:textId="77777777" w:rsidR="007B3132" w:rsidRPr="00B11491" w:rsidRDefault="000C3811" w:rsidP="00B11491">
      <w:pPr>
        <w:pStyle w:val="berschrift1"/>
        <w:rPr>
          <w:rFonts w:asciiTheme="minorHAnsi" w:hAnsiTheme="minorHAnsi" w:cstheme="minorHAnsi"/>
        </w:rPr>
      </w:pPr>
      <w:bookmarkStart w:id="21" w:name="_Toc23179148"/>
      <w:r w:rsidRPr="00B11491">
        <w:rPr>
          <w:rFonts w:asciiTheme="minorHAnsi" w:hAnsiTheme="minorHAnsi" w:cstheme="minorHAnsi"/>
        </w:rPr>
        <w:lastRenderedPageBreak/>
        <w:t>Anhang</w:t>
      </w:r>
      <w:bookmarkEnd w:id="21"/>
    </w:p>
    <w:p w14:paraId="3E357B27" w14:textId="0332BF21" w:rsidR="00E1091B" w:rsidRPr="00B11491" w:rsidRDefault="00E1091B" w:rsidP="00B11491">
      <w:pPr>
        <w:rPr>
          <w:rFonts w:asciiTheme="minorHAnsi" w:hAnsiTheme="minorHAnsi" w:cstheme="minorHAnsi"/>
        </w:rPr>
      </w:pPr>
    </w:p>
    <w:sectPr w:rsidR="00E1091B" w:rsidRPr="00B11491" w:rsidSect="007D61CA">
      <w:headerReference w:type="default" r:id="rId37"/>
      <w:footerReference w:type="default" r:id="rId38"/>
      <w:footerReference w:type="first" r:id="rId39"/>
      <w:pgSz w:w="11906" w:h="16838" w:code="9"/>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B36E3A" w14:textId="77777777" w:rsidR="008B1871" w:rsidRDefault="008B1871">
      <w:pPr>
        <w:spacing w:line="240" w:lineRule="auto"/>
      </w:pPr>
      <w:r>
        <w:separator/>
      </w:r>
    </w:p>
  </w:endnote>
  <w:endnote w:type="continuationSeparator" w:id="0">
    <w:p w14:paraId="658D7131" w14:textId="77777777" w:rsidR="008B1871" w:rsidRDefault="008B1871">
      <w:pPr>
        <w:spacing w:line="240" w:lineRule="auto"/>
      </w:pPr>
      <w:r>
        <w:continuationSeparator/>
      </w:r>
    </w:p>
  </w:endnote>
  <w:endnote w:type="continuationNotice" w:id="1">
    <w:p w14:paraId="6C8BB996" w14:textId="77777777" w:rsidR="008B1871" w:rsidRDefault="008B187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ACFF" w:usb2="00000009" w:usb3="00000000" w:csb0="000001F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DD2790" w14:textId="5F23DF58" w:rsidR="009515EF" w:rsidRPr="00727B29" w:rsidRDefault="009515EF" w:rsidP="00DF5A91">
    <w:pPr>
      <w:pStyle w:val="Fuzeile"/>
      <w:rPr>
        <w:rFonts w:asciiTheme="minorHAnsi" w:hAnsiTheme="minorHAnsi" w:cstheme="minorHAnsi"/>
      </w:rPr>
    </w:pPr>
    <w:r w:rsidRPr="00727B29">
      <w:rPr>
        <w:rStyle w:val="Seitenzahl"/>
        <w:rFonts w:asciiTheme="minorHAnsi" w:hAnsiTheme="minorHAnsi" w:cstheme="minorHAnsi"/>
      </w:rPr>
      <w:fldChar w:fldCharType="begin"/>
    </w:r>
    <w:r w:rsidRPr="00727B29">
      <w:rPr>
        <w:rStyle w:val="Seitenzahl"/>
        <w:rFonts w:asciiTheme="minorHAnsi" w:hAnsiTheme="minorHAnsi" w:cstheme="minorHAnsi"/>
      </w:rPr>
      <w:instrText xml:space="preserve"> PAGE </w:instrText>
    </w:r>
    <w:r w:rsidRPr="00727B29">
      <w:rPr>
        <w:rStyle w:val="Seitenzahl"/>
        <w:rFonts w:asciiTheme="minorHAnsi" w:hAnsiTheme="minorHAnsi" w:cstheme="minorHAnsi"/>
      </w:rPr>
      <w:fldChar w:fldCharType="separate"/>
    </w:r>
    <w:r>
      <w:rPr>
        <w:rStyle w:val="Seitenzahl"/>
        <w:rFonts w:asciiTheme="minorHAnsi" w:hAnsiTheme="minorHAnsi" w:cstheme="minorHAnsi"/>
        <w:noProof/>
      </w:rPr>
      <w:t>26</w:t>
    </w:r>
    <w:r w:rsidRPr="00727B29">
      <w:rPr>
        <w:rStyle w:val="Seitenzahl"/>
        <w:rFonts w:asciiTheme="minorHAnsi" w:hAnsiTheme="minorHAnsi" w:cstheme="minorHAnsi"/>
      </w:rPr>
      <w:fldChar w:fldCharType="end"/>
    </w:r>
  </w:p>
  <w:p w14:paraId="10F526CA" w14:textId="77777777" w:rsidR="009515EF" w:rsidRDefault="009515E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966CA1" w14:textId="2B34A377" w:rsidR="009515EF" w:rsidRDefault="009515EF" w:rsidP="009A5269">
    <w:pPr>
      <w:pStyle w:val="Fuzeile"/>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p w14:paraId="3BA5129B" w14:textId="77777777" w:rsidR="009515EF" w:rsidRDefault="009515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C1EE2D" w14:textId="77777777" w:rsidR="008B1871" w:rsidRDefault="008B1871">
      <w:pPr>
        <w:spacing w:line="240" w:lineRule="auto"/>
      </w:pPr>
      <w:r>
        <w:separator/>
      </w:r>
    </w:p>
  </w:footnote>
  <w:footnote w:type="continuationSeparator" w:id="0">
    <w:p w14:paraId="5DCD0150" w14:textId="77777777" w:rsidR="008B1871" w:rsidRDefault="008B1871">
      <w:pPr>
        <w:spacing w:line="240" w:lineRule="auto"/>
      </w:pPr>
      <w:r>
        <w:continuationSeparator/>
      </w:r>
    </w:p>
  </w:footnote>
  <w:footnote w:type="continuationNotice" w:id="1">
    <w:p w14:paraId="62F3A7D8" w14:textId="77777777" w:rsidR="008B1871" w:rsidRDefault="008B187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C41934" w14:textId="6BF8E412" w:rsidR="009515EF" w:rsidRPr="00DF5A91" w:rsidRDefault="009515EF" w:rsidP="6F2FF695">
    <w:pPr>
      <w:pStyle w:val="Kopfzeile"/>
      <w:rPr>
        <w:lang w:val="de-CH"/>
      </w:rPr>
    </w:pPr>
    <w:r w:rsidRPr="6F2FF695">
      <w:rPr>
        <w:lang w:val="de-CH"/>
      </w:rPr>
      <w:t xml:space="preserve">CS2 – Design </w:t>
    </w:r>
    <w:r w:rsidRPr="00A0086F">
      <w:rPr>
        <w:lang w:val="en-US"/>
      </w:rPr>
      <w:t>Thinking</w:t>
    </w:r>
  </w:p>
  <w:p w14:paraId="0E2D02AF" w14:textId="77777777" w:rsidR="009515EF" w:rsidRDefault="009515E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2B2EE8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B7E59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DF8B9C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EC6F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15029E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C12DC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22265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D9C2DC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D52043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87A8BC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2"/>
    <w:multiLevelType w:val="hybridMultilevel"/>
    <w:tmpl w:val="00000002"/>
    <w:lvl w:ilvl="0" w:tplc="00000065">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1A24212"/>
    <w:multiLevelType w:val="multilevel"/>
    <w:tmpl w:val="84AA0A5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073652D7"/>
    <w:multiLevelType w:val="hybridMultilevel"/>
    <w:tmpl w:val="88A6EE1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4" w15:restartNumberingAfterBreak="0">
    <w:nsid w:val="1844200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ABE0E36"/>
    <w:multiLevelType w:val="multilevel"/>
    <w:tmpl w:val="93DAA5D4"/>
    <w:lvl w:ilvl="0">
      <w:start w:val="1"/>
      <w:numFmt w:val="decimal"/>
      <w:lvlText w:val="%1."/>
      <w:lvlJc w:val="left"/>
      <w:pPr>
        <w:tabs>
          <w:tab w:val="num" w:pos="360"/>
        </w:tabs>
        <w:ind w:left="360" w:hanging="360"/>
      </w:pPr>
      <w:rPr>
        <w:b/>
        <w:bCs/>
        <w:sz w:val="28"/>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6" w15:restartNumberingAfterBreak="0">
    <w:nsid w:val="1D4D507A"/>
    <w:multiLevelType w:val="hybridMultilevel"/>
    <w:tmpl w:val="7BFCE8D2"/>
    <w:lvl w:ilvl="0" w:tplc="3DA2FBF4">
      <w:start w:val="6"/>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E915C61"/>
    <w:multiLevelType w:val="hybridMultilevel"/>
    <w:tmpl w:val="7B06FE0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8" w15:restartNumberingAfterBreak="0">
    <w:nsid w:val="1EE916F6"/>
    <w:multiLevelType w:val="hybridMultilevel"/>
    <w:tmpl w:val="6BBCA770"/>
    <w:lvl w:ilvl="0" w:tplc="DDDE442A">
      <w:start w:val="6"/>
      <w:numFmt w:val="bullet"/>
      <w:lvlText w:val="-"/>
      <w:lvlJc w:val="left"/>
      <w:pPr>
        <w:ind w:left="720" w:hanging="360"/>
      </w:pPr>
      <w:rPr>
        <w:rFonts w:ascii="AppleSystemUIFont" w:eastAsiaTheme="minorHAnsi" w:hAnsi="AppleSystemUIFont" w:cs="AppleSystemUIFont"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2247E66"/>
    <w:multiLevelType w:val="hybridMultilevel"/>
    <w:tmpl w:val="18CA53A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20" w15:restartNumberingAfterBreak="0">
    <w:nsid w:val="296B2C7D"/>
    <w:multiLevelType w:val="hybridMultilevel"/>
    <w:tmpl w:val="E8FA4EA0"/>
    <w:lvl w:ilvl="0" w:tplc="0407000F">
      <w:start w:val="1"/>
      <w:numFmt w:val="decimal"/>
      <w:lvlText w:val="%1."/>
      <w:lvlJc w:val="left"/>
      <w:pPr>
        <w:tabs>
          <w:tab w:val="num" w:pos="360"/>
        </w:tabs>
        <w:ind w:left="360" w:hanging="360"/>
      </w:pPr>
      <w:rPr>
        <w:rFonts w:hint="default"/>
      </w:r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1" w15:restartNumberingAfterBreak="0">
    <w:nsid w:val="2EE5372A"/>
    <w:multiLevelType w:val="hybridMultilevel"/>
    <w:tmpl w:val="FC76D14A"/>
    <w:lvl w:ilvl="0" w:tplc="EF7E7A18">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2" w15:restartNumberingAfterBreak="0">
    <w:nsid w:val="2FCA0A27"/>
    <w:multiLevelType w:val="hybridMultilevel"/>
    <w:tmpl w:val="513CFEF8"/>
    <w:lvl w:ilvl="0" w:tplc="0407000F">
      <w:start w:val="1"/>
      <w:numFmt w:val="decimal"/>
      <w:lvlText w:val="%1."/>
      <w:lvlJc w:val="left"/>
      <w:pPr>
        <w:tabs>
          <w:tab w:val="num" w:pos="360"/>
        </w:tabs>
        <w:ind w:left="360" w:hanging="360"/>
      </w:p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3" w15:restartNumberingAfterBreak="0">
    <w:nsid w:val="311C4952"/>
    <w:multiLevelType w:val="multilevel"/>
    <w:tmpl w:val="93DAA5D4"/>
    <w:lvl w:ilvl="0">
      <w:start w:val="1"/>
      <w:numFmt w:val="decimal"/>
      <w:lvlText w:val="%1."/>
      <w:lvlJc w:val="left"/>
      <w:pPr>
        <w:tabs>
          <w:tab w:val="num" w:pos="360"/>
        </w:tabs>
        <w:ind w:left="360" w:hanging="360"/>
      </w:pPr>
      <w:rPr>
        <w:b/>
        <w:bCs/>
        <w:sz w:val="28"/>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4" w15:restartNumberingAfterBreak="0">
    <w:nsid w:val="3C6232FE"/>
    <w:multiLevelType w:val="multilevel"/>
    <w:tmpl w:val="0F2C72F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5" w15:restartNumberingAfterBreak="0">
    <w:nsid w:val="40B77466"/>
    <w:multiLevelType w:val="multilevel"/>
    <w:tmpl w:val="6BDA2068"/>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6" w15:restartNumberingAfterBreak="0">
    <w:nsid w:val="504B2575"/>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9B70842"/>
    <w:multiLevelType w:val="hybridMultilevel"/>
    <w:tmpl w:val="FC1675C4"/>
    <w:lvl w:ilvl="0" w:tplc="04070005">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5A5A679C"/>
    <w:multiLevelType w:val="hybridMultilevel"/>
    <w:tmpl w:val="0F2C72F4"/>
    <w:lvl w:ilvl="0" w:tplc="CD48C4E8">
      <w:start w:val="1"/>
      <w:numFmt w:val="decimal"/>
      <w:lvlText w:val="%1."/>
      <w:lvlJc w:val="left"/>
      <w:pPr>
        <w:tabs>
          <w:tab w:val="num" w:pos="360"/>
        </w:tabs>
        <w:ind w:left="360" w:hanging="360"/>
      </w:p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9" w15:restartNumberingAfterBreak="0">
    <w:nsid w:val="5C0E5936"/>
    <w:multiLevelType w:val="hybridMultilevel"/>
    <w:tmpl w:val="6BB2FC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F547347"/>
    <w:multiLevelType w:val="hybridMultilevel"/>
    <w:tmpl w:val="976C94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F8A08EB"/>
    <w:multiLevelType w:val="multilevel"/>
    <w:tmpl w:val="CB561B7E"/>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2" w15:restartNumberingAfterBreak="0">
    <w:nsid w:val="60277647"/>
    <w:multiLevelType w:val="hybridMultilevel"/>
    <w:tmpl w:val="EB8850F8"/>
    <w:lvl w:ilvl="0" w:tplc="B77EEFA8">
      <w:start w:val="2"/>
      <w:numFmt w:val="bullet"/>
      <w:lvlText w:val=""/>
      <w:lvlJc w:val="left"/>
      <w:pPr>
        <w:ind w:left="720" w:hanging="360"/>
      </w:pPr>
      <w:rPr>
        <w:rFonts w:ascii="Wingdings" w:eastAsia="Times New Roman" w:hAnsi="Wingdings" w:cstheme="minorHAnsi" w:hint="default"/>
        <w:b w:val="0"/>
        <w:sz w:val="20"/>
        <w:szCs w:val="2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61013A41"/>
    <w:multiLevelType w:val="multilevel"/>
    <w:tmpl w:val="513CFEF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4" w15:restartNumberingAfterBreak="0">
    <w:nsid w:val="6669298B"/>
    <w:multiLevelType w:val="multilevel"/>
    <w:tmpl w:val="EA1CC660"/>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rPr>
        <w:lang w:val="x-none" w:eastAsia="x-none" w:bidi="x-none"/>
        <w:specVanish w:val="0"/>
      </w:rPr>
    </w:lvl>
    <w:lvl w:ilvl="2">
      <w:start w:val="1"/>
      <w:numFmt w:val="decimal"/>
      <w:pStyle w:val="berschrift3"/>
      <w:lvlText w:val="%1.%2.%3"/>
      <w:lvlJc w:val="left"/>
      <w:pPr>
        <w:tabs>
          <w:tab w:val="num" w:pos="720"/>
        </w:tabs>
        <w:ind w:left="720" w:hanging="72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tabs>
          <w:tab w:val="num" w:pos="864"/>
        </w:tabs>
        <w:ind w:left="864" w:hanging="864"/>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5" w15:restartNumberingAfterBreak="0">
    <w:nsid w:val="66C449A5"/>
    <w:multiLevelType w:val="multilevel"/>
    <w:tmpl w:val="93DAA5D4"/>
    <w:lvl w:ilvl="0">
      <w:start w:val="1"/>
      <w:numFmt w:val="decimal"/>
      <w:lvlText w:val="%1."/>
      <w:lvlJc w:val="left"/>
      <w:pPr>
        <w:tabs>
          <w:tab w:val="num" w:pos="360"/>
        </w:tabs>
        <w:ind w:left="360" w:hanging="360"/>
      </w:pPr>
      <w:rPr>
        <w:b/>
        <w:bCs/>
        <w:sz w:val="28"/>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6" w15:restartNumberingAfterBreak="0">
    <w:nsid w:val="6A156E81"/>
    <w:multiLevelType w:val="hybridMultilevel"/>
    <w:tmpl w:val="7DD85668"/>
    <w:lvl w:ilvl="0" w:tplc="476C61B2">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6BC82EA0"/>
    <w:multiLevelType w:val="hybridMultilevel"/>
    <w:tmpl w:val="065C677A"/>
    <w:lvl w:ilvl="0" w:tplc="02780BA4">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6E47786F"/>
    <w:multiLevelType w:val="hybridMultilevel"/>
    <w:tmpl w:val="F600F5BC"/>
    <w:lvl w:ilvl="0" w:tplc="C4126D2A">
      <w:start w:val="2"/>
      <w:numFmt w:val="bullet"/>
      <w:lvlText w:val=""/>
      <w:lvlJc w:val="left"/>
      <w:pPr>
        <w:ind w:left="720" w:hanging="360"/>
      </w:pPr>
      <w:rPr>
        <w:rFonts w:ascii="Wingdings" w:eastAsia="Times New Roman" w:hAnsi="Wingdings" w:cstheme="minorHAnsi" w:hint="default"/>
        <w:sz w:val="20"/>
        <w:szCs w:val="2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0B655E1"/>
    <w:multiLevelType w:val="hybridMultilevel"/>
    <w:tmpl w:val="BAE68A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47F7778"/>
    <w:multiLevelType w:val="hybridMultilevel"/>
    <w:tmpl w:val="CB561B7E"/>
    <w:lvl w:ilvl="0" w:tplc="0407000F">
      <w:start w:val="1"/>
      <w:numFmt w:val="decimal"/>
      <w:lvlText w:val="%1."/>
      <w:lvlJc w:val="left"/>
      <w:pPr>
        <w:tabs>
          <w:tab w:val="num" w:pos="360"/>
        </w:tabs>
        <w:ind w:left="360" w:hanging="360"/>
      </w:pPr>
      <w:rPr>
        <w:rFonts w:hint="default"/>
      </w:r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41" w15:restartNumberingAfterBreak="0">
    <w:nsid w:val="77E970A4"/>
    <w:multiLevelType w:val="hybridMultilevel"/>
    <w:tmpl w:val="DA6AACF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2" w15:restartNumberingAfterBreak="0">
    <w:nsid w:val="7C8266C2"/>
    <w:multiLevelType w:val="hybridMultilevel"/>
    <w:tmpl w:val="BE6495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7FA107D8"/>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3"/>
  </w:num>
  <w:num w:numId="2">
    <w:abstractNumId w:val="15"/>
  </w:num>
  <w:num w:numId="3">
    <w:abstractNumId w:val="35"/>
  </w:num>
  <w:num w:numId="4">
    <w:abstractNumId w:val="40"/>
  </w:num>
  <w:num w:numId="5">
    <w:abstractNumId w:val="20"/>
  </w:num>
  <w:num w:numId="6">
    <w:abstractNumId w:val="31"/>
  </w:num>
  <w:num w:numId="7">
    <w:abstractNumId w:val="22"/>
  </w:num>
  <w:num w:numId="8">
    <w:abstractNumId w:val="33"/>
  </w:num>
  <w:num w:numId="9">
    <w:abstractNumId w:val="21"/>
  </w:num>
  <w:num w:numId="10">
    <w:abstractNumId w:val="25"/>
  </w:num>
  <w:num w:numId="11">
    <w:abstractNumId w:val="28"/>
  </w:num>
  <w:num w:numId="12">
    <w:abstractNumId w:val="12"/>
  </w:num>
  <w:num w:numId="1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4"/>
  </w:num>
  <w:num w:numId="15">
    <w:abstractNumId w:val="34"/>
  </w:num>
  <w:num w:numId="16">
    <w:abstractNumId w:val="27"/>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29"/>
  </w:num>
  <w:num w:numId="28">
    <w:abstractNumId w:val="39"/>
  </w:num>
  <w:num w:numId="29">
    <w:abstractNumId w:val="9"/>
  </w:num>
  <w:num w:numId="30">
    <w:abstractNumId w:val="16"/>
  </w:num>
  <w:num w:numId="31">
    <w:abstractNumId w:val="26"/>
  </w:num>
  <w:num w:numId="32">
    <w:abstractNumId w:val="34"/>
  </w:num>
  <w:num w:numId="33">
    <w:abstractNumId w:val="38"/>
  </w:num>
  <w:num w:numId="34">
    <w:abstractNumId w:val="32"/>
  </w:num>
  <w:num w:numId="35">
    <w:abstractNumId w:val="37"/>
  </w:num>
  <w:num w:numId="36">
    <w:abstractNumId w:val="19"/>
  </w:num>
  <w:num w:numId="37">
    <w:abstractNumId w:val="13"/>
  </w:num>
  <w:num w:numId="38">
    <w:abstractNumId w:val="17"/>
  </w:num>
  <w:num w:numId="39">
    <w:abstractNumId w:val="30"/>
  </w:num>
  <w:num w:numId="40">
    <w:abstractNumId w:val="10"/>
  </w:num>
  <w:num w:numId="41">
    <w:abstractNumId w:val="11"/>
  </w:num>
  <w:num w:numId="42">
    <w:abstractNumId w:val="18"/>
  </w:num>
  <w:num w:numId="43">
    <w:abstractNumId w:val="41"/>
  </w:num>
  <w:num w:numId="44">
    <w:abstractNumId w:val="36"/>
  </w:num>
  <w:num w:numId="45">
    <w:abstractNumId w:val="42"/>
  </w:num>
  <w:num w:numId="46">
    <w:abstractNumId w:val="14"/>
  </w:num>
  <w:num w:numId="4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attachedTemplate r:id="rId1"/>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4F7"/>
    <w:rsid w:val="00030DB8"/>
    <w:rsid w:val="000314F8"/>
    <w:rsid w:val="000378CA"/>
    <w:rsid w:val="0004216B"/>
    <w:rsid w:val="00043BE0"/>
    <w:rsid w:val="000727D7"/>
    <w:rsid w:val="00074336"/>
    <w:rsid w:val="00081942"/>
    <w:rsid w:val="000943A0"/>
    <w:rsid w:val="000961D5"/>
    <w:rsid w:val="000A38CB"/>
    <w:rsid w:val="000A7B3C"/>
    <w:rsid w:val="000B0A24"/>
    <w:rsid w:val="000B61E0"/>
    <w:rsid w:val="000C3811"/>
    <w:rsid w:val="000D5ADB"/>
    <w:rsid w:val="000E084E"/>
    <w:rsid w:val="000E3F14"/>
    <w:rsid w:val="000F5B42"/>
    <w:rsid w:val="001027EE"/>
    <w:rsid w:val="0011294C"/>
    <w:rsid w:val="00112D08"/>
    <w:rsid w:val="00117112"/>
    <w:rsid w:val="001358ED"/>
    <w:rsid w:val="00136CC9"/>
    <w:rsid w:val="001462B8"/>
    <w:rsid w:val="0014763F"/>
    <w:rsid w:val="00152A62"/>
    <w:rsid w:val="0016559F"/>
    <w:rsid w:val="00183EE2"/>
    <w:rsid w:val="0018475F"/>
    <w:rsid w:val="001C3ADA"/>
    <w:rsid w:val="001C4A62"/>
    <w:rsid w:val="001C5EB4"/>
    <w:rsid w:val="001C64D4"/>
    <w:rsid w:val="001E116A"/>
    <w:rsid w:val="001E3469"/>
    <w:rsid w:val="001E4F18"/>
    <w:rsid w:val="001E73D2"/>
    <w:rsid w:val="001F6628"/>
    <w:rsid w:val="0020023C"/>
    <w:rsid w:val="002057C7"/>
    <w:rsid w:val="002244B2"/>
    <w:rsid w:val="00235348"/>
    <w:rsid w:val="00235677"/>
    <w:rsid w:val="00235ABF"/>
    <w:rsid w:val="0024794A"/>
    <w:rsid w:val="00260515"/>
    <w:rsid w:val="00271E63"/>
    <w:rsid w:val="0027265B"/>
    <w:rsid w:val="002B7027"/>
    <w:rsid w:val="002D4120"/>
    <w:rsid w:val="002E3742"/>
    <w:rsid w:val="002E71A5"/>
    <w:rsid w:val="002F1E76"/>
    <w:rsid w:val="0030180F"/>
    <w:rsid w:val="00303BC3"/>
    <w:rsid w:val="0031094F"/>
    <w:rsid w:val="00311BBE"/>
    <w:rsid w:val="00316DBC"/>
    <w:rsid w:val="003246EA"/>
    <w:rsid w:val="003601C4"/>
    <w:rsid w:val="00362F4E"/>
    <w:rsid w:val="00365A77"/>
    <w:rsid w:val="00365BBA"/>
    <w:rsid w:val="00367CF2"/>
    <w:rsid w:val="00382214"/>
    <w:rsid w:val="003A3599"/>
    <w:rsid w:val="003A79B6"/>
    <w:rsid w:val="003B3369"/>
    <w:rsid w:val="003C2EC5"/>
    <w:rsid w:val="003C5418"/>
    <w:rsid w:val="003D679E"/>
    <w:rsid w:val="003E6F9E"/>
    <w:rsid w:val="003F48DC"/>
    <w:rsid w:val="003F64E1"/>
    <w:rsid w:val="004030FF"/>
    <w:rsid w:val="00412399"/>
    <w:rsid w:val="004177D5"/>
    <w:rsid w:val="00421379"/>
    <w:rsid w:val="0042179C"/>
    <w:rsid w:val="00433D8F"/>
    <w:rsid w:val="00436D49"/>
    <w:rsid w:val="00442471"/>
    <w:rsid w:val="00450F4E"/>
    <w:rsid w:val="00465C8C"/>
    <w:rsid w:val="00465F09"/>
    <w:rsid w:val="0048428D"/>
    <w:rsid w:val="004860F9"/>
    <w:rsid w:val="00491D31"/>
    <w:rsid w:val="00493407"/>
    <w:rsid w:val="00493FB9"/>
    <w:rsid w:val="004A491E"/>
    <w:rsid w:val="004B3D8A"/>
    <w:rsid w:val="004D297A"/>
    <w:rsid w:val="004D3AFE"/>
    <w:rsid w:val="00502495"/>
    <w:rsid w:val="00505A8C"/>
    <w:rsid w:val="005100E4"/>
    <w:rsid w:val="00534A93"/>
    <w:rsid w:val="00535B6B"/>
    <w:rsid w:val="00557D48"/>
    <w:rsid w:val="00561EA5"/>
    <w:rsid w:val="0056333C"/>
    <w:rsid w:val="005742E8"/>
    <w:rsid w:val="00587ADD"/>
    <w:rsid w:val="00590406"/>
    <w:rsid w:val="00592347"/>
    <w:rsid w:val="00593F65"/>
    <w:rsid w:val="005A2D21"/>
    <w:rsid w:val="005B73D7"/>
    <w:rsid w:val="005E2B92"/>
    <w:rsid w:val="005F3FF5"/>
    <w:rsid w:val="005F473D"/>
    <w:rsid w:val="005F78F8"/>
    <w:rsid w:val="0062031B"/>
    <w:rsid w:val="00623129"/>
    <w:rsid w:val="00636E77"/>
    <w:rsid w:val="006415D1"/>
    <w:rsid w:val="00651267"/>
    <w:rsid w:val="006535E0"/>
    <w:rsid w:val="00664DE6"/>
    <w:rsid w:val="00676912"/>
    <w:rsid w:val="00676A58"/>
    <w:rsid w:val="006860C5"/>
    <w:rsid w:val="006912B3"/>
    <w:rsid w:val="00692B93"/>
    <w:rsid w:val="006961D4"/>
    <w:rsid w:val="006A700E"/>
    <w:rsid w:val="006B1A68"/>
    <w:rsid w:val="006B52F7"/>
    <w:rsid w:val="006E2445"/>
    <w:rsid w:val="006E29A9"/>
    <w:rsid w:val="006E4602"/>
    <w:rsid w:val="006F3F30"/>
    <w:rsid w:val="00703648"/>
    <w:rsid w:val="00724C33"/>
    <w:rsid w:val="007257CF"/>
    <w:rsid w:val="00727B29"/>
    <w:rsid w:val="00731453"/>
    <w:rsid w:val="00765750"/>
    <w:rsid w:val="00776122"/>
    <w:rsid w:val="00776596"/>
    <w:rsid w:val="007A4109"/>
    <w:rsid w:val="007B3132"/>
    <w:rsid w:val="007B731E"/>
    <w:rsid w:val="007C473C"/>
    <w:rsid w:val="007C6B78"/>
    <w:rsid w:val="007D0013"/>
    <w:rsid w:val="007D3ADE"/>
    <w:rsid w:val="007D5113"/>
    <w:rsid w:val="007D61CA"/>
    <w:rsid w:val="007D76AB"/>
    <w:rsid w:val="007E53B8"/>
    <w:rsid w:val="007F0EE3"/>
    <w:rsid w:val="00810183"/>
    <w:rsid w:val="0082109A"/>
    <w:rsid w:val="00825B96"/>
    <w:rsid w:val="00836BD1"/>
    <w:rsid w:val="00844ED2"/>
    <w:rsid w:val="00845B0E"/>
    <w:rsid w:val="0084773C"/>
    <w:rsid w:val="00850DF3"/>
    <w:rsid w:val="0085117A"/>
    <w:rsid w:val="00851FD0"/>
    <w:rsid w:val="0086180E"/>
    <w:rsid w:val="0087136F"/>
    <w:rsid w:val="00876F70"/>
    <w:rsid w:val="008B1871"/>
    <w:rsid w:val="008B43B0"/>
    <w:rsid w:val="008C4852"/>
    <w:rsid w:val="008E022A"/>
    <w:rsid w:val="008E02D0"/>
    <w:rsid w:val="008E5035"/>
    <w:rsid w:val="008F521E"/>
    <w:rsid w:val="00921CF9"/>
    <w:rsid w:val="00921EE7"/>
    <w:rsid w:val="00932D76"/>
    <w:rsid w:val="009515EF"/>
    <w:rsid w:val="009724BA"/>
    <w:rsid w:val="00977271"/>
    <w:rsid w:val="009A1F94"/>
    <w:rsid w:val="009A5269"/>
    <w:rsid w:val="009A7B9B"/>
    <w:rsid w:val="009B13FB"/>
    <w:rsid w:val="009B33DF"/>
    <w:rsid w:val="009D164B"/>
    <w:rsid w:val="009D38D8"/>
    <w:rsid w:val="009E1E73"/>
    <w:rsid w:val="00A0086F"/>
    <w:rsid w:val="00A04296"/>
    <w:rsid w:val="00A062FB"/>
    <w:rsid w:val="00A07D37"/>
    <w:rsid w:val="00A4092F"/>
    <w:rsid w:val="00A42AA3"/>
    <w:rsid w:val="00A45CCB"/>
    <w:rsid w:val="00A52865"/>
    <w:rsid w:val="00A57509"/>
    <w:rsid w:val="00A60FF4"/>
    <w:rsid w:val="00A6527C"/>
    <w:rsid w:val="00A71B90"/>
    <w:rsid w:val="00A7393C"/>
    <w:rsid w:val="00A81161"/>
    <w:rsid w:val="00A81743"/>
    <w:rsid w:val="00A847AF"/>
    <w:rsid w:val="00A86459"/>
    <w:rsid w:val="00A87580"/>
    <w:rsid w:val="00AB001E"/>
    <w:rsid w:val="00AB3D3B"/>
    <w:rsid w:val="00AB50AD"/>
    <w:rsid w:val="00AB64F7"/>
    <w:rsid w:val="00AD267F"/>
    <w:rsid w:val="00AD5E76"/>
    <w:rsid w:val="00AE40EA"/>
    <w:rsid w:val="00AF296C"/>
    <w:rsid w:val="00AF4C68"/>
    <w:rsid w:val="00B00765"/>
    <w:rsid w:val="00B0230E"/>
    <w:rsid w:val="00B02498"/>
    <w:rsid w:val="00B0323C"/>
    <w:rsid w:val="00B10123"/>
    <w:rsid w:val="00B11491"/>
    <w:rsid w:val="00B1397C"/>
    <w:rsid w:val="00B17527"/>
    <w:rsid w:val="00B33C53"/>
    <w:rsid w:val="00B35575"/>
    <w:rsid w:val="00B42573"/>
    <w:rsid w:val="00B675C8"/>
    <w:rsid w:val="00B922B1"/>
    <w:rsid w:val="00B96F96"/>
    <w:rsid w:val="00BA5F18"/>
    <w:rsid w:val="00BB4C78"/>
    <w:rsid w:val="00BC12F7"/>
    <w:rsid w:val="00BD1863"/>
    <w:rsid w:val="00BD3612"/>
    <w:rsid w:val="00BE6A97"/>
    <w:rsid w:val="00BF1DD0"/>
    <w:rsid w:val="00C357B6"/>
    <w:rsid w:val="00C37030"/>
    <w:rsid w:val="00C52518"/>
    <w:rsid w:val="00C54272"/>
    <w:rsid w:val="00C61845"/>
    <w:rsid w:val="00CA0D9E"/>
    <w:rsid w:val="00CB05D7"/>
    <w:rsid w:val="00CB05D9"/>
    <w:rsid w:val="00CB08E9"/>
    <w:rsid w:val="00CB4FF7"/>
    <w:rsid w:val="00CC4DDA"/>
    <w:rsid w:val="00CD16A6"/>
    <w:rsid w:val="00CD6FFB"/>
    <w:rsid w:val="00CE063C"/>
    <w:rsid w:val="00CE1ECA"/>
    <w:rsid w:val="00CE5863"/>
    <w:rsid w:val="00CE59C6"/>
    <w:rsid w:val="00CE7431"/>
    <w:rsid w:val="00CF0B64"/>
    <w:rsid w:val="00CF1E45"/>
    <w:rsid w:val="00CF6491"/>
    <w:rsid w:val="00D03668"/>
    <w:rsid w:val="00D2436B"/>
    <w:rsid w:val="00D3577E"/>
    <w:rsid w:val="00D37CA7"/>
    <w:rsid w:val="00D623E2"/>
    <w:rsid w:val="00D63D87"/>
    <w:rsid w:val="00D72147"/>
    <w:rsid w:val="00DA1FB8"/>
    <w:rsid w:val="00DD25D1"/>
    <w:rsid w:val="00DE02A9"/>
    <w:rsid w:val="00DE0CBC"/>
    <w:rsid w:val="00DF5A91"/>
    <w:rsid w:val="00DF61F8"/>
    <w:rsid w:val="00DF6911"/>
    <w:rsid w:val="00E011C5"/>
    <w:rsid w:val="00E1091B"/>
    <w:rsid w:val="00E37DF9"/>
    <w:rsid w:val="00E63DA6"/>
    <w:rsid w:val="00E77D11"/>
    <w:rsid w:val="00E77ED0"/>
    <w:rsid w:val="00E96660"/>
    <w:rsid w:val="00EA3A3F"/>
    <w:rsid w:val="00EB086A"/>
    <w:rsid w:val="00EB3C21"/>
    <w:rsid w:val="00EB4D56"/>
    <w:rsid w:val="00EB540A"/>
    <w:rsid w:val="00EC15CB"/>
    <w:rsid w:val="00EC37FB"/>
    <w:rsid w:val="00EE264E"/>
    <w:rsid w:val="00EE4AED"/>
    <w:rsid w:val="00EF35E5"/>
    <w:rsid w:val="00EF58D3"/>
    <w:rsid w:val="00F0305A"/>
    <w:rsid w:val="00F0737D"/>
    <w:rsid w:val="00F07DC5"/>
    <w:rsid w:val="00F107FF"/>
    <w:rsid w:val="00F14A13"/>
    <w:rsid w:val="00F2008A"/>
    <w:rsid w:val="00F2679A"/>
    <w:rsid w:val="00F451C1"/>
    <w:rsid w:val="00F45ADF"/>
    <w:rsid w:val="00F64707"/>
    <w:rsid w:val="00F75A5C"/>
    <w:rsid w:val="00F7721C"/>
    <w:rsid w:val="00F77781"/>
    <w:rsid w:val="00F81591"/>
    <w:rsid w:val="00F86E2E"/>
    <w:rsid w:val="00F93E9F"/>
    <w:rsid w:val="00F974A0"/>
    <w:rsid w:val="00FC0947"/>
    <w:rsid w:val="00FC7C65"/>
    <w:rsid w:val="00FD00DA"/>
    <w:rsid w:val="00FD0141"/>
    <w:rsid w:val="00FD10A2"/>
    <w:rsid w:val="00FE693B"/>
    <w:rsid w:val="2E03A718"/>
    <w:rsid w:val="4ACEF268"/>
    <w:rsid w:val="6F2FF69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8D5B19E"/>
  <w15:chartTrackingRefBased/>
  <w15:docId w15:val="{F4F050E2-8D36-4C47-9094-5B0922B53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lang w:val="de-CH" w:eastAsia="de-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Standard">
    <w:name w:val="Normal"/>
    <w:qFormat/>
    <w:rsid w:val="00F75A5C"/>
    <w:pPr>
      <w:spacing w:line="360" w:lineRule="auto"/>
    </w:pPr>
    <w:rPr>
      <w:sz w:val="22"/>
      <w:szCs w:val="24"/>
      <w:lang w:val="de-DE" w:eastAsia="de-DE"/>
    </w:rPr>
  </w:style>
  <w:style w:type="paragraph" w:styleId="berschrift1">
    <w:name w:val="heading 1"/>
    <w:basedOn w:val="TBTextkrper"/>
    <w:next w:val="Textkrper"/>
    <w:link w:val="berschrift1Zchn"/>
    <w:qFormat/>
    <w:rsid w:val="00593F65"/>
    <w:pPr>
      <w:widowControl w:val="0"/>
      <w:numPr>
        <w:numId w:val="15"/>
      </w:numPr>
      <w:tabs>
        <w:tab w:val="clear" w:pos="432"/>
        <w:tab w:val="num" w:pos="900"/>
      </w:tabs>
      <w:spacing w:before="240" w:after="120"/>
      <w:ind w:left="902" w:hanging="902"/>
      <w:outlineLvl w:val="0"/>
    </w:pPr>
    <w:rPr>
      <w:rFonts w:ascii="Calibri" w:hAnsi="Calibri" w:cs="Arial"/>
      <w:b/>
      <w:bCs/>
      <w:caps/>
      <w:kern w:val="32"/>
      <w:sz w:val="32"/>
      <w:szCs w:val="28"/>
    </w:rPr>
  </w:style>
  <w:style w:type="paragraph" w:styleId="berschrift2">
    <w:name w:val="heading 2"/>
    <w:basedOn w:val="Textkrper"/>
    <w:next w:val="Textkrper"/>
    <w:qFormat/>
    <w:rsid w:val="00FD00DA"/>
    <w:pPr>
      <w:widowControl w:val="0"/>
      <w:numPr>
        <w:ilvl w:val="1"/>
        <w:numId w:val="15"/>
      </w:numPr>
      <w:spacing w:before="240" w:after="60"/>
      <w:outlineLvl w:val="1"/>
    </w:pPr>
    <w:rPr>
      <w:rFonts w:ascii="Calibri" w:hAnsi="Calibri" w:cs="Arial"/>
      <w:b/>
      <w:bCs/>
      <w:iCs/>
      <w:sz w:val="28"/>
      <w:szCs w:val="28"/>
      <w:lang w:val="de-CH"/>
    </w:rPr>
  </w:style>
  <w:style w:type="paragraph" w:styleId="berschrift3">
    <w:name w:val="heading 3"/>
    <w:basedOn w:val="Textkrper"/>
    <w:next w:val="Textkrper"/>
    <w:qFormat/>
    <w:rsid w:val="00593F65"/>
    <w:pPr>
      <w:widowControl w:val="0"/>
      <w:numPr>
        <w:ilvl w:val="2"/>
        <w:numId w:val="15"/>
      </w:numPr>
      <w:tabs>
        <w:tab w:val="clear" w:pos="720"/>
        <w:tab w:val="num" w:pos="900"/>
      </w:tabs>
      <w:spacing w:before="240" w:after="60"/>
      <w:ind w:left="902" w:hanging="902"/>
      <w:outlineLvl w:val="2"/>
    </w:pPr>
    <w:rPr>
      <w:rFonts w:ascii="Calibri" w:hAnsi="Calibri" w:cs="Arial"/>
      <w:b/>
      <w:bCs/>
      <w:sz w:val="24"/>
      <w:szCs w:val="28"/>
    </w:rPr>
  </w:style>
  <w:style w:type="paragraph" w:styleId="berschrift4">
    <w:name w:val="heading 4"/>
    <w:basedOn w:val="Standard"/>
    <w:next w:val="Standard"/>
    <w:qFormat/>
    <w:rsid w:val="00593F65"/>
    <w:pPr>
      <w:keepNext/>
      <w:numPr>
        <w:ilvl w:val="3"/>
        <w:numId w:val="15"/>
      </w:numPr>
      <w:spacing w:before="240" w:after="60"/>
      <w:outlineLvl w:val="3"/>
    </w:pPr>
    <w:rPr>
      <w:rFonts w:ascii="Calibri" w:hAnsi="Calibri"/>
      <w:b/>
      <w:bCs/>
      <w:szCs w:val="28"/>
    </w:rPr>
  </w:style>
  <w:style w:type="paragraph" w:styleId="berschrift5">
    <w:name w:val="heading 5"/>
    <w:basedOn w:val="Standard"/>
    <w:next w:val="Standard"/>
    <w:qFormat/>
    <w:rsid w:val="00CF1E45"/>
    <w:pPr>
      <w:numPr>
        <w:ilvl w:val="4"/>
        <w:numId w:val="15"/>
      </w:numPr>
      <w:spacing w:before="240" w:after="60"/>
      <w:outlineLvl w:val="4"/>
    </w:pPr>
    <w:rPr>
      <w:b/>
      <w:bCs/>
      <w:i/>
      <w:iCs/>
      <w:sz w:val="26"/>
      <w:szCs w:val="26"/>
    </w:rPr>
  </w:style>
  <w:style w:type="paragraph" w:styleId="berschrift6">
    <w:name w:val="heading 6"/>
    <w:basedOn w:val="Standard"/>
    <w:next w:val="Standard"/>
    <w:qFormat/>
    <w:rsid w:val="00CF1E45"/>
    <w:pPr>
      <w:numPr>
        <w:ilvl w:val="5"/>
        <w:numId w:val="15"/>
      </w:numPr>
      <w:spacing w:before="240" w:after="60"/>
      <w:outlineLvl w:val="5"/>
    </w:pPr>
    <w:rPr>
      <w:b/>
      <w:bCs/>
      <w:szCs w:val="22"/>
    </w:rPr>
  </w:style>
  <w:style w:type="paragraph" w:styleId="berschrift7">
    <w:name w:val="heading 7"/>
    <w:basedOn w:val="Standard"/>
    <w:next w:val="Standard"/>
    <w:qFormat/>
    <w:rsid w:val="00CF1E45"/>
    <w:pPr>
      <w:numPr>
        <w:ilvl w:val="6"/>
        <w:numId w:val="15"/>
      </w:numPr>
      <w:spacing w:before="240" w:after="60"/>
      <w:outlineLvl w:val="6"/>
    </w:pPr>
  </w:style>
  <w:style w:type="paragraph" w:styleId="berschrift8">
    <w:name w:val="heading 8"/>
    <w:basedOn w:val="Standard"/>
    <w:next w:val="Standard"/>
    <w:qFormat/>
    <w:rsid w:val="00CF1E45"/>
    <w:pPr>
      <w:numPr>
        <w:ilvl w:val="7"/>
        <w:numId w:val="15"/>
      </w:numPr>
      <w:spacing w:before="240" w:after="60"/>
      <w:outlineLvl w:val="7"/>
    </w:pPr>
    <w:rPr>
      <w:i/>
      <w:iCs/>
    </w:rPr>
  </w:style>
  <w:style w:type="paragraph" w:styleId="berschrift9">
    <w:name w:val="heading 9"/>
    <w:basedOn w:val="Standard"/>
    <w:next w:val="Standard"/>
    <w:qFormat/>
    <w:rsid w:val="00CF1E45"/>
    <w:pPr>
      <w:numPr>
        <w:ilvl w:val="8"/>
        <w:numId w:val="15"/>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593F65"/>
    <w:rPr>
      <w:rFonts w:ascii="Calibri" w:hAnsi="Calibri" w:cs="Arial"/>
      <w:b/>
      <w:bCs/>
      <w:caps/>
      <w:kern w:val="32"/>
      <w:sz w:val="32"/>
      <w:szCs w:val="28"/>
      <w:lang w:eastAsia="de-DE"/>
    </w:rPr>
  </w:style>
  <w:style w:type="character" w:customStyle="1" w:styleId="TBTitel">
    <w:name w:val="TB_Titel"/>
    <w:rsid w:val="00EB4D56"/>
    <w:rPr>
      <w:rFonts w:ascii="Arial" w:hAnsi="Arial"/>
      <w:b/>
      <w:bCs/>
      <w:sz w:val="44"/>
    </w:rPr>
  </w:style>
  <w:style w:type="character" w:customStyle="1" w:styleId="TBUntertitel">
    <w:name w:val="TB_Untertitel"/>
    <w:rsid w:val="00EB4D56"/>
    <w:rPr>
      <w:rFonts w:ascii="Arial" w:hAnsi="Arial"/>
      <w:b/>
      <w:bCs/>
      <w:sz w:val="32"/>
    </w:rPr>
  </w:style>
  <w:style w:type="paragraph" w:customStyle="1" w:styleId="TBTextkrper">
    <w:name w:val="TB_Textkörper"/>
    <w:basedOn w:val="Standard"/>
    <w:link w:val="TBTextkrperChar"/>
    <w:rsid w:val="00EB4D56"/>
    <w:rPr>
      <w:lang w:val="de-CH"/>
    </w:rPr>
  </w:style>
  <w:style w:type="character" w:customStyle="1" w:styleId="TBTextkrperChar">
    <w:name w:val="TB_Textkörper Char"/>
    <w:link w:val="TBTextkrper"/>
    <w:rsid w:val="00EB4D56"/>
    <w:rPr>
      <w:rFonts w:ascii="Arial" w:hAnsi="Arial"/>
      <w:sz w:val="24"/>
      <w:szCs w:val="24"/>
      <w:lang w:val="de-CH" w:eastAsia="de-DE" w:bidi="ar-SA"/>
    </w:rPr>
  </w:style>
  <w:style w:type="paragraph" w:customStyle="1" w:styleId="TBArtderArbeit">
    <w:name w:val="TB_Art_der_Arbeit"/>
    <w:basedOn w:val="TBTextkrper"/>
    <w:rsid w:val="00EB4D56"/>
    <w:rPr>
      <w:b/>
      <w:bCs/>
    </w:rPr>
  </w:style>
  <w:style w:type="paragraph" w:styleId="Kopfzeile">
    <w:name w:val="header"/>
    <w:basedOn w:val="Standard"/>
    <w:rsid w:val="00EB4D56"/>
    <w:pPr>
      <w:tabs>
        <w:tab w:val="center" w:pos="4536"/>
        <w:tab w:val="right" w:pos="9072"/>
      </w:tabs>
      <w:jc w:val="right"/>
    </w:pPr>
    <w:rPr>
      <w:sz w:val="16"/>
    </w:rPr>
  </w:style>
  <w:style w:type="paragraph" w:styleId="Fuzeile">
    <w:name w:val="footer"/>
    <w:basedOn w:val="Standard"/>
    <w:link w:val="FuzeileZchn"/>
    <w:uiPriority w:val="99"/>
    <w:rsid w:val="00EB4D56"/>
    <w:pPr>
      <w:tabs>
        <w:tab w:val="center" w:pos="4536"/>
        <w:tab w:val="right" w:pos="9072"/>
      </w:tabs>
      <w:jc w:val="right"/>
    </w:pPr>
    <w:rPr>
      <w:sz w:val="16"/>
    </w:rPr>
  </w:style>
  <w:style w:type="paragraph" w:styleId="Textkrper">
    <w:name w:val="Body Text"/>
    <w:basedOn w:val="Standard"/>
    <w:link w:val="TextkrperZchn"/>
    <w:rsid w:val="00A4092F"/>
    <w:pPr>
      <w:spacing w:after="120"/>
      <w:jc w:val="both"/>
    </w:pPr>
    <w:rPr>
      <w:szCs w:val="22"/>
    </w:rPr>
  </w:style>
  <w:style w:type="character" w:styleId="Seitenzahl">
    <w:name w:val="page number"/>
    <w:rsid w:val="00EB4D56"/>
    <w:rPr>
      <w:rFonts w:ascii="Arial" w:hAnsi="Arial"/>
      <w:sz w:val="16"/>
    </w:rPr>
  </w:style>
  <w:style w:type="paragraph" w:customStyle="1" w:styleId="Abbildung">
    <w:name w:val="Abbildung"/>
    <w:basedOn w:val="TBTextkrper"/>
    <w:rsid w:val="00C357B6"/>
    <w:rPr>
      <w:sz w:val="18"/>
    </w:rPr>
  </w:style>
  <w:style w:type="paragraph" w:styleId="Verzeichnis2">
    <w:name w:val="toc 2"/>
    <w:basedOn w:val="Standard"/>
    <w:next w:val="Standard"/>
    <w:uiPriority w:val="39"/>
    <w:rsid w:val="00535B6B"/>
    <w:pPr>
      <w:tabs>
        <w:tab w:val="left" w:pos="1440"/>
        <w:tab w:val="right" w:leader="dot" w:pos="8493"/>
      </w:tabs>
      <w:ind w:left="720"/>
    </w:pPr>
  </w:style>
  <w:style w:type="paragraph" w:styleId="Verzeichnis1">
    <w:name w:val="toc 1"/>
    <w:basedOn w:val="Standard"/>
    <w:next w:val="Standard"/>
    <w:uiPriority w:val="39"/>
    <w:rsid w:val="00535B6B"/>
    <w:pPr>
      <w:tabs>
        <w:tab w:val="left" w:pos="567"/>
        <w:tab w:val="right" w:leader="dot" w:pos="8493"/>
      </w:tabs>
    </w:pPr>
    <w:rPr>
      <w:b/>
    </w:rPr>
  </w:style>
  <w:style w:type="paragraph" w:styleId="Verzeichnis3">
    <w:name w:val="toc 3"/>
    <w:basedOn w:val="Standard"/>
    <w:next w:val="Standard"/>
    <w:uiPriority w:val="39"/>
    <w:rsid w:val="00B922B1"/>
    <w:pPr>
      <w:tabs>
        <w:tab w:val="left" w:pos="958"/>
        <w:tab w:val="left" w:pos="1440"/>
        <w:tab w:val="right" w:leader="dot" w:pos="8493"/>
      </w:tabs>
      <w:ind w:left="720"/>
    </w:pPr>
  </w:style>
  <w:style w:type="character" w:styleId="Hyperlink">
    <w:name w:val="Hyperlink"/>
    <w:uiPriority w:val="99"/>
    <w:rsid w:val="00EB4D56"/>
    <w:rPr>
      <w:rFonts w:ascii="Arial" w:hAnsi="Arial"/>
      <w:color w:val="0000FF"/>
      <w:u w:val="single"/>
    </w:rPr>
  </w:style>
  <w:style w:type="paragraph" w:styleId="Abbildungsverzeichnis">
    <w:name w:val="table of figures"/>
    <w:basedOn w:val="Textkrper"/>
    <w:next w:val="Standard"/>
    <w:semiHidden/>
    <w:rsid w:val="00A4092F"/>
    <w:pPr>
      <w:ind w:left="480" w:hanging="480"/>
    </w:pPr>
  </w:style>
  <w:style w:type="paragraph" w:customStyle="1" w:styleId="Tabelle">
    <w:name w:val="Tabelle"/>
    <w:basedOn w:val="TBTextkrper"/>
    <w:rsid w:val="00C357B6"/>
    <w:rPr>
      <w:sz w:val="18"/>
    </w:rPr>
  </w:style>
  <w:style w:type="paragraph" w:customStyle="1" w:styleId="Inhaltsverzeichnis">
    <w:name w:val="Inhaltsverzeichnis"/>
    <w:basedOn w:val="Textkrper"/>
    <w:rsid w:val="00EB4D56"/>
    <w:rPr>
      <w:b/>
      <w:bCs/>
      <w:caps/>
      <w:sz w:val="28"/>
      <w:szCs w:val="28"/>
    </w:rPr>
  </w:style>
  <w:style w:type="paragraph" w:styleId="Literaturverzeichnis">
    <w:name w:val="Bibliography"/>
    <w:basedOn w:val="Textkrper"/>
    <w:rsid w:val="00EB4D56"/>
    <w:pPr>
      <w:ind w:left="900" w:hanging="900"/>
    </w:pPr>
    <w:rPr>
      <w:szCs w:val="20"/>
    </w:rPr>
  </w:style>
  <w:style w:type="table" w:customStyle="1" w:styleId="Tabellengitternetz">
    <w:name w:val="Tabellengitternetz"/>
    <w:basedOn w:val="NormaleTabelle"/>
    <w:rsid w:val="00EB4D56"/>
    <w:pPr>
      <w:spacing w:line="36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leInhalt">
    <w:name w:val="Tabelle_Inhalt"/>
    <w:basedOn w:val="Textkrper"/>
    <w:rsid w:val="00EB4D56"/>
  </w:style>
  <w:style w:type="character" w:customStyle="1" w:styleId="TextkrperZchn">
    <w:name w:val="Textkörper Zchn"/>
    <w:link w:val="Textkrper"/>
    <w:rsid w:val="008C4852"/>
    <w:rPr>
      <w:sz w:val="22"/>
      <w:szCs w:val="22"/>
      <w:lang w:val="de-DE" w:eastAsia="de-DE"/>
    </w:rPr>
  </w:style>
  <w:style w:type="paragraph" w:styleId="Listenabsatz">
    <w:name w:val="List Paragraph"/>
    <w:basedOn w:val="Standard"/>
    <w:uiPriority w:val="34"/>
    <w:qFormat/>
    <w:rsid w:val="008C4852"/>
    <w:pPr>
      <w:ind w:left="720"/>
      <w:contextualSpacing/>
    </w:pPr>
  </w:style>
  <w:style w:type="paragraph" w:styleId="Aufzhlungszeichen">
    <w:name w:val="List Bullet"/>
    <w:basedOn w:val="Standard"/>
    <w:uiPriority w:val="99"/>
    <w:unhideWhenUsed/>
    <w:rsid w:val="00F75A5C"/>
    <w:pPr>
      <w:numPr>
        <w:numId w:val="17"/>
      </w:numPr>
      <w:tabs>
        <w:tab w:val="clear" w:pos="360"/>
      </w:tabs>
      <w:contextualSpacing/>
    </w:pPr>
  </w:style>
  <w:style w:type="character" w:styleId="Platzhaltertext">
    <w:name w:val="Placeholder Text"/>
    <w:basedOn w:val="Absatz-Standardschriftart"/>
    <w:uiPriority w:val="99"/>
    <w:semiHidden/>
    <w:rsid w:val="001C64D4"/>
    <w:rPr>
      <w:color w:val="808080"/>
    </w:rPr>
  </w:style>
  <w:style w:type="character" w:styleId="Kommentarzeichen">
    <w:name w:val="annotation reference"/>
    <w:basedOn w:val="Absatz-Standardschriftart"/>
    <w:uiPriority w:val="99"/>
    <w:semiHidden/>
    <w:unhideWhenUsed/>
    <w:rsid w:val="00365A77"/>
    <w:rPr>
      <w:sz w:val="16"/>
      <w:szCs w:val="16"/>
    </w:rPr>
  </w:style>
  <w:style w:type="paragraph" w:styleId="Kommentartext">
    <w:name w:val="annotation text"/>
    <w:basedOn w:val="Standard"/>
    <w:link w:val="KommentartextZchn"/>
    <w:uiPriority w:val="99"/>
    <w:semiHidden/>
    <w:unhideWhenUsed/>
    <w:rsid w:val="00365A77"/>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5A77"/>
    <w:rPr>
      <w:lang w:val="de-DE" w:eastAsia="de-DE"/>
    </w:rPr>
  </w:style>
  <w:style w:type="paragraph" w:styleId="Kommentarthema">
    <w:name w:val="annotation subject"/>
    <w:basedOn w:val="Kommentartext"/>
    <w:next w:val="Kommentartext"/>
    <w:link w:val="KommentarthemaZchn"/>
    <w:uiPriority w:val="99"/>
    <w:semiHidden/>
    <w:unhideWhenUsed/>
    <w:rsid w:val="00365A77"/>
    <w:rPr>
      <w:b/>
      <w:bCs/>
    </w:rPr>
  </w:style>
  <w:style w:type="character" w:customStyle="1" w:styleId="KommentarthemaZchn">
    <w:name w:val="Kommentarthema Zchn"/>
    <w:basedOn w:val="KommentartextZchn"/>
    <w:link w:val="Kommentarthema"/>
    <w:uiPriority w:val="99"/>
    <w:semiHidden/>
    <w:rsid w:val="00365A77"/>
    <w:rPr>
      <w:b/>
      <w:bCs/>
      <w:lang w:val="de-DE" w:eastAsia="de-DE"/>
    </w:rPr>
  </w:style>
  <w:style w:type="paragraph" w:styleId="Sprechblasentext">
    <w:name w:val="Balloon Text"/>
    <w:basedOn w:val="Standard"/>
    <w:link w:val="SprechblasentextZchn"/>
    <w:uiPriority w:val="99"/>
    <w:semiHidden/>
    <w:unhideWhenUsed/>
    <w:rsid w:val="00365A77"/>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65A77"/>
    <w:rPr>
      <w:rFonts w:ascii="Segoe UI" w:hAnsi="Segoe UI" w:cs="Segoe UI"/>
      <w:sz w:val="18"/>
      <w:szCs w:val="18"/>
      <w:lang w:val="de-DE" w:eastAsia="de-DE"/>
    </w:rPr>
  </w:style>
  <w:style w:type="table" w:styleId="Tabellenraster">
    <w:name w:val="Table Grid"/>
    <w:basedOn w:val="NormaleTabelle"/>
    <w:uiPriority w:val="39"/>
    <w:rsid w:val="00F451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Absatz-Standardschriftart"/>
    <w:rsid w:val="006E29A9"/>
  </w:style>
  <w:style w:type="character" w:customStyle="1" w:styleId="spellingerror">
    <w:name w:val="spellingerror"/>
    <w:basedOn w:val="Absatz-Standardschriftart"/>
    <w:rsid w:val="006E29A9"/>
  </w:style>
  <w:style w:type="character" w:customStyle="1" w:styleId="eop">
    <w:name w:val="eop"/>
    <w:basedOn w:val="Absatz-Standardschriftart"/>
    <w:rsid w:val="006E29A9"/>
  </w:style>
  <w:style w:type="character" w:customStyle="1" w:styleId="contextualspellingandgrammarerror">
    <w:name w:val="contextualspellingandgrammarerror"/>
    <w:basedOn w:val="Absatz-Standardschriftart"/>
    <w:rsid w:val="006E29A9"/>
  </w:style>
  <w:style w:type="character" w:customStyle="1" w:styleId="scxw47967155">
    <w:name w:val="scxw47967155"/>
    <w:basedOn w:val="Absatz-Standardschriftart"/>
    <w:rsid w:val="006E29A9"/>
  </w:style>
  <w:style w:type="character" w:styleId="IntensiverVerweis">
    <w:name w:val="Intense Reference"/>
    <w:basedOn w:val="Absatz-Standardschriftart"/>
    <w:uiPriority w:val="32"/>
    <w:qFormat/>
    <w:rsid w:val="006E29A9"/>
    <w:rPr>
      <w:b/>
      <w:bCs/>
      <w:smallCaps/>
      <w:color w:val="5B9BD5" w:themeColor="accent1"/>
      <w:spacing w:val="5"/>
    </w:rPr>
  </w:style>
  <w:style w:type="character" w:styleId="SchwacherVerweis">
    <w:name w:val="Subtle Reference"/>
    <w:basedOn w:val="Absatz-Standardschriftart"/>
    <w:uiPriority w:val="31"/>
    <w:qFormat/>
    <w:rsid w:val="006E29A9"/>
    <w:rPr>
      <w:smallCaps/>
      <w:color w:val="5A5A5A" w:themeColor="text1" w:themeTint="A5"/>
    </w:rPr>
  </w:style>
  <w:style w:type="paragraph" w:styleId="IntensivesZitat">
    <w:name w:val="Intense Quote"/>
    <w:basedOn w:val="Standard"/>
    <w:next w:val="Standard"/>
    <w:link w:val="IntensivesZitatZchn"/>
    <w:uiPriority w:val="30"/>
    <w:qFormat/>
    <w:rsid w:val="006E29A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6E29A9"/>
    <w:rPr>
      <w:i/>
      <w:iCs/>
      <w:color w:val="5B9BD5" w:themeColor="accent1"/>
      <w:sz w:val="22"/>
      <w:szCs w:val="24"/>
      <w:lang w:val="de-DE" w:eastAsia="de-DE"/>
    </w:rPr>
  </w:style>
  <w:style w:type="paragraph" w:customStyle="1" w:styleId="paragraph">
    <w:name w:val="paragraph"/>
    <w:basedOn w:val="Standard"/>
    <w:rsid w:val="00593F65"/>
    <w:pPr>
      <w:spacing w:before="100" w:beforeAutospacing="1" w:after="100" w:afterAutospacing="1" w:line="240" w:lineRule="auto"/>
    </w:pPr>
    <w:rPr>
      <w:rFonts w:ascii="Times New Roman" w:hAnsi="Times New Roman"/>
      <w:sz w:val="24"/>
      <w:lang w:val="de-CH" w:eastAsia="de-CH"/>
    </w:rPr>
  </w:style>
  <w:style w:type="paragraph" w:styleId="Inhaltsverzeichnisberschrift">
    <w:name w:val="TOC Heading"/>
    <w:basedOn w:val="berschrift1"/>
    <w:next w:val="Standard"/>
    <w:uiPriority w:val="39"/>
    <w:unhideWhenUsed/>
    <w:qFormat/>
    <w:rsid w:val="00C54272"/>
    <w:pPr>
      <w:keepNext/>
      <w:keepLines/>
      <w:widowControl/>
      <w:numPr>
        <w:numId w:val="0"/>
      </w:numPr>
      <w:spacing w:after="0" w:line="259" w:lineRule="auto"/>
      <w:outlineLvl w:val="9"/>
    </w:pPr>
    <w:rPr>
      <w:rFonts w:asciiTheme="majorHAnsi" w:eastAsiaTheme="majorEastAsia" w:hAnsiTheme="majorHAnsi" w:cstheme="majorBidi"/>
      <w:b w:val="0"/>
      <w:bCs w:val="0"/>
      <w:caps w:val="0"/>
      <w:color w:val="2E74B5" w:themeColor="accent1" w:themeShade="BF"/>
      <w:kern w:val="0"/>
      <w:szCs w:val="32"/>
      <w:lang w:eastAsia="de-CH"/>
    </w:rPr>
  </w:style>
  <w:style w:type="character" w:customStyle="1" w:styleId="FuzeileZchn">
    <w:name w:val="Fußzeile Zchn"/>
    <w:basedOn w:val="Absatz-Standardschriftart"/>
    <w:link w:val="Fuzeile"/>
    <w:uiPriority w:val="99"/>
    <w:rsid w:val="00727B29"/>
    <w:rPr>
      <w:sz w:val="16"/>
      <w:szCs w:val="24"/>
      <w:lang w:val="de-DE" w:eastAsia="de-DE"/>
    </w:rPr>
  </w:style>
  <w:style w:type="table" w:styleId="Listentabelle3Akzent1">
    <w:name w:val="List Table 3 Accent 1"/>
    <w:basedOn w:val="NormaleTabelle"/>
    <w:uiPriority w:val="48"/>
    <w:rsid w:val="00AB50AD"/>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BesuchterLink">
    <w:name w:val="FollowedHyperlink"/>
    <w:basedOn w:val="Absatz-Standardschriftart"/>
    <w:uiPriority w:val="99"/>
    <w:semiHidden/>
    <w:unhideWhenUsed/>
    <w:rsid w:val="00AB50AD"/>
    <w:rPr>
      <w:color w:val="954F72" w:themeColor="followedHyperlink"/>
      <w:u w:val="single"/>
    </w:rPr>
  </w:style>
  <w:style w:type="character" w:styleId="NichtaufgelsteErwhnung">
    <w:name w:val="Unresolved Mention"/>
    <w:basedOn w:val="Absatz-Standardschriftart"/>
    <w:uiPriority w:val="99"/>
    <w:rsid w:val="009515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033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image" Target="media/image11.png"/><Relationship Id="rId34" Type="http://schemas.openxmlformats.org/officeDocument/2006/relationships/hyperlink" Target="https://www.who.int/mental_health/policy/services/essentialpackage1v12/en/"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www.neurologen-und-psychiater-im-netz.org/psychiatrie-psychosomatik-psychotherapie/ratgeber-archiv/meldungen/article/behandlung-der-sozialen-phobie-normalisiert-hirnveraenderungen/" TargetMode="External"/><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beobachter.ch/gesundheit/psychologie/angst-app-mit-sophie-gegen-sozialphobie"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www.netdoktor.ch/krankheit/soziale-phobie-7529"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e.wikipedia.org/wiki/Soziale_Phobie"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beobachter.ch/gesundheit/krankheit/soziale-phobie-sozialphobie" TargetMode="External"/><Relationship Id="rId3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VERANSTALTUNGEN%20FS%202014\Leistungsnachweis%20Entw&#252;rfe\KN_Vorlage_Unterrichten%202_2014_PH%20Arial%20-%20Word%2020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P_InheritedTags xmlns="96808bfa-4449-4ff6-a1f4-83659ae1bc1c" xsi:nil="true"/>
    <MP_UserTags xmlns="96808bfa-4449-4ff6-a1f4-83659ae1bc1c"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92670E269AA03F4B899BD555564802B4" ma:contentTypeVersion="2" ma:contentTypeDescription="Ein neues Dokument erstellen." ma:contentTypeScope="" ma:versionID="1e2bc725104f61f195a946f3ff18aa9a">
  <xsd:schema xmlns:xsd="http://www.w3.org/2001/XMLSchema" xmlns:p="http://schemas.microsoft.com/office/2006/metadata/properties" xmlns:ns2="96808bfa-4449-4ff6-a1f4-83659ae1bc1c" targetNamespace="http://schemas.microsoft.com/office/2006/metadata/properties" ma:root="true" ma:fieldsID="9f3e71a14acb8c59c82b755e006d890f" ns2:_="">
    <xsd:import namespace="96808bfa-4449-4ff6-a1f4-83659ae1bc1c"/>
    <xsd:element name="properties">
      <xsd:complexType>
        <xsd:sequence>
          <xsd:element name="documentManagement">
            <xsd:complexType>
              <xsd:all>
                <xsd:element ref="ns2:MP_UserTags" minOccurs="0"/>
                <xsd:element ref="ns2:MP_InheritedTags" minOccurs="0"/>
              </xsd:all>
            </xsd:complexType>
          </xsd:element>
        </xsd:sequence>
      </xsd:complexType>
    </xsd:element>
  </xsd:schema>
  <xsd:schema xmlns:xsd="http://www.w3.org/2001/XMLSchema" xmlns:dms="http://schemas.microsoft.com/office/2006/documentManagement/types" targetNamespace="96808bfa-4449-4ff6-a1f4-83659ae1bc1c" elementFormDefault="qualified">
    <xsd:import namespace="http://schemas.microsoft.com/office/2006/documentManagement/types"/>
    <xsd:element name="MP_UserTags" ma:index="8" nillable="true" ma:displayName="Tags" ma:internalName="MP_UserTags" ma:readOnly="false">
      <xsd:simpleType>
        <xsd:restriction base="dms:Unknown"/>
      </xsd:simpleType>
    </xsd:element>
    <xsd:element name="MP_InheritedTags" ma:index="9" nillable="true" ma:displayName="Inherited Tags" ma:internalName="MP_InheritedTags"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ma:readOnly="tru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b:Source>
    <b:Tag>BFH</b:Tag>
    <b:SourceType>InternetSite</b:SourceType>
    <b:Guid>{51B1224E-7633-421A-B9B6-8252A0A038BF}</b:Guid>
    <b:Author>
      <b:Author>
        <b:Corporate>Berner Fachhochschule</b:Corporate>
      </b:Author>
    </b:Author>
    <b:Title>Richtlinien über den Umgang mit Plagiaten an der Berner Fachhochschule</b:Title>
    <b:URL>http://www.bfh.ch/bfh/rechtlichegrundlagen/studienreglemente.html</b:URL>
    <b:Year>2009</b:Year>
    <b:DayAccessed>12</b:DayAccessed>
    <b:YearAccessed>2009</b:YearAccessed>
    <b:MonthAccessed>September</b:MonthAccessed>
    <b:RefOrder>1</b:RefOrder>
  </b:Source>
  <b:Source>
    <b:Tag>Cina</b:Tag>
    <b:SourceType>ArticleInAPeriodical</b:SourceType>
    <b:Guid>{EFD64E2B-DBD8-4A5A-A741-A1444D929DC2}</b:Guid>
    <b:Author>
      <b:Author>
        <b:NameList>
          <b:Person>
            <b:Last>Cina-Tschumi</b:Last>
            <b:First>B</b:First>
          </b:Person>
        </b:NameList>
      </b:Author>
    </b:Author>
    <b:Title>Evidenz-basierte Pflege am Beispiel von Kälteanwendungen nach ausgewähltenorthopädischen Eingriffen – eine Literaturstudie</b:Title>
    <b:PeriodicalTitle>Pflege</b:PeriodicalTitle>
    <b:Year>2007</b:Year>
    <b:Pages>258-267</b:Pages>
    <b:Issue>20</b:Issue>
    <b:RefOrder>2</b:RefOrder>
  </b:Source>
  <b:Source>
    <b:Tag>Gie06</b:Tag>
    <b:SourceType>BookSection</b:SourceType>
    <b:Guid>{8DA91BDD-DE76-4055-9936-8A3B0B476BE3}</b:Guid>
    <b:Author>
      <b:Author>
        <b:NameList>
          <b:Person>
            <b:Last>Gieseke</b:Last>
            <b:First>M.</b:First>
          </b:Person>
          <b:Person>
            <b:Last>Matscheko</b:Last>
            <b:First>N.</b:First>
          </b:Person>
        </b:NameList>
      </b:Author>
      <b:BookAuthor>
        <b:NameList>
          <b:Person>
            <b:Last>Heuwinkel-Otter</b:Last>
            <b:First>A.</b:First>
          </b:Person>
          <b:Person>
            <b:Last>Nümann-Dulke</b:Last>
            <b:First>A.</b:First>
          </b:Person>
          <b:Person>
            <b:Last>Matscheko</b:Last>
            <b:First>N.</b:First>
          </b:Person>
        </b:NameList>
      </b:BookAuthor>
    </b:Author>
    <b:Title>Pflegequalität</b:Title>
    <b:Year>2006</b:Year>
    <b:BookTitle>Menschen pflegen</b:BookTitle>
    <b:Pages>113-132</b:Pages>
    <b:City>Heidelberg</b:City>
    <b:Publisher>Springer</b:Publisher>
    <b:Volume>1</b:Volume>
    <b:RefOrder>3</b:RefOrder>
  </b:Source>
</b:Sources>
</file>

<file path=customXml/itemProps1.xml><?xml version="1.0" encoding="utf-8"?>
<ds:datastoreItem xmlns:ds="http://schemas.openxmlformats.org/officeDocument/2006/customXml" ds:itemID="{F340198B-EDBB-419E-9444-1E559CB3A559}">
  <ds:schemaRefs>
    <ds:schemaRef ds:uri="http://schemas.microsoft.com/office/2006/metadata/properties"/>
    <ds:schemaRef ds:uri="http://schemas.microsoft.com/office/infopath/2007/PartnerControls"/>
    <ds:schemaRef ds:uri="96808bfa-4449-4ff6-a1f4-83659ae1bc1c"/>
  </ds:schemaRefs>
</ds:datastoreItem>
</file>

<file path=customXml/itemProps2.xml><?xml version="1.0" encoding="utf-8"?>
<ds:datastoreItem xmlns:ds="http://schemas.openxmlformats.org/officeDocument/2006/customXml" ds:itemID="{5D875838-1CE8-4B4C-AE20-C4C70C87017C}">
  <ds:schemaRefs>
    <ds:schemaRef ds:uri="http://schemas.microsoft.com/sharepoint/v3/contenttype/forms"/>
  </ds:schemaRefs>
</ds:datastoreItem>
</file>

<file path=customXml/itemProps3.xml><?xml version="1.0" encoding="utf-8"?>
<ds:datastoreItem xmlns:ds="http://schemas.openxmlformats.org/officeDocument/2006/customXml" ds:itemID="{DB9B665D-245F-4FE2-A5A3-DD07B2D188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808bfa-4449-4ff6-a1f4-83659ae1bc1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5A0EE777-8664-714F-900F-F38D7E583C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D:\VERANSTALTUNGEN FS 2014\Leistungsnachweis Entwürfe\KN_Vorlage_Unterrichten 2_2014_PH Arial - Word 2013.dot</Template>
  <TotalTime>0</TotalTime>
  <Pages>29</Pages>
  <Words>3442</Words>
  <Characters>21688</Characters>
  <Application>Microsoft Office Word</Application>
  <DocSecurity>0</DocSecurity>
  <Lines>180</Lines>
  <Paragraphs>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Schriftliche Arbeit erstellen (TB_Titel)</vt:lpstr>
      <vt:lpstr>Schriftliche Arbeit erstellen (TB_Titel)</vt:lpstr>
    </vt:vector>
  </TitlesOfParts>
  <Company>BFH</Company>
  <LinksUpToDate>false</LinksUpToDate>
  <CharactersWithSpaces>25080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Schriftliche Arbeit erstellen (TB_Titel)</dc:title>
  <dc:subject/>
  <dc:creator>Gabriel Romano</dc:creator>
  <cp:keywords/>
  <cp:lastModifiedBy>Neuenschwander Stefanie</cp:lastModifiedBy>
  <cp:revision>56</cp:revision>
  <cp:lastPrinted>2017-10-30T17:36:00Z</cp:lastPrinted>
  <dcterms:created xsi:type="dcterms:W3CDTF">2017-11-01T23:07:00Z</dcterms:created>
  <dcterms:modified xsi:type="dcterms:W3CDTF">2019-10-29T15:19:00Z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0x01010092670E269AA03F4B899BD555564802B4</vt:lpwstr>
  </property>
  <property fmtid="{D5CDD505-2E9C-101B-9397-08002B2CF9AE}" pid="3" name="Anmerkung">
    <vt:lpwstr/>
  </property>
  <property fmtid="{D5CDD505-2E9C-101B-9397-08002B2CF9AE}" pid="4" name="MP_InheritedTags">
    <vt:lpwstr/>
  </property>
  <property fmtid="{D5CDD505-2E9C-101B-9397-08002B2CF9AE}" pid="5" name="MP_UserTags">
    <vt:lpwstr/>
  </property>
</Properties>
</file>